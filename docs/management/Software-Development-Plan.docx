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E2091" w14:textId="36398AED" w:rsidR="007C47A5" w:rsidRPr="00815AD3" w:rsidRDefault="00815AD3">
      <w:pPr>
        <w:pStyle w:val="Title"/>
        <w:jc w:val="right"/>
        <w:rPr>
          <w:lang w:val="vi-VN"/>
        </w:rPr>
      </w:pPr>
      <w:r>
        <w:t>Website</w:t>
      </w:r>
      <w:r>
        <w:rPr>
          <w:lang w:val="vi-VN"/>
        </w:rPr>
        <w:t xml:space="preserve"> for Study</w:t>
      </w:r>
    </w:p>
    <w:p w14:paraId="3504309F" w14:textId="77777777" w:rsidR="007C47A5" w:rsidRDefault="00000000">
      <w:pPr>
        <w:pStyle w:val="Title"/>
        <w:jc w:val="right"/>
      </w:pPr>
      <w:fldSimple w:instr=" TITLE  \* MERGEFORMAT ">
        <w:r w:rsidR="0009538F">
          <w:t>Software Development Plan</w:t>
        </w:r>
      </w:fldSimple>
    </w:p>
    <w:p w14:paraId="7CCA0459" w14:textId="02739DEB" w:rsidR="007C47A5" w:rsidRDefault="007C47A5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4B6FF8">
        <w:rPr>
          <w:sz w:val="28"/>
        </w:rPr>
        <w:t>4</w:t>
      </w:r>
      <w:r>
        <w:rPr>
          <w:sz w:val="28"/>
        </w:rPr>
        <w:t>.0</w:t>
      </w:r>
    </w:p>
    <w:p w14:paraId="6D15BA33" w14:textId="77777777" w:rsidR="007C47A5" w:rsidRDefault="007C47A5">
      <w:pPr>
        <w:pStyle w:val="Title"/>
        <w:rPr>
          <w:sz w:val="28"/>
        </w:rPr>
      </w:pPr>
    </w:p>
    <w:p w14:paraId="759517B5" w14:textId="77777777" w:rsidR="007C47A5" w:rsidRDefault="007C47A5"/>
    <w:p w14:paraId="2DD9FB25" w14:textId="77777777" w:rsidR="007C47A5" w:rsidRDefault="007C47A5">
      <w:pPr>
        <w:pStyle w:val="BodyText"/>
      </w:pPr>
    </w:p>
    <w:p w14:paraId="1E8489A5" w14:textId="77777777" w:rsidR="007C47A5" w:rsidRDefault="007C47A5">
      <w:pPr>
        <w:sectPr w:rsidR="007C47A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A13231" w14:textId="77777777" w:rsidR="007C47A5" w:rsidRDefault="007C47A5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 w14:paraId="03256D59" w14:textId="77777777" w:rsidTr="0000311A">
        <w:tc>
          <w:tcPr>
            <w:tcW w:w="2304" w:type="dxa"/>
          </w:tcPr>
          <w:p w14:paraId="0C0F64EF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59FE437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202DF15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334FEF2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C47A5" w14:paraId="7BFB7B23" w14:textId="77777777" w:rsidTr="0000311A">
        <w:tc>
          <w:tcPr>
            <w:tcW w:w="2304" w:type="dxa"/>
          </w:tcPr>
          <w:p w14:paraId="4DE0A43B" w14:textId="0120F380" w:rsidR="007C47A5" w:rsidRDefault="007C47A5">
            <w:pPr>
              <w:pStyle w:val="Tabletext"/>
            </w:pPr>
            <w:r>
              <w:t>&lt;</w:t>
            </w:r>
            <w:r w:rsidR="00A77357">
              <w:t>01</w:t>
            </w:r>
            <w:r>
              <w:t>/</w:t>
            </w:r>
            <w:r w:rsidR="00A77357">
              <w:t>11</w:t>
            </w:r>
            <w:r>
              <w:t>/</w:t>
            </w:r>
            <w:r w:rsidR="00A77357">
              <w:t>22</w:t>
            </w:r>
            <w:r>
              <w:t>&gt;</w:t>
            </w:r>
          </w:p>
        </w:tc>
        <w:tc>
          <w:tcPr>
            <w:tcW w:w="1152" w:type="dxa"/>
          </w:tcPr>
          <w:p w14:paraId="3E094E6B" w14:textId="2EA5FAD4" w:rsidR="007C47A5" w:rsidRDefault="007C47A5">
            <w:pPr>
              <w:pStyle w:val="Tabletext"/>
            </w:pPr>
            <w:r>
              <w:t>&lt;</w:t>
            </w:r>
            <w:r w:rsidR="00A77357">
              <w:t>1</w:t>
            </w:r>
            <w:r>
              <w:t>.</w:t>
            </w:r>
            <w:r w:rsidR="00A77357">
              <w:t>0</w:t>
            </w:r>
            <w:r>
              <w:t>&gt;</w:t>
            </w:r>
          </w:p>
        </w:tc>
        <w:tc>
          <w:tcPr>
            <w:tcW w:w="3744" w:type="dxa"/>
          </w:tcPr>
          <w:p w14:paraId="06122755" w14:textId="38A9C3D3" w:rsidR="007C47A5" w:rsidRDefault="007C47A5">
            <w:pPr>
              <w:pStyle w:val="Tabletext"/>
            </w:pPr>
            <w:r>
              <w:t>&lt;</w:t>
            </w:r>
            <w:r w:rsidR="00A77357">
              <w:t>PA1</w:t>
            </w:r>
            <w:r>
              <w:t>&gt;</w:t>
            </w:r>
          </w:p>
        </w:tc>
        <w:tc>
          <w:tcPr>
            <w:tcW w:w="2304" w:type="dxa"/>
          </w:tcPr>
          <w:p w14:paraId="017B8DCC" w14:textId="190790A1" w:rsidR="007C47A5" w:rsidRDefault="007C47A5">
            <w:pPr>
              <w:pStyle w:val="Tabletext"/>
            </w:pPr>
            <w:r>
              <w:t>&lt;</w:t>
            </w:r>
            <w:proofErr w:type="gramStart"/>
            <w:r w:rsidR="00A77357">
              <w:t>PTA</w:t>
            </w:r>
            <w:r w:rsidR="00A77357">
              <w:rPr>
                <w:lang w:val="vi-VN"/>
              </w:rPr>
              <w:t>,TKD</w:t>
            </w:r>
            <w:proofErr w:type="gramEnd"/>
            <w:r>
              <w:t>&gt;</w:t>
            </w:r>
          </w:p>
        </w:tc>
      </w:tr>
      <w:tr w:rsidR="0000311A" w14:paraId="5DE8F14A" w14:textId="77777777" w:rsidTr="0000311A">
        <w:tc>
          <w:tcPr>
            <w:tcW w:w="2304" w:type="dxa"/>
          </w:tcPr>
          <w:p w14:paraId="79AFD81C" w14:textId="18439DB8" w:rsidR="0000311A" w:rsidRDefault="0000311A" w:rsidP="0000311A">
            <w:pPr>
              <w:pStyle w:val="Tabletext"/>
            </w:pPr>
            <w:r>
              <w:t>&lt;16/11/22&gt;</w:t>
            </w:r>
          </w:p>
        </w:tc>
        <w:tc>
          <w:tcPr>
            <w:tcW w:w="1152" w:type="dxa"/>
          </w:tcPr>
          <w:p w14:paraId="6A02B337" w14:textId="273B1CE3" w:rsidR="0000311A" w:rsidRDefault="0000311A" w:rsidP="0000311A">
            <w:pPr>
              <w:pStyle w:val="Tabletext"/>
            </w:pPr>
            <w:r>
              <w:t>&lt;2.0&gt;</w:t>
            </w:r>
          </w:p>
        </w:tc>
        <w:tc>
          <w:tcPr>
            <w:tcW w:w="3744" w:type="dxa"/>
          </w:tcPr>
          <w:p w14:paraId="04A2275E" w14:textId="51238B06" w:rsidR="0000311A" w:rsidRDefault="0000311A" w:rsidP="0000311A">
            <w:pPr>
              <w:pStyle w:val="Tabletext"/>
            </w:pPr>
            <w:r>
              <w:t>&lt;PA2&gt;</w:t>
            </w:r>
          </w:p>
        </w:tc>
        <w:tc>
          <w:tcPr>
            <w:tcW w:w="2304" w:type="dxa"/>
          </w:tcPr>
          <w:p w14:paraId="5BCCE137" w14:textId="58E20177" w:rsidR="0000311A" w:rsidRDefault="0000311A" w:rsidP="0000311A">
            <w:pPr>
              <w:pStyle w:val="Tabletext"/>
            </w:pPr>
            <w:r>
              <w:t>&lt;</w:t>
            </w:r>
            <w:proofErr w:type="gramStart"/>
            <w:r>
              <w:t>PTA</w:t>
            </w:r>
            <w:r>
              <w:rPr>
                <w:lang w:val="vi-VN"/>
              </w:rPr>
              <w:t>,TKD</w:t>
            </w:r>
            <w:proofErr w:type="gramEnd"/>
            <w:r>
              <w:t>&gt;</w:t>
            </w:r>
          </w:p>
        </w:tc>
      </w:tr>
      <w:tr w:rsidR="0000311A" w14:paraId="3ABA83DE" w14:textId="77777777" w:rsidTr="0000311A">
        <w:tc>
          <w:tcPr>
            <w:tcW w:w="2304" w:type="dxa"/>
          </w:tcPr>
          <w:p w14:paraId="4C7D9CD1" w14:textId="2E8FDE79" w:rsidR="0000311A" w:rsidRPr="00037B4F" w:rsidRDefault="00037B4F" w:rsidP="0000311A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&lt;30/11/22&gt;</w:t>
            </w:r>
          </w:p>
        </w:tc>
        <w:tc>
          <w:tcPr>
            <w:tcW w:w="1152" w:type="dxa"/>
          </w:tcPr>
          <w:p w14:paraId="09F5DE36" w14:textId="5BC3AA96" w:rsidR="0000311A" w:rsidRPr="00037B4F" w:rsidRDefault="00037B4F" w:rsidP="0000311A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&lt;3.0&gt;</w:t>
            </w:r>
          </w:p>
        </w:tc>
        <w:tc>
          <w:tcPr>
            <w:tcW w:w="3744" w:type="dxa"/>
          </w:tcPr>
          <w:p w14:paraId="385A80C1" w14:textId="7652629B" w:rsidR="0000311A" w:rsidRPr="00037B4F" w:rsidRDefault="00037B4F" w:rsidP="0000311A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&lt;PA3&gt;</w:t>
            </w:r>
          </w:p>
        </w:tc>
        <w:tc>
          <w:tcPr>
            <w:tcW w:w="2304" w:type="dxa"/>
          </w:tcPr>
          <w:p w14:paraId="030A3C5E" w14:textId="3F71C0CA" w:rsidR="0000311A" w:rsidRDefault="00037B4F" w:rsidP="0000311A">
            <w:pPr>
              <w:pStyle w:val="Tabletext"/>
            </w:pPr>
            <w:r>
              <w:t>&lt;</w:t>
            </w:r>
            <w:r>
              <w:rPr>
                <w:lang w:val="vi-VN"/>
              </w:rPr>
              <w:t>TKD</w:t>
            </w:r>
            <w:r>
              <w:t>&gt;</w:t>
            </w:r>
          </w:p>
        </w:tc>
      </w:tr>
      <w:tr w:rsidR="0000311A" w14:paraId="0292378E" w14:textId="77777777" w:rsidTr="0000311A">
        <w:tc>
          <w:tcPr>
            <w:tcW w:w="2304" w:type="dxa"/>
          </w:tcPr>
          <w:p w14:paraId="2061AB74" w14:textId="4B5FE30E" w:rsidR="0000311A" w:rsidRPr="002F659A" w:rsidRDefault="002F659A" w:rsidP="0000311A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&lt;14/12/22&gt;</w:t>
            </w:r>
          </w:p>
        </w:tc>
        <w:tc>
          <w:tcPr>
            <w:tcW w:w="1152" w:type="dxa"/>
          </w:tcPr>
          <w:p w14:paraId="5DFB366A" w14:textId="077CB36B" w:rsidR="0000311A" w:rsidRPr="002F659A" w:rsidRDefault="002F659A" w:rsidP="0000311A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&lt;4.0&gt;</w:t>
            </w:r>
          </w:p>
        </w:tc>
        <w:tc>
          <w:tcPr>
            <w:tcW w:w="3744" w:type="dxa"/>
          </w:tcPr>
          <w:p w14:paraId="09635FF8" w14:textId="4AA6D258" w:rsidR="0000311A" w:rsidRPr="002F659A" w:rsidRDefault="002F659A" w:rsidP="0000311A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&lt;PA4&gt;</w:t>
            </w:r>
          </w:p>
        </w:tc>
        <w:tc>
          <w:tcPr>
            <w:tcW w:w="2304" w:type="dxa"/>
          </w:tcPr>
          <w:p w14:paraId="4465704E" w14:textId="101E6368" w:rsidR="0000311A" w:rsidRPr="002F659A" w:rsidRDefault="002F659A" w:rsidP="0000311A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&lt;TKD&gt;</w:t>
            </w:r>
          </w:p>
        </w:tc>
      </w:tr>
    </w:tbl>
    <w:p w14:paraId="3E6A068C" w14:textId="77777777" w:rsidR="007C47A5" w:rsidRDefault="007C47A5"/>
    <w:p w14:paraId="0489F90A" w14:textId="77777777" w:rsidR="007C47A5" w:rsidRDefault="007C47A5">
      <w:pPr>
        <w:pStyle w:val="Title"/>
      </w:pPr>
      <w:r>
        <w:br w:type="page"/>
      </w:r>
      <w:r>
        <w:lastRenderedPageBreak/>
        <w:t>Table of Contents</w:t>
      </w:r>
    </w:p>
    <w:p w14:paraId="3C23A663" w14:textId="77777777" w:rsidR="00651BFA" w:rsidRDefault="00EE3C8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413446305" w:history="1">
        <w:r w:rsidR="00651BFA" w:rsidRPr="00AD6812">
          <w:rPr>
            <w:rStyle w:val="Hyperlink"/>
            <w:noProof/>
          </w:rPr>
          <w:t>1.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Introduction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3EB2EED2" w14:textId="77777777" w:rsidR="00651BFA" w:rsidRDefault="00000000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06" w:history="1">
        <w:r w:rsidR="00651BFA" w:rsidRPr="00AD6812">
          <w:rPr>
            <w:rStyle w:val="Hyperlink"/>
            <w:noProof/>
          </w:rPr>
          <w:t>2.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Overview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7180B35F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7" w:history="1">
        <w:r w:rsidR="00651BFA" w:rsidRPr="00AD6812">
          <w:rPr>
            <w:rStyle w:val="Hyperlink"/>
            <w:noProof/>
          </w:rPr>
          <w:t>2.1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Purpose, Scope, and Objectives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716E2F7B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8" w:history="1">
        <w:r w:rsidR="00651BFA" w:rsidRPr="00AD6812">
          <w:rPr>
            <w:rStyle w:val="Hyperlink"/>
            <w:noProof/>
          </w:rPr>
          <w:t>2.2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Assumptions and Constraints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2B207826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9" w:history="1">
        <w:r w:rsidR="00651BFA" w:rsidRPr="00AD6812">
          <w:rPr>
            <w:rStyle w:val="Hyperlink"/>
            <w:noProof/>
          </w:rPr>
          <w:t>2.3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Deliverables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17AE0407" w14:textId="77777777" w:rsidR="00651BFA" w:rsidRDefault="00000000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0" w:history="1">
        <w:r w:rsidR="00651BFA" w:rsidRPr="00AD6812">
          <w:rPr>
            <w:rStyle w:val="Hyperlink"/>
            <w:noProof/>
          </w:rPr>
          <w:t>3.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Organization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09DD3931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1" w:history="1">
        <w:r w:rsidR="00651BFA" w:rsidRPr="00AD6812">
          <w:rPr>
            <w:rStyle w:val="Hyperlink"/>
            <w:noProof/>
          </w:rPr>
          <w:t>3.1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Organizational Structure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06E7CC92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2" w:history="1">
        <w:r w:rsidR="00651BFA" w:rsidRPr="00AD6812">
          <w:rPr>
            <w:rStyle w:val="Hyperlink"/>
            <w:noProof/>
          </w:rPr>
          <w:t>3.2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Roles and Responsibilities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059FA042" w14:textId="77777777" w:rsidR="00651BFA" w:rsidRDefault="00000000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3" w:history="1">
        <w:r w:rsidR="00651BFA" w:rsidRPr="00AD6812">
          <w:rPr>
            <w:rStyle w:val="Hyperlink"/>
            <w:noProof/>
          </w:rPr>
          <w:t>4.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Management Process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57D3C5B0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4" w:history="1">
        <w:r w:rsidR="00651BFA" w:rsidRPr="00AD6812">
          <w:rPr>
            <w:rStyle w:val="Hyperlink"/>
            <w:noProof/>
          </w:rPr>
          <w:t>4.1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Estimates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_Toc413446314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7253D63D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5" w:history="1">
        <w:r w:rsidR="00651BFA" w:rsidRPr="00AD6812">
          <w:rPr>
            <w:rStyle w:val="Hyperlink"/>
            <w:noProof/>
          </w:rPr>
          <w:t>4.2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154ED22E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6" w:history="1">
        <w:r w:rsidR="00651BFA" w:rsidRPr="00AD6812">
          <w:rPr>
            <w:rStyle w:val="Hyperlink"/>
            <w:noProof/>
          </w:rPr>
          <w:t>4.2.1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Phase and Iteration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0BE1F778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7" w:history="1">
        <w:r w:rsidR="00651BFA" w:rsidRPr="00AD6812">
          <w:rPr>
            <w:rStyle w:val="Hyperlink"/>
            <w:noProof/>
          </w:rPr>
          <w:t>4.2.2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Releases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76DF7861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8" w:history="1">
        <w:r w:rsidR="00651BFA" w:rsidRPr="00AD6812">
          <w:rPr>
            <w:rStyle w:val="Hyperlink"/>
            <w:noProof/>
          </w:rPr>
          <w:t>4.2.3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Schedule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761A0D82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9" w:history="1">
        <w:r w:rsidR="00651BFA" w:rsidRPr="00AD6812">
          <w:rPr>
            <w:rStyle w:val="Hyperlink"/>
            <w:noProof/>
          </w:rPr>
          <w:t>4.2.4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Resourcing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60852032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20" w:history="1">
        <w:r w:rsidR="00651BFA" w:rsidRPr="00AD6812">
          <w:rPr>
            <w:rStyle w:val="Hyperlink"/>
            <w:noProof/>
          </w:rPr>
          <w:t>4.3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Monitoring and Control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6E3114A0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1" w:history="1">
        <w:r w:rsidR="00651BFA" w:rsidRPr="00AD6812">
          <w:rPr>
            <w:rStyle w:val="Hyperlink"/>
            <w:noProof/>
          </w:rPr>
          <w:t>4.3.1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Reporting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6BF11EA1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2" w:history="1">
        <w:r w:rsidR="00651BFA" w:rsidRPr="00AD6812">
          <w:rPr>
            <w:rStyle w:val="Hyperlink"/>
            <w:noProof/>
          </w:rPr>
          <w:t>4.3.2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Risk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1C3104E5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3" w:history="1">
        <w:r w:rsidR="00651BFA" w:rsidRPr="00AD6812">
          <w:rPr>
            <w:rStyle w:val="Hyperlink"/>
            <w:noProof/>
          </w:rPr>
          <w:t>4.3.3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Configuration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6</w:t>
        </w:r>
        <w:r w:rsidR="00651BFA">
          <w:rPr>
            <w:noProof/>
            <w:webHidden/>
          </w:rPr>
          <w:fldChar w:fldCharType="end"/>
        </w:r>
      </w:hyperlink>
    </w:p>
    <w:p w14:paraId="1F958927" w14:textId="77777777" w:rsidR="007C47A5" w:rsidRDefault="00EE3C86">
      <w:pPr>
        <w:pStyle w:val="Title"/>
      </w:pPr>
      <w:r>
        <w:rPr>
          <w:rFonts w:ascii="Times New Roman" w:hAnsi="Times New Roman"/>
          <w:b w:val="0"/>
          <w:bCs/>
          <w:sz w:val="20"/>
          <w:szCs w:val="24"/>
        </w:rPr>
        <w:fldChar w:fldCharType="end"/>
      </w:r>
      <w:r w:rsidR="007C47A5">
        <w:br w:type="page"/>
      </w:r>
      <w:fldSimple w:instr=" TITLE  \* MERGEFORMAT ">
        <w:r w:rsidR="0009538F">
          <w:t xml:space="preserve">Software Development Plan </w:t>
        </w:r>
      </w:fldSimple>
    </w:p>
    <w:p w14:paraId="46BB6D57" w14:textId="77777777" w:rsidR="007C47A5" w:rsidRDefault="007C47A5">
      <w:pPr>
        <w:pStyle w:val="Heading1"/>
        <w:numPr>
          <w:ilvl w:val="0"/>
          <w:numId w:val="0"/>
        </w:numPr>
      </w:pPr>
      <w:bookmarkStart w:id="0" w:name="_Toc447095880"/>
    </w:p>
    <w:p w14:paraId="08E41B8D" w14:textId="2D0E4DAF" w:rsidR="007C47A5" w:rsidRDefault="007C47A5" w:rsidP="00530E5E">
      <w:pPr>
        <w:pStyle w:val="Heading1"/>
      </w:pPr>
      <w:bookmarkStart w:id="1" w:name="_Toc524312826"/>
      <w:bookmarkStart w:id="2" w:name="_Toc307271011"/>
      <w:bookmarkStart w:id="3" w:name="_Toc413446305"/>
      <w:bookmarkStart w:id="4" w:name="_Toc456598586"/>
      <w:bookmarkStart w:id="5" w:name="_Toc456600917"/>
      <w:r>
        <w:t>Introduction</w:t>
      </w:r>
      <w:bookmarkEnd w:id="1"/>
      <w:bookmarkEnd w:id="2"/>
      <w:bookmarkEnd w:id="3"/>
    </w:p>
    <w:p w14:paraId="18C6FD95" w14:textId="6AFADE0F" w:rsidR="0063531E" w:rsidRDefault="0063531E" w:rsidP="0063531E">
      <w:pPr>
        <w:rPr>
          <w:lang w:val="vi-VN"/>
        </w:rPr>
      </w:pPr>
      <w:r>
        <w:tab/>
      </w:r>
      <w:proofErr w:type="spellStart"/>
      <w:r>
        <w:t>Mục</w:t>
      </w:r>
      <w:proofErr w:type="spellEnd"/>
      <w:r>
        <w:rPr>
          <w:lang w:val="vi-VN"/>
        </w:rPr>
        <w:t xml:space="preserve"> đích của Software Development Plan là để tổng hợp thông tin cần thiết để vận hanh dự án. Nó mô tả </w:t>
      </w:r>
      <w:r>
        <w:rPr>
          <w:lang w:val="vi-VN"/>
        </w:rPr>
        <w:tab/>
        <w:t>cách tiếp cận, kế hoạch dự án,…</w:t>
      </w:r>
    </w:p>
    <w:p w14:paraId="75DAEE18" w14:textId="3525D70B" w:rsidR="0063531E" w:rsidRDefault="0063531E" w:rsidP="0063531E">
      <w:pPr>
        <w:rPr>
          <w:lang w:val="vi-VN"/>
        </w:rPr>
      </w:pPr>
      <w:r>
        <w:rPr>
          <w:lang w:val="vi-VN"/>
        </w:rPr>
        <w:tab/>
        <w:t>Software Development Plan được dùng bởi:</w:t>
      </w:r>
    </w:p>
    <w:p w14:paraId="018C6376" w14:textId="5F0F7308" w:rsidR="0063531E" w:rsidRPr="0063531E" w:rsidRDefault="0063531E" w:rsidP="0063531E">
      <w:pPr>
        <w:pStyle w:val="ListParagraph"/>
        <w:numPr>
          <w:ilvl w:val="2"/>
          <w:numId w:val="6"/>
        </w:numPr>
        <w:rPr>
          <w:lang w:val="vi-VN"/>
        </w:rPr>
      </w:pPr>
      <w:r w:rsidRPr="0063531E">
        <w:rPr>
          <w:lang w:val="vi-VN"/>
        </w:rPr>
        <w:t>Project manager dùng để lập kế hoạch, kiểm tra tiến độ</w:t>
      </w:r>
    </w:p>
    <w:p w14:paraId="254EB2AF" w14:textId="3502596C" w:rsidR="00275A70" w:rsidRDefault="0063531E" w:rsidP="00275A70">
      <w:pPr>
        <w:pStyle w:val="ListParagraph"/>
        <w:numPr>
          <w:ilvl w:val="2"/>
          <w:numId w:val="6"/>
        </w:numPr>
        <w:rPr>
          <w:lang w:val="vi-VN"/>
        </w:rPr>
      </w:pPr>
      <w:r w:rsidRPr="0063531E">
        <w:rPr>
          <w:lang w:val="vi-VN"/>
        </w:rPr>
        <w:t>Thành viên khác của dự án dùng để xem các công việc cần làm, thời hạn,…</w:t>
      </w:r>
    </w:p>
    <w:p w14:paraId="362D5ED3" w14:textId="7261083F" w:rsidR="00275A70" w:rsidRPr="00275A70" w:rsidRDefault="00275A70" w:rsidP="00275A70">
      <w:pPr>
        <w:pStyle w:val="Heading1"/>
        <w:ind w:left="720" w:hanging="720"/>
      </w:pPr>
      <w:r w:rsidRPr="00275A70">
        <w:t>Project Overview</w:t>
      </w:r>
    </w:p>
    <w:p w14:paraId="0675BEBC" w14:textId="5EFAE36B" w:rsidR="007C47A5" w:rsidRDefault="007C47A5">
      <w:pPr>
        <w:pStyle w:val="Heading2"/>
      </w:pPr>
      <w:bookmarkStart w:id="6" w:name="_Toc524312833"/>
      <w:bookmarkStart w:id="7" w:name="_Toc307271016"/>
      <w:bookmarkStart w:id="8" w:name="_Toc413446307"/>
      <w:r>
        <w:t>Project Purpose, Scope, and Objectives</w:t>
      </w:r>
      <w:bookmarkEnd w:id="6"/>
      <w:bookmarkEnd w:id="7"/>
      <w:bookmarkEnd w:id="8"/>
    </w:p>
    <w:p w14:paraId="59F37A9A" w14:textId="01354A29" w:rsidR="0063531E" w:rsidRPr="0063531E" w:rsidRDefault="0063531E" w:rsidP="0063531E">
      <w:pPr>
        <w:rPr>
          <w:lang w:val="vi-VN"/>
        </w:rPr>
      </w:pPr>
      <w:r>
        <w:tab/>
      </w:r>
      <w:proofErr w:type="spellStart"/>
      <w:r w:rsidRPr="0063531E">
        <w:t>Mục</w:t>
      </w:r>
      <w:proofErr w:type="spellEnd"/>
      <w:r>
        <w:rPr>
          <w:lang w:val="vi-VN"/>
        </w:rPr>
        <w:t xml:space="preserve"> tiêu của Project là tạo được sản phẩm.</w:t>
      </w:r>
    </w:p>
    <w:p w14:paraId="4B687384" w14:textId="77777777" w:rsidR="007C47A5" w:rsidRDefault="007C47A5">
      <w:pPr>
        <w:pStyle w:val="Heading2"/>
      </w:pPr>
      <w:bookmarkStart w:id="9" w:name="_Toc524312834"/>
      <w:bookmarkStart w:id="10" w:name="_Toc307271017"/>
      <w:bookmarkStart w:id="11" w:name="_Toc413446308"/>
      <w:r>
        <w:t>Assumptions and Constraints</w:t>
      </w:r>
      <w:bookmarkEnd w:id="9"/>
      <w:bookmarkEnd w:id="10"/>
      <w:bookmarkEnd w:id="11"/>
    </w:p>
    <w:p w14:paraId="52802478" w14:textId="73141546" w:rsidR="00530E5E" w:rsidRDefault="00530E5E" w:rsidP="00530E5E">
      <w:pPr>
        <w:pStyle w:val="BodyText"/>
        <w:rPr>
          <w:lang w:val="vi-VN"/>
        </w:rPr>
      </w:pPr>
      <w:r>
        <w:t>Project</w:t>
      </w:r>
      <w:r>
        <w:rPr>
          <w:lang w:val="vi-VN"/>
        </w:rPr>
        <w:t xml:space="preserve"> được thực hiện trong 11 tuần</w:t>
      </w:r>
    </w:p>
    <w:p w14:paraId="64810B99" w14:textId="2FBD3271" w:rsidR="00530E5E" w:rsidRDefault="00530E5E" w:rsidP="00530E5E">
      <w:pPr>
        <w:pStyle w:val="BodyText"/>
        <w:rPr>
          <w:lang w:val="vi-VN"/>
        </w:rPr>
      </w:pPr>
      <w:r>
        <w:rPr>
          <w:lang w:val="vi-VN"/>
        </w:rPr>
        <w:t>Project không có chi phí</w:t>
      </w:r>
    </w:p>
    <w:p w14:paraId="0844F54B" w14:textId="672C4E3F" w:rsidR="00530E5E" w:rsidRPr="00530E5E" w:rsidRDefault="00530E5E" w:rsidP="00530E5E">
      <w:pPr>
        <w:pStyle w:val="BodyText"/>
        <w:rPr>
          <w:lang w:val="vi-VN"/>
        </w:rPr>
      </w:pPr>
      <w:r>
        <w:rPr>
          <w:lang w:val="vi-VN"/>
        </w:rPr>
        <w:t xml:space="preserve">Project có 3 thành </w:t>
      </w:r>
      <w:r w:rsidR="0063531E">
        <w:rPr>
          <w:lang w:val="vi-VN"/>
        </w:rPr>
        <w:t>viên</w:t>
      </w:r>
    </w:p>
    <w:p w14:paraId="6103929F" w14:textId="77777777" w:rsidR="007C47A5" w:rsidRDefault="007C47A5">
      <w:pPr>
        <w:pStyle w:val="Heading2"/>
      </w:pPr>
      <w:bookmarkStart w:id="12" w:name="_Toc524312835"/>
      <w:bookmarkStart w:id="13" w:name="_Toc307271018"/>
      <w:bookmarkStart w:id="14" w:name="_Toc413446309"/>
      <w:r>
        <w:t>Project Deliverables</w:t>
      </w:r>
      <w:bookmarkEnd w:id="12"/>
      <w:bookmarkEnd w:id="13"/>
      <w:bookmarkEnd w:id="14"/>
    </w:p>
    <w:p w14:paraId="3AE49E0F" w14:textId="20DEC8A0" w:rsidR="0063531E" w:rsidRDefault="0063531E" w:rsidP="00530E5E">
      <w:pPr>
        <w:pStyle w:val="BodyText"/>
        <w:rPr>
          <w:color w:val="000000"/>
          <w:lang w:val="vi-VN"/>
        </w:rPr>
      </w:pPr>
      <w:proofErr w:type="spellStart"/>
      <w:r>
        <w:rPr>
          <w:color w:val="000000"/>
        </w:rPr>
        <w:t>Các</w:t>
      </w:r>
      <w:proofErr w:type="spellEnd"/>
      <w:r>
        <w:rPr>
          <w:color w:val="000000"/>
          <w:lang w:val="vi-VN"/>
        </w:rPr>
        <w:t xml:space="preserve"> phần chuyển giao được của mỗi giai đoạn trong dự án được xác định trong Development Case.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694"/>
        <w:gridCol w:w="3117"/>
      </w:tblGrid>
      <w:tr w:rsidR="00EB4FBF" w14:paraId="5E585CDE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28F1BF01" w14:textId="77777777" w:rsidR="00EB4FBF" w:rsidRDefault="00EB4FBF">
            <w:pPr>
              <w:spacing w:line="240" w:lineRule="auto"/>
              <w:jc w:val="center"/>
              <w:rPr>
                <w:b/>
                <w:bCs/>
                <w:lang w:val="vi-VN"/>
              </w:rPr>
            </w:pPr>
            <w:proofErr w:type="spellStart"/>
            <w:r>
              <w:rPr>
                <w:b/>
                <w:bCs/>
              </w:rPr>
              <w:t>Sản</w:t>
            </w:r>
            <w:proofErr w:type="spellEnd"/>
            <w:r>
              <w:rPr>
                <w:b/>
                <w:bCs/>
                <w:lang w:val="vi-VN"/>
              </w:rPr>
              <w:t xml:space="preserve"> phẩm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5D395C3C" w14:textId="77777777" w:rsidR="00EB4FBF" w:rsidRDefault="00EB4FBF">
            <w:pPr>
              <w:spacing w:line="240" w:lineRule="auto"/>
              <w:jc w:val="center"/>
              <w:rPr>
                <w:b/>
                <w:bCs/>
                <w:lang w:val="vi-VN"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  <w:lang w:val="vi-VN"/>
              </w:rPr>
              <w:t xml:space="preserve"> bàn giao lần 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7C943F96" w14:textId="77777777" w:rsidR="00EB4FBF" w:rsidRDefault="00EB4FBF">
            <w:pPr>
              <w:spacing w:line="240" w:lineRule="auto"/>
              <w:jc w:val="center"/>
              <w:rPr>
                <w:b/>
                <w:bCs/>
                <w:lang w:val="vi-VN"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  <w:lang w:val="vi-VN"/>
              </w:rPr>
              <w:t xml:space="preserve"> bàn giao lần 2</w:t>
            </w:r>
          </w:p>
        </w:tc>
      </w:tr>
      <w:tr w:rsidR="00EB4FBF" w14:paraId="2A87E9B4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A8C1" w14:textId="77777777" w:rsidR="00EB4FBF" w:rsidRDefault="00EB4FBF">
            <w:pPr>
              <w:spacing w:line="240" w:lineRule="auto"/>
            </w:pPr>
            <w:r>
              <w:t xml:space="preserve">Software Development Plan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9FAD6" w14:textId="77777777" w:rsidR="00EB4FBF" w:rsidRDefault="00EB4FBF">
            <w:pPr>
              <w:spacing w:line="240" w:lineRule="auto"/>
              <w:jc w:val="center"/>
            </w:pPr>
            <w:r>
              <w:t>02/11/2022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8AE00" w14:textId="77777777" w:rsidR="00EB4FBF" w:rsidRDefault="00EB4FBF">
            <w:pPr>
              <w:spacing w:line="240" w:lineRule="auto"/>
              <w:jc w:val="center"/>
            </w:pPr>
            <w:r>
              <w:t>16/11/2022</w:t>
            </w:r>
          </w:p>
        </w:tc>
      </w:tr>
      <w:tr w:rsidR="00EB4FBF" w14:paraId="785C877A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D5E9B" w14:textId="77777777" w:rsidR="00EB4FBF" w:rsidRDefault="00EB4FBF">
            <w:pPr>
              <w:spacing w:line="240" w:lineRule="auto"/>
            </w:pPr>
            <w:r>
              <w:t>Vision Document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2D55" w14:textId="77777777" w:rsidR="00EB4FBF" w:rsidRDefault="00EB4FBF">
            <w:pPr>
              <w:spacing w:line="240" w:lineRule="auto"/>
              <w:jc w:val="center"/>
            </w:pPr>
            <w:r>
              <w:t>02/11/2022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F0B98" w14:textId="77777777" w:rsidR="00EB4FBF" w:rsidRDefault="00EB4FBF">
            <w:pPr>
              <w:spacing w:line="240" w:lineRule="auto"/>
              <w:jc w:val="center"/>
            </w:pPr>
            <w:r>
              <w:t>16/11/2022</w:t>
            </w:r>
          </w:p>
        </w:tc>
      </w:tr>
      <w:tr w:rsidR="00EB4FBF" w14:paraId="7831E6B1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65B8B" w14:textId="77777777" w:rsidR="00EB4FBF" w:rsidRDefault="00EB4FBF">
            <w:pPr>
              <w:spacing w:line="240" w:lineRule="auto"/>
            </w:pPr>
            <w:r>
              <w:t>Use-case Model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9FAA" w14:textId="77777777" w:rsidR="00EB4FBF" w:rsidRDefault="00EB4FBF">
            <w:pPr>
              <w:spacing w:line="240" w:lineRule="auto"/>
              <w:jc w:val="center"/>
            </w:pPr>
            <w:r>
              <w:t>16/11/2022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41120" w14:textId="77777777" w:rsidR="00EB4FBF" w:rsidRDefault="00EB4FBF">
            <w:pPr>
              <w:spacing w:line="240" w:lineRule="auto"/>
              <w:jc w:val="center"/>
            </w:pPr>
          </w:p>
        </w:tc>
      </w:tr>
      <w:tr w:rsidR="00EB4FBF" w14:paraId="6E44E292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C0E10" w14:textId="77777777" w:rsidR="00EB4FBF" w:rsidRDefault="00EB4FBF">
            <w:pPr>
              <w:spacing w:line="240" w:lineRule="auto"/>
            </w:pPr>
            <w:r>
              <w:t>Use-case Specification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435BC" w14:textId="77777777" w:rsidR="00EB4FBF" w:rsidRDefault="00EB4FBF">
            <w:pPr>
              <w:spacing w:line="240" w:lineRule="auto"/>
              <w:jc w:val="center"/>
            </w:pPr>
            <w:r>
              <w:t>16/11/2022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E3070" w14:textId="77777777" w:rsidR="00EB4FBF" w:rsidRDefault="00EB4FBF">
            <w:pPr>
              <w:spacing w:line="240" w:lineRule="auto"/>
              <w:jc w:val="center"/>
              <w:rPr>
                <w:lang w:val="vi-VN"/>
              </w:rPr>
            </w:pPr>
            <w:r>
              <w:t>30</w:t>
            </w:r>
            <w:r>
              <w:rPr>
                <w:lang w:val="vi-VN"/>
              </w:rPr>
              <w:t>/11/2022</w:t>
            </w:r>
          </w:p>
        </w:tc>
      </w:tr>
      <w:tr w:rsidR="00EB4FBF" w14:paraId="77FF2789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4E97B" w14:textId="77777777" w:rsidR="00EB4FBF" w:rsidRDefault="00EB4FBF">
            <w:pPr>
              <w:spacing w:line="240" w:lineRule="auto"/>
            </w:pPr>
            <w:r>
              <w:t>Software Architecture Document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E09FF" w14:textId="77777777" w:rsidR="00EB4FBF" w:rsidRDefault="00EB4FBF">
            <w:pPr>
              <w:spacing w:line="240" w:lineRule="auto"/>
              <w:jc w:val="center"/>
            </w:pPr>
            <w:r>
              <w:t>30/11/2022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24E35" w14:textId="77777777" w:rsidR="00EB4FBF" w:rsidRDefault="00EB4FBF">
            <w:pPr>
              <w:spacing w:line="240" w:lineRule="auto"/>
              <w:jc w:val="center"/>
              <w:rPr>
                <w:lang w:val="vi-VN"/>
              </w:rPr>
            </w:pPr>
            <w:r>
              <w:t>14</w:t>
            </w:r>
            <w:r>
              <w:rPr>
                <w:lang w:val="vi-VN"/>
              </w:rPr>
              <w:t>/12/2022</w:t>
            </w:r>
          </w:p>
        </w:tc>
      </w:tr>
      <w:tr w:rsidR="00EB4FBF" w14:paraId="66F75506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9C46" w14:textId="77777777" w:rsidR="00EB4FBF" w:rsidRDefault="00EB4FBF">
            <w:pPr>
              <w:spacing w:line="240" w:lineRule="auto"/>
              <w:rPr>
                <w:lang w:val="vi-VN"/>
              </w:rPr>
            </w:pPr>
            <w:r>
              <w:t>Class</w:t>
            </w:r>
            <w:r>
              <w:rPr>
                <w:lang w:val="vi-VN"/>
              </w:rPr>
              <w:t xml:space="preserve"> Diagrams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3D351" w14:textId="77777777" w:rsidR="00EB4FBF" w:rsidRDefault="00EB4FBF">
            <w:pPr>
              <w:spacing w:line="240" w:lineRule="auto"/>
              <w:jc w:val="center"/>
            </w:pPr>
            <w:r>
              <w:t>30/11/2022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9283" w14:textId="77777777" w:rsidR="00EB4FBF" w:rsidRDefault="00EB4FBF">
            <w:pPr>
              <w:spacing w:line="240" w:lineRule="auto"/>
              <w:jc w:val="center"/>
            </w:pPr>
          </w:p>
        </w:tc>
      </w:tr>
      <w:tr w:rsidR="00EB4FBF" w14:paraId="00690392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5B22E" w14:textId="77777777" w:rsidR="00EB4FBF" w:rsidRDefault="00EB4FBF">
            <w:pPr>
              <w:spacing w:line="240" w:lineRule="auto"/>
            </w:pPr>
            <w:r>
              <w:t>UI Prototype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67E0" w14:textId="77777777" w:rsidR="00EB4FBF" w:rsidRDefault="00EB4FBF">
            <w:pPr>
              <w:spacing w:line="240" w:lineRule="auto"/>
              <w:jc w:val="center"/>
            </w:pPr>
            <w:r>
              <w:t>14/12/2022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DC10" w14:textId="77777777" w:rsidR="00EB4FBF" w:rsidRDefault="00EB4FBF">
            <w:pPr>
              <w:spacing w:line="240" w:lineRule="auto"/>
              <w:jc w:val="center"/>
            </w:pPr>
          </w:p>
        </w:tc>
      </w:tr>
      <w:tr w:rsidR="00EB4FBF" w14:paraId="5F26F3CB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A9C87" w14:textId="77777777" w:rsidR="00EB4FBF" w:rsidRDefault="00EB4FBF">
            <w:pPr>
              <w:spacing w:line="240" w:lineRule="auto"/>
              <w:rPr>
                <w:lang w:val="vi-VN"/>
              </w:rPr>
            </w:pPr>
            <w:r>
              <w:t>Test plan</w:t>
            </w:r>
            <w:r>
              <w:rPr>
                <w:lang w:val="vi-VN"/>
              </w:rPr>
              <w:t xml:space="preserve"> and test cases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3D27E" w14:textId="77777777" w:rsidR="00EB4FBF" w:rsidRDefault="00EB4FBF">
            <w:pPr>
              <w:spacing w:line="240" w:lineRule="auto"/>
              <w:jc w:val="center"/>
            </w:pPr>
            <w:r>
              <w:t>14/12/2022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FFC4" w14:textId="77777777" w:rsidR="00EB4FBF" w:rsidRDefault="00EB4FBF">
            <w:pPr>
              <w:spacing w:line="240" w:lineRule="auto"/>
              <w:jc w:val="center"/>
            </w:pPr>
          </w:p>
        </w:tc>
      </w:tr>
      <w:tr w:rsidR="00EB4FBF" w14:paraId="35A6D064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39AAB" w14:textId="77777777" w:rsidR="00EB4FBF" w:rsidRDefault="00EB4FBF">
            <w:pPr>
              <w:spacing w:line="240" w:lineRule="auto"/>
            </w:pPr>
            <w:r>
              <w:t>Source code Build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18FDA" w14:textId="77777777" w:rsidR="00EB4FBF" w:rsidRDefault="00EB4FBF">
            <w:pPr>
              <w:spacing w:line="240" w:lineRule="auto"/>
              <w:jc w:val="center"/>
            </w:pPr>
            <w:r>
              <w:t>14/12/2022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8703F" w14:textId="77777777" w:rsidR="00EB4FBF" w:rsidRDefault="00EB4FBF">
            <w:pPr>
              <w:spacing w:line="240" w:lineRule="auto"/>
              <w:jc w:val="center"/>
            </w:pPr>
            <w:r>
              <w:t>21/12/2022</w:t>
            </w:r>
          </w:p>
        </w:tc>
      </w:tr>
      <w:tr w:rsidR="00EB4FBF" w14:paraId="1FCC8312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56C4F" w14:textId="77777777" w:rsidR="00EB4FBF" w:rsidRDefault="00EB4FBF">
            <w:pPr>
              <w:spacing w:line="240" w:lineRule="auto"/>
            </w:pPr>
            <w:r>
              <w:t>Release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906B1" w14:textId="77777777" w:rsidR="00EB4FBF" w:rsidRDefault="00EB4FBF">
            <w:pPr>
              <w:spacing w:line="240" w:lineRule="auto"/>
              <w:jc w:val="center"/>
            </w:pPr>
            <w:r>
              <w:t>14/12/2022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26EAB" w14:textId="77777777" w:rsidR="00EB4FBF" w:rsidRDefault="00EB4FBF">
            <w:pPr>
              <w:spacing w:line="240" w:lineRule="auto"/>
              <w:jc w:val="center"/>
            </w:pPr>
            <w:r>
              <w:t>21/12/2022</w:t>
            </w:r>
          </w:p>
        </w:tc>
      </w:tr>
      <w:tr w:rsidR="00EB4FBF" w14:paraId="01D6D80A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0137" w14:textId="77777777" w:rsidR="00EB4FBF" w:rsidRDefault="00EB4FBF">
            <w:pPr>
              <w:spacing w:line="240" w:lineRule="auto"/>
            </w:pPr>
            <w:r>
              <w:t>Demo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44CE1" w14:textId="77777777" w:rsidR="00EB4FBF" w:rsidRDefault="00EB4FBF">
            <w:pPr>
              <w:spacing w:line="240" w:lineRule="auto"/>
              <w:jc w:val="center"/>
            </w:pPr>
            <w:r>
              <w:t>28/12/2022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52E5" w14:textId="77777777" w:rsidR="00EB4FBF" w:rsidRDefault="00EB4FBF">
            <w:pPr>
              <w:spacing w:line="240" w:lineRule="auto"/>
              <w:jc w:val="center"/>
            </w:pPr>
          </w:p>
        </w:tc>
      </w:tr>
      <w:tr w:rsidR="00EB4FBF" w14:paraId="00B576BB" w14:textId="77777777" w:rsidTr="00EB4FBF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A97A1" w14:textId="77777777" w:rsidR="00EB4FBF" w:rsidRDefault="00EB4FBF">
            <w:pPr>
              <w:spacing w:line="240" w:lineRule="auto"/>
            </w:pPr>
            <w:r>
              <w:t>Weekly report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7C479" w14:textId="77777777" w:rsidR="00EB4FBF" w:rsidRDefault="00EB4FBF">
            <w:pPr>
              <w:spacing w:line="240" w:lineRule="auto"/>
              <w:jc w:val="center"/>
            </w:pPr>
            <w:r>
              <w:t>26/10/2020, 02/11/2022, 09/11/2022, 16/11/2022, 23/11/2022, 30/11/2022, 07/12/2022, 14/12/2022, 21/12/2022, 28/12/2022.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91D4A" w14:textId="77777777" w:rsidR="00EB4FBF" w:rsidRDefault="00EB4FBF">
            <w:pPr>
              <w:spacing w:line="240" w:lineRule="auto"/>
              <w:jc w:val="center"/>
            </w:pPr>
          </w:p>
        </w:tc>
      </w:tr>
    </w:tbl>
    <w:p w14:paraId="1DC36E54" w14:textId="77777777" w:rsidR="00EB4FBF" w:rsidRPr="0063531E" w:rsidRDefault="00EB4FBF" w:rsidP="00EB4FBF">
      <w:pPr>
        <w:pStyle w:val="BodyText"/>
        <w:ind w:left="0"/>
        <w:rPr>
          <w:lang w:val="vi-VN"/>
        </w:rPr>
      </w:pPr>
    </w:p>
    <w:p w14:paraId="285A227C" w14:textId="77777777" w:rsidR="007C47A5" w:rsidRDefault="007C47A5">
      <w:pPr>
        <w:pStyle w:val="Heading1"/>
      </w:pPr>
      <w:bookmarkStart w:id="15" w:name="_Toc524312837"/>
      <w:bookmarkStart w:id="16" w:name="_Toc307271019"/>
      <w:bookmarkStart w:id="17" w:name="_Toc413446310"/>
      <w:r>
        <w:lastRenderedPageBreak/>
        <w:t>Project Organization</w:t>
      </w:r>
      <w:bookmarkEnd w:id="15"/>
      <w:bookmarkEnd w:id="16"/>
      <w:bookmarkEnd w:id="17"/>
    </w:p>
    <w:p w14:paraId="24E9C750" w14:textId="77777777" w:rsidR="007C47A5" w:rsidRDefault="007C47A5">
      <w:pPr>
        <w:pStyle w:val="Heading2"/>
      </w:pPr>
      <w:bookmarkStart w:id="18" w:name="_Toc524312838"/>
      <w:bookmarkStart w:id="19" w:name="_Toc307271020"/>
      <w:bookmarkStart w:id="20" w:name="_Toc413446311"/>
      <w:r>
        <w:t>Organizational Structure</w:t>
      </w:r>
      <w:bookmarkEnd w:id="18"/>
      <w:bookmarkEnd w:id="19"/>
      <w:bookmarkEnd w:id="20"/>
    </w:p>
    <w:p w14:paraId="1DB2FA47" w14:textId="53B0FBCD" w:rsidR="007C47A5" w:rsidRDefault="00E61278" w:rsidP="00F9593E">
      <w:pPr>
        <w:pStyle w:val="BodyText"/>
      </w:pPr>
      <w:r>
        <w:rPr>
          <w:noProof/>
        </w:rPr>
        <w:drawing>
          <wp:inline distT="0" distB="0" distL="0" distR="0" wp14:anchorId="278312FA" wp14:editId="465E8257">
            <wp:extent cx="4514850" cy="1600200"/>
            <wp:effectExtent l="38100" t="0" r="9525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ADDC96F" w14:textId="59499759" w:rsidR="007C47A5" w:rsidRDefault="007C47A5" w:rsidP="00530E5E">
      <w:pPr>
        <w:pStyle w:val="Heading2"/>
      </w:pPr>
      <w:bookmarkStart w:id="21" w:name="_Toc524312840"/>
      <w:bookmarkStart w:id="22" w:name="_Toc307271021"/>
      <w:bookmarkStart w:id="23" w:name="_Toc413446312"/>
      <w:r>
        <w:t>Roles and Responsibilities</w:t>
      </w:r>
      <w:bookmarkEnd w:id="21"/>
      <w:bookmarkEnd w:id="22"/>
      <w:bookmarkEnd w:id="23"/>
    </w:p>
    <w:tbl>
      <w:tblPr>
        <w:tblStyle w:val="TableGrid"/>
        <w:tblW w:w="3841" w:type="pct"/>
        <w:tblLook w:val="0000" w:firstRow="0" w:lastRow="0" w:firstColumn="0" w:lastColumn="0" w:noHBand="0" w:noVBand="0"/>
      </w:tblPr>
      <w:tblGrid>
        <w:gridCol w:w="3205"/>
        <w:gridCol w:w="3978"/>
      </w:tblGrid>
      <w:tr w:rsidR="007C47A5" w14:paraId="14489980" w14:textId="77777777" w:rsidTr="0063531E">
        <w:tc>
          <w:tcPr>
            <w:tcW w:w="2203" w:type="pct"/>
          </w:tcPr>
          <w:p w14:paraId="69856D88" w14:textId="77777777" w:rsidR="007C47A5" w:rsidRPr="003C1713" w:rsidRDefault="007C47A5" w:rsidP="003C1713">
            <w:pPr>
              <w:pStyle w:val="infoblue0"/>
              <w:ind w:left="125"/>
              <w:rPr>
                <w:b/>
              </w:rPr>
            </w:pPr>
            <w:r w:rsidRPr="003C1713">
              <w:rPr>
                <w:b/>
              </w:rPr>
              <w:t>Person</w:t>
            </w:r>
          </w:p>
        </w:tc>
        <w:tc>
          <w:tcPr>
            <w:tcW w:w="2735" w:type="pct"/>
          </w:tcPr>
          <w:p w14:paraId="3EC7DBD0" w14:textId="77777777" w:rsidR="007C47A5" w:rsidRPr="003C1713" w:rsidRDefault="007C47A5" w:rsidP="003C1713">
            <w:pPr>
              <w:pStyle w:val="infoblue0"/>
              <w:ind w:left="125"/>
              <w:rPr>
                <w:b/>
              </w:rPr>
            </w:pPr>
            <w:r w:rsidRPr="003C1713">
              <w:rPr>
                <w:b/>
              </w:rPr>
              <w:t>Role</w:t>
            </w:r>
          </w:p>
        </w:tc>
      </w:tr>
      <w:tr w:rsidR="007C47A5" w14:paraId="7E8620AD" w14:textId="77777777" w:rsidTr="0063531E">
        <w:trPr>
          <w:trHeight w:val="708"/>
        </w:trPr>
        <w:tc>
          <w:tcPr>
            <w:tcW w:w="2203" w:type="pct"/>
          </w:tcPr>
          <w:p w14:paraId="0E641CE2" w14:textId="12754C43" w:rsidR="0063531E" w:rsidRPr="0063531E" w:rsidRDefault="0063531E" w:rsidP="00275A70">
            <w:pPr>
              <w:pStyle w:val="infoblue0"/>
              <w:spacing w:after="0"/>
              <w:ind w:left="125"/>
              <w:rPr>
                <w:lang w:val="vi-VN"/>
              </w:rPr>
            </w:pPr>
            <w:r>
              <w:t>Phan</w:t>
            </w:r>
            <w:r>
              <w:rPr>
                <w:lang w:val="vi-VN"/>
              </w:rPr>
              <w:t xml:space="preserve"> Trường An</w:t>
            </w:r>
          </w:p>
        </w:tc>
        <w:tc>
          <w:tcPr>
            <w:tcW w:w="2735" w:type="pct"/>
          </w:tcPr>
          <w:p w14:paraId="31B4C213" w14:textId="2CA8D4F7" w:rsidR="007C47A5" w:rsidRPr="00275A70" w:rsidRDefault="00275A70" w:rsidP="003C1713">
            <w:pPr>
              <w:pStyle w:val="infoblue0"/>
              <w:ind w:left="125"/>
              <w:rPr>
                <w:lang w:val="vi-VN"/>
              </w:rPr>
            </w:pPr>
            <w:r>
              <w:t>Team</w:t>
            </w:r>
            <w:r>
              <w:rPr>
                <w:lang w:val="vi-VN"/>
              </w:rPr>
              <w:t xml:space="preserve"> Lead, Developer, Tester</w:t>
            </w:r>
          </w:p>
        </w:tc>
      </w:tr>
      <w:tr w:rsidR="0063531E" w14:paraId="5F406950" w14:textId="77777777" w:rsidTr="0063531E">
        <w:trPr>
          <w:trHeight w:val="660"/>
        </w:trPr>
        <w:tc>
          <w:tcPr>
            <w:tcW w:w="2203" w:type="pct"/>
          </w:tcPr>
          <w:p w14:paraId="281FCBCD" w14:textId="091E9A74" w:rsidR="0063531E" w:rsidRPr="00275A70" w:rsidRDefault="00275A70" w:rsidP="0063531E">
            <w:pPr>
              <w:pStyle w:val="infoblue0"/>
              <w:spacing w:after="0"/>
              <w:ind w:left="125"/>
              <w:rPr>
                <w:lang w:val="vi-VN"/>
              </w:rPr>
            </w:pPr>
            <w:proofErr w:type="spellStart"/>
            <w:r>
              <w:t>Tào</w:t>
            </w:r>
            <w:proofErr w:type="spellEnd"/>
            <w:r>
              <w:rPr>
                <w:lang w:val="vi-VN"/>
              </w:rPr>
              <w:t xml:space="preserve"> Khánh Duy</w:t>
            </w:r>
          </w:p>
        </w:tc>
        <w:tc>
          <w:tcPr>
            <w:tcW w:w="2735" w:type="pct"/>
          </w:tcPr>
          <w:p w14:paraId="66DA4971" w14:textId="24A996B0" w:rsidR="0063531E" w:rsidRPr="00275A70" w:rsidRDefault="00275A70" w:rsidP="003C1713">
            <w:pPr>
              <w:pStyle w:val="infoblue0"/>
              <w:ind w:left="125"/>
              <w:rPr>
                <w:lang w:val="vi-VN"/>
              </w:rPr>
            </w:pPr>
            <w:r>
              <w:t>Project</w:t>
            </w:r>
            <w:r>
              <w:rPr>
                <w:lang w:val="vi-VN"/>
              </w:rPr>
              <w:t xml:space="preserve"> Manager, </w:t>
            </w:r>
            <w:proofErr w:type="gramStart"/>
            <w:r>
              <w:rPr>
                <w:lang w:val="vi-VN"/>
              </w:rPr>
              <w:t>Developer,  Tester</w:t>
            </w:r>
            <w:proofErr w:type="gramEnd"/>
          </w:p>
        </w:tc>
      </w:tr>
      <w:tr w:rsidR="0063531E" w14:paraId="1C4328D8" w14:textId="77777777" w:rsidTr="0063531E">
        <w:trPr>
          <w:trHeight w:val="698"/>
        </w:trPr>
        <w:tc>
          <w:tcPr>
            <w:tcW w:w="2203" w:type="pct"/>
          </w:tcPr>
          <w:p w14:paraId="094F8B45" w14:textId="7C261D66" w:rsidR="0063531E" w:rsidRPr="00275A70" w:rsidRDefault="00275A70" w:rsidP="0063531E">
            <w:pPr>
              <w:pStyle w:val="infoblue0"/>
              <w:spacing w:after="0"/>
              <w:ind w:left="125"/>
              <w:rPr>
                <w:lang w:val="vi-VN"/>
              </w:rPr>
            </w:pPr>
            <w:proofErr w:type="spellStart"/>
            <w:r>
              <w:t>Nguyễn</w:t>
            </w:r>
            <w:proofErr w:type="spellEnd"/>
            <w:r>
              <w:rPr>
                <w:lang w:val="vi-VN"/>
              </w:rPr>
              <w:t xml:space="preserve"> Thị Bích Hà</w:t>
            </w:r>
          </w:p>
        </w:tc>
        <w:tc>
          <w:tcPr>
            <w:tcW w:w="2735" w:type="pct"/>
          </w:tcPr>
          <w:p w14:paraId="4B9E8AE4" w14:textId="6380511A" w:rsidR="0063531E" w:rsidRPr="00275A70" w:rsidRDefault="00275A70" w:rsidP="003C1713">
            <w:pPr>
              <w:pStyle w:val="infoblue0"/>
              <w:ind w:left="125"/>
              <w:rPr>
                <w:lang w:val="vi-VN"/>
              </w:rPr>
            </w:pPr>
            <w:r>
              <w:t>Business</w:t>
            </w:r>
            <w:r>
              <w:rPr>
                <w:lang w:val="vi-VN"/>
              </w:rPr>
              <w:t xml:space="preserve"> Analyst, Developer, </w:t>
            </w:r>
          </w:p>
        </w:tc>
      </w:tr>
    </w:tbl>
    <w:p w14:paraId="7AA07B83" w14:textId="77777777" w:rsidR="007C47A5" w:rsidRDefault="007C47A5">
      <w:pPr>
        <w:pStyle w:val="BodyText"/>
      </w:pPr>
    </w:p>
    <w:p w14:paraId="79AF5BBA" w14:textId="77777777" w:rsidR="007C47A5" w:rsidRDefault="007C47A5">
      <w:pPr>
        <w:pStyle w:val="Heading1"/>
      </w:pPr>
      <w:bookmarkStart w:id="24" w:name="_Toc524312841"/>
      <w:bookmarkStart w:id="25" w:name="_Toc307271022"/>
      <w:bookmarkStart w:id="26" w:name="_Toc413446313"/>
      <w:r>
        <w:t>Management Process</w:t>
      </w:r>
      <w:bookmarkEnd w:id="24"/>
      <w:bookmarkEnd w:id="25"/>
      <w:bookmarkEnd w:id="26"/>
    </w:p>
    <w:p w14:paraId="575EFA9C" w14:textId="77777777" w:rsidR="007C47A5" w:rsidRDefault="007C47A5">
      <w:pPr>
        <w:pStyle w:val="Heading2"/>
      </w:pPr>
      <w:bookmarkStart w:id="27" w:name="_Toc524312842"/>
      <w:bookmarkStart w:id="28" w:name="_Toc307271023"/>
      <w:bookmarkStart w:id="29" w:name="_Toc413446314"/>
      <w:r>
        <w:t>Project Estimates</w:t>
      </w:r>
      <w:bookmarkEnd w:id="27"/>
      <w:bookmarkEnd w:id="28"/>
      <w:bookmarkEnd w:id="29"/>
    </w:p>
    <w:p w14:paraId="48580EF6" w14:textId="77777777" w:rsidR="00530E5E" w:rsidRDefault="00530E5E">
      <w:pPr>
        <w:pStyle w:val="infoblue0"/>
      </w:pPr>
    </w:p>
    <w:p w14:paraId="18D86EEF" w14:textId="77777777" w:rsidR="007C47A5" w:rsidRDefault="007C47A5">
      <w:pPr>
        <w:pStyle w:val="Heading2"/>
      </w:pPr>
      <w:bookmarkStart w:id="30" w:name="_Toc524312843"/>
      <w:bookmarkStart w:id="31" w:name="_Toc307271024"/>
      <w:bookmarkStart w:id="32" w:name="_Toc413446315"/>
      <w:r>
        <w:t>Project Plan</w:t>
      </w:r>
      <w:bookmarkEnd w:id="30"/>
      <w:bookmarkEnd w:id="31"/>
      <w:bookmarkEnd w:id="32"/>
    </w:p>
    <w:p w14:paraId="59A9C288" w14:textId="10041549" w:rsidR="00CC091C" w:rsidRPr="00CC091C" w:rsidRDefault="007C47A5" w:rsidP="00064D55">
      <w:pPr>
        <w:pStyle w:val="Heading3"/>
      </w:pPr>
      <w:bookmarkStart w:id="33" w:name="_Toc524312844"/>
      <w:bookmarkStart w:id="34" w:name="_Toc307271025"/>
      <w:bookmarkStart w:id="35" w:name="_Toc413446316"/>
      <w:r>
        <w:t xml:space="preserve">Phase </w:t>
      </w:r>
      <w:r w:rsidR="00D45597">
        <w:t xml:space="preserve">and Iteration </w:t>
      </w:r>
      <w:bookmarkEnd w:id="33"/>
      <w:bookmarkEnd w:id="34"/>
      <w:bookmarkEnd w:id="35"/>
      <w:r w:rsidR="00C336D2">
        <w:t>Plan</w:t>
      </w:r>
      <w:r w:rsidR="00383655">
        <w:rPr>
          <w:lang w:val="vi-VN"/>
        </w:rPr>
        <w:t xml:space="preserve"> (</w:t>
      </w:r>
      <w:r w:rsidR="00310D52">
        <w:rPr>
          <w:lang w:val="vi-VN"/>
        </w:rPr>
        <w:t>Gantt chart và file exel sẽ được đính kèm vào thư mục nộp</w:t>
      </w:r>
      <w:r w:rsidR="00383655">
        <w:rPr>
          <w:lang w:val="vi-VN"/>
        </w:rPr>
        <w:t>)</w:t>
      </w:r>
    </w:p>
    <w:p w14:paraId="3DEA8CE5" w14:textId="1A773836" w:rsidR="007C47A5" w:rsidRDefault="00CC091C" w:rsidP="00CC091C">
      <w:pPr>
        <w:pStyle w:val="Heading3"/>
        <w:numPr>
          <w:ilvl w:val="0"/>
          <w:numId w:val="0"/>
        </w:numPr>
        <w:rPr>
          <w:lang w:val="vi-VN"/>
        </w:rPr>
      </w:pPr>
      <w:r w:rsidRPr="00CC091C">
        <w:rPr>
          <w:i w:val="0"/>
          <w:iCs/>
          <w:u w:val="single"/>
          <w:lang w:val="vi-VN"/>
        </w:rPr>
        <w:t>WBS:</w:t>
      </w:r>
      <w:r w:rsidR="005115C7" w:rsidRPr="005115C7">
        <w:t xml:space="preserve"> </w:t>
      </w:r>
      <w:r w:rsidR="00C336D2">
        <w:rPr>
          <w:lang w:val="vi-VN"/>
        </w:rPr>
        <w:t xml:space="preserve"> Hình ảnh WBS sẽ được đính kèm trong thư mục </w:t>
      </w:r>
      <w:r w:rsidR="004F2D37">
        <w:rPr>
          <w:lang w:val="vi-VN"/>
        </w:rPr>
        <w:t>nộp</w:t>
      </w:r>
      <w:r w:rsidR="00C80B57">
        <w:rPr>
          <w:lang w:val="vi-VN"/>
        </w:rPr>
        <w:t xml:space="preserve"> để dễ xem hơn</w:t>
      </w:r>
      <w:r w:rsidR="00C336D2">
        <w:rPr>
          <w:noProof/>
        </w:rPr>
        <w:drawing>
          <wp:inline distT="0" distB="0" distL="0" distR="0" wp14:anchorId="690C1EE9" wp14:editId="29DF4A13">
            <wp:extent cx="6816090" cy="1524000"/>
            <wp:effectExtent l="0" t="0" r="381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681" cy="152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F244F" w14:textId="4A98536A" w:rsidR="005F3A63" w:rsidRPr="005F3A63" w:rsidRDefault="005F3A63" w:rsidP="005F3A63">
      <w:pPr>
        <w:jc w:val="center"/>
        <w:rPr>
          <w:i/>
          <w:iCs/>
          <w:sz w:val="18"/>
          <w:szCs w:val="18"/>
          <w:lang w:val="vi-VN"/>
        </w:rPr>
      </w:pPr>
      <w:r w:rsidRPr="005F3A63">
        <w:rPr>
          <w:i/>
          <w:iCs/>
          <w:sz w:val="18"/>
          <w:szCs w:val="18"/>
          <w:lang w:val="vi-VN"/>
        </w:rPr>
        <w:t>Hình: WBS</w:t>
      </w:r>
    </w:p>
    <w:p w14:paraId="326CCBE8" w14:textId="77777777" w:rsidR="00DA4A51" w:rsidRPr="00DA4A51" w:rsidRDefault="00DA4A51" w:rsidP="00DA4A51">
      <w:pPr>
        <w:rPr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20"/>
        <w:gridCol w:w="1223"/>
        <w:gridCol w:w="1276"/>
        <w:gridCol w:w="1376"/>
      </w:tblGrid>
      <w:tr w:rsidR="00135725" w14:paraId="52CBDEC4" w14:textId="77777777" w:rsidTr="00F84681">
        <w:trPr>
          <w:jc w:val="center"/>
        </w:trPr>
        <w:tc>
          <w:tcPr>
            <w:tcW w:w="3420" w:type="dxa"/>
          </w:tcPr>
          <w:p w14:paraId="4DF633F1" w14:textId="77777777" w:rsidR="00135725" w:rsidRPr="00836C1D" w:rsidRDefault="00135725" w:rsidP="005933BC">
            <w:pPr>
              <w:pStyle w:val="infoblue0"/>
              <w:ind w:left="0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Task Name</w:t>
            </w:r>
          </w:p>
        </w:tc>
        <w:tc>
          <w:tcPr>
            <w:tcW w:w="1223" w:type="dxa"/>
          </w:tcPr>
          <w:p w14:paraId="7933917E" w14:textId="77777777" w:rsidR="00135725" w:rsidRPr="00836C1D" w:rsidRDefault="00135725" w:rsidP="0045486A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Duration</w:t>
            </w:r>
          </w:p>
        </w:tc>
        <w:tc>
          <w:tcPr>
            <w:tcW w:w="1276" w:type="dxa"/>
          </w:tcPr>
          <w:p w14:paraId="4A619306" w14:textId="77777777" w:rsidR="00135725" w:rsidRPr="00836C1D" w:rsidRDefault="00135725" w:rsidP="0045486A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Start</w:t>
            </w:r>
          </w:p>
        </w:tc>
        <w:tc>
          <w:tcPr>
            <w:tcW w:w="1376" w:type="dxa"/>
          </w:tcPr>
          <w:p w14:paraId="1C521796" w14:textId="77777777" w:rsidR="00135725" w:rsidRPr="00836C1D" w:rsidRDefault="00135725" w:rsidP="0045486A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Finish</w:t>
            </w:r>
          </w:p>
        </w:tc>
      </w:tr>
      <w:tr w:rsidR="005933BC" w14:paraId="79194BD7" w14:textId="77777777" w:rsidTr="00F84681">
        <w:trPr>
          <w:jc w:val="center"/>
        </w:trPr>
        <w:tc>
          <w:tcPr>
            <w:tcW w:w="3420" w:type="dxa"/>
          </w:tcPr>
          <w:p w14:paraId="0549A325" w14:textId="6BCCB352" w:rsidR="005933BC" w:rsidRPr="005933BC" w:rsidRDefault="005933BC" w:rsidP="005933BC">
            <w:pPr>
              <w:pStyle w:val="infoblue0"/>
              <w:ind w:left="0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>
              <w:rPr>
                <w:b/>
                <w:bCs/>
                <w:i w:val="0"/>
                <w:iCs w:val="0"/>
                <w:color w:val="auto"/>
                <w:sz w:val="22"/>
                <w:szCs w:val="22"/>
              </w:rPr>
              <w:t>1</w:t>
            </w:r>
            <w:r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 xml:space="preserve">. </w:t>
            </w:r>
            <w:r w:rsidRPr="005933BC">
              <w:rPr>
                <w:b/>
                <w:bCs/>
                <w:i w:val="0"/>
                <w:iCs w:val="0"/>
                <w:color w:val="auto"/>
                <w:sz w:val="22"/>
                <w:szCs w:val="22"/>
              </w:rPr>
              <w:t>Inception Phase</w:t>
            </w:r>
            <w:r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 xml:space="preserve"> (1 sprint)</w:t>
            </w:r>
          </w:p>
        </w:tc>
        <w:tc>
          <w:tcPr>
            <w:tcW w:w="1223" w:type="dxa"/>
          </w:tcPr>
          <w:p w14:paraId="75046E1F" w14:textId="0528E65E" w:rsidR="005933BC" w:rsidRPr="005933BC" w:rsidRDefault="005933BC" w:rsidP="005933BC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5933BC">
              <w:rPr>
                <w:b/>
                <w:bCs/>
                <w:i w:val="0"/>
                <w:iCs w:val="0"/>
                <w:color w:val="auto"/>
              </w:rPr>
              <w:t>13</w:t>
            </w:r>
            <w:r w:rsidRPr="005933BC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4601977E" w14:textId="0D1A5C59" w:rsidR="005933BC" w:rsidRPr="005933BC" w:rsidRDefault="005933BC" w:rsidP="005933BC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5933BC">
              <w:rPr>
                <w:b/>
                <w:bCs/>
                <w:i w:val="0"/>
                <w:iCs w:val="0"/>
                <w:color w:val="auto"/>
              </w:rPr>
              <w:t>21</w:t>
            </w:r>
            <w:r w:rsidRPr="005933BC">
              <w:rPr>
                <w:b/>
                <w:bCs/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376" w:type="dxa"/>
          </w:tcPr>
          <w:p w14:paraId="461D9CE8" w14:textId="47557EA6" w:rsidR="005933BC" w:rsidRPr="005933BC" w:rsidRDefault="005933BC" w:rsidP="005933BC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5933BC">
              <w:rPr>
                <w:b/>
                <w:bCs/>
                <w:i w:val="0"/>
                <w:iCs w:val="0"/>
                <w:color w:val="auto"/>
              </w:rPr>
              <w:t>02</w:t>
            </w:r>
            <w:r w:rsidRPr="005933BC">
              <w:rPr>
                <w:b/>
                <w:bCs/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73631C4C" w14:textId="77777777" w:rsidTr="00F84681">
        <w:trPr>
          <w:jc w:val="center"/>
        </w:trPr>
        <w:tc>
          <w:tcPr>
            <w:tcW w:w="3420" w:type="dxa"/>
          </w:tcPr>
          <w:p w14:paraId="579395F5" w14:textId="775ACFDD" w:rsidR="005933BC" w:rsidRPr="004109F6" w:rsidRDefault="005933BC" w:rsidP="005933BC">
            <w:pPr>
              <w:pStyle w:val="infoblue0"/>
              <w:ind w:left="252"/>
              <w:rPr>
                <w:b/>
                <w:bCs/>
                <w:color w:val="auto"/>
              </w:rPr>
            </w:pPr>
            <w:r w:rsidRPr="004109F6">
              <w:rPr>
                <w:b/>
                <w:bCs/>
                <w:color w:val="auto"/>
              </w:rPr>
              <w:lastRenderedPageBreak/>
              <w:t>Sprint</w:t>
            </w:r>
            <w:r w:rsidRPr="004109F6">
              <w:rPr>
                <w:b/>
                <w:bCs/>
                <w:color w:val="auto"/>
                <w:lang w:val="vi-VN"/>
              </w:rPr>
              <w:t xml:space="preserve"> 1: PA1</w:t>
            </w:r>
          </w:p>
        </w:tc>
        <w:tc>
          <w:tcPr>
            <w:tcW w:w="1223" w:type="dxa"/>
          </w:tcPr>
          <w:p w14:paraId="53ECACF9" w14:textId="77777777" w:rsidR="005933BC" w:rsidRPr="004109F6" w:rsidRDefault="005933BC" w:rsidP="005933BC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4109F6">
              <w:rPr>
                <w:b/>
                <w:bCs/>
                <w:color w:val="auto"/>
              </w:rPr>
              <w:t>13</w:t>
            </w:r>
            <w:r w:rsidRPr="004109F6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39B4A58C" w14:textId="77777777" w:rsidR="005933BC" w:rsidRPr="004109F6" w:rsidRDefault="005933BC" w:rsidP="005933BC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4109F6">
              <w:rPr>
                <w:b/>
                <w:bCs/>
                <w:color w:val="auto"/>
              </w:rPr>
              <w:t>21</w:t>
            </w:r>
            <w:r w:rsidRPr="004109F6">
              <w:rPr>
                <w:b/>
                <w:bCs/>
                <w:color w:val="auto"/>
                <w:lang w:val="vi-VN"/>
              </w:rPr>
              <w:t>/10/2022</w:t>
            </w:r>
          </w:p>
        </w:tc>
        <w:tc>
          <w:tcPr>
            <w:tcW w:w="1376" w:type="dxa"/>
          </w:tcPr>
          <w:p w14:paraId="623FC493" w14:textId="77777777" w:rsidR="005933BC" w:rsidRPr="004109F6" w:rsidRDefault="005933BC" w:rsidP="005933BC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4109F6">
              <w:rPr>
                <w:b/>
                <w:bCs/>
                <w:color w:val="auto"/>
              </w:rPr>
              <w:t>02</w:t>
            </w:r>
            <w:r w:rsidRPr="004109F6">
              <w:rPr>
                <w:b/>
                <w:bCs/>
                <w:color w:val="auto"/>
                <w:lang w:val="vi-VN"/>
              </w:rPr>
              <w:t>/11/2022</w:t>
            </w:r>
          </w:p>
        </w:tc>
      </w:tr>
      <w:tr w:rsidR="005933BC" w14:paraId="46615AB3" w14:textId="77777777" w:rsidTr="00F84681">
        <w:trPr>
          <w:jc w:val="center"/>
        </w:trPr>
        <w:tc>
          <w:tcPr>
            <w:tcW w:w="3420" w:type="dxa"/>
          </w:tcPr>
          <w:p w14:paraId="3C418420" w14:textId="77777777" w:rsidR="005933BC" w:rsidRPr="00250870" w:rsidRDefault="005933BC" w:rsidP="005933BC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Project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plan</w:t>
            </w:r>
          </w:p>
        </w:tc>
        <w:tc>
          <w:tcPr>
            <w:tcW w:w="1223" w:type="dxa"/>
          </w:tcPr>
          <w:p w14:paraId="3876847C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6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35C5601D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376" w:type="dxa"/>
          </w:tcPr>
          <w:p w14:paraId="700514EB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26</w:t>
            </w:r>
            <w:r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</w:tr>
      <w:tr w:rsidR="005933BC" w14:paraId="0BCD6DC6" w14:textId="77777777" w:rsidTr="00F84681">
        <w:trPr>
          <w:jc w:val="center"/>
        </w:trPr>
        <w:tc>
          <w:tcPr>
            <w:tcW w:w="3420" w:type="dxa"/>
          </w:tcPr>
          <w:p w14:paraId="1FE158E0" w14:textId="77777777" w:rsidR="005933BC" w:rsidRPr="00250870" w:rsidRDefault="005933BC" w:rsidP="005933BC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Vision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document</w:t>
            </w:r>
          </w:p>
        </w:tc>
        <w:tc>
          <w:tcPr>
            <w:tcW w:w="1223" w:type="dxa"/>
          </w:tcPr>
          <w:p w14:paraId="231B46AB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6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6872D7EC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376" w:type="dxa"/>
          </w:tcPr>
          <w:p w14:paraId="18D275B8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26</w:t>
            </w:r>
            <w:r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</w:tr>
      <w:tr w:rsidR="005933BC" w14:paraId="33E6EF9C" w14:textId="77777777" w:rsidTr="00F84681">
        <w:trPr>
          <w:jc w:val="center"/>
        </w:trPr>
        <w:tc>
          <w:tcPr>
            <w:tcW w:w="3420" w:type="dxa"/>
          </w:tcPr>
          <w:p w14:paraId="62F8EE37" w14:textId="77777777" w:rsidR="005933BC" w:rsidRPr="00250870" w:rsidRDefault="005933BC" w:rsidP="005933BC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Learn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HTML + CSS +JS</w:t>
            </w:r>
          </w:p>
          <w:p w14:paraId="02D7910C" w14:textId="77777777" w:rsidR="005933BC" w:rsidRPr="00250870" w:rsidRDefault="005933BC" w:rsidP="005933BC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  <w:lang w:val="vi-VN"/>
              </w:rPr>
              <w:t>(Basic)</w:t>
            </w:r>
          </w:p>
        </w:tc>
        <w:tc>
          <w:tcPr>
            <w:tcW w:w="1223" w:type="dxa"/>
          </w:tcPr>
          <w:p w14:paraId="22E41D67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6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2448BA0F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27</w:t>
            </w:r>
            <w:r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376" w:type="dxa"/>
          </w:tcPr>
          <w:p w14:paraId="1516A06D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02</w:t>
            </w:r>
            <w:r w:rsidRPr="00250870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5725D96A" w14:textId="77777777" w:rsidTr="00F84681">
        <w:trPr>
          <w:jc w:val="center"/>
        </w:trPr>
        <w:tc>
          <w:tcPr>
            <w:tcW w:w="3420" w:type="dxa"/>
          </w:tcPr>
          <w:p w14:paraId="3D82FB14" w14:textId="77777777" w:rsidR="005933BC" w:rsidRPr="00250870" w:rsidRDefault="005933BC" w:rsidP="005933BC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Learn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Figma</w:t>
            </w:r>
          </w:p>
          <w:p w14:paraId="64E70C13" w14:textId="77777777" w:rsidR="005933BC" w:rsidRPr="00250870" w:rsidRDefault="005933BC" w:rsidP="005933BC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  <w:lang w:val="vi-VN"/>
              </w:rPr>
              <w:t>(Basic)</w:t>
            </w:r>
          </w:p>
        </w:tc>
        <w:tc>
          <w:tcPr>
            <w:tcW w:w="1223" w:type="dxa"/>
          </w:tcPr>
          <w:p w14:paraId="0EC71EA1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6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07EEC548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27</w:t>
            </w:r>
            <w:r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376" w:type="dxa"/>
          </w:tcPr>
          <w:p w14:paraId="6E1316DF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02</w:t>
            </w:r>
            <w:r w:rsidRPr="00250870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1AA61E3D" w14:textId="77777777" w:rsidTr="00F84681">
        <w:trPr>
          <w:jc w:val="center"/>
        </w:trPr>
        <w:tc>
          <w:tcPr>
            <w:tcW w:w="3420" w:type="dxa"/>
          </w:tcPr>
          <w:p w14:paraId="6212A2BA" w14:textId="77777777" w:rsidR="005933BC" w:rsidRPr="00250870" w:rsidRDefault="005933BC" w:rsidP="005933BC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Weekly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report</w:t>
            </w:r>
            <w:r>
              <w:rPr>
                <w:i w:val="0"/>
                <w:iCs w:val="0"/>
                <w:color w:val="auto"/>
                <w:lang w:val="vi-VN"/>
              </w:rPr>
              <w:t xml:space="preserve"> 1</w:t>
            </w:r>
          </w:p>
        </w:tc>
        <w:tc>
          <w:tcPr>
            <w:tcW w:w="1223" w:type="dxa"/>
          </w:tcPr>
          <w:p w14:paraId="7FF9B6FF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2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250870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29EE5763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01</w:t>
            </w:r>
            <w:r w:rsidRPr="00250870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379B4975" w14:textId="77777777" w:rsidR="005933BC" w:rsidRPr="00250870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02</w:t>
            </w:r>
            <w:r w:rsidRPr="00250870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:rsidRPr="00102C65" w14:paraId="61C3F004" w14:textId="77777777" w:rsidTr="00F84681">
        <w:trPr>
          <w:jc w:val="center"/>
        </w:trPr>
        <w:tc>
          <w:tcPr>
            <w:tcW w:w="3420" w:type="dxa"/>
          </w:tcPr>
          <w:p w14:paraId="58ED82CB" w14:textId="0488F8ED" w:rsidR="005933BC" w:rsidRPr="005933BC" w:rsidRDefault="005933BC" w:rsidP="005933BC">
            <w:pPr>
              <w:pStyle w:val="infoblue0"/>
              <w:ind w:left="0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5933BC"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>2. Elaboration</w:t>
            </w:r>
            <w:r w:rsidR="00051737"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 xml:space="preserve"> Phase</w:t>
            </w:r>
            <w:r w:rsidRPr="005933BC"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 xml:space="preserve"> </w:t>
            </w:r>
            <w:r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>(2 sprint)</w:t>
            </w:r>
          </w:p>
        </w:tc>
        <w:tc>
          <w:tcPr>
            <w:tcW w:w="1223" w:type="dxa"/>
          </w:tcPr>
          <w:p w14:paraId="2ABF81FC" w14:textId="0A3441CC" w:rsidR="005933BC" w:rsidRPr="00102C65" w:rsidRDefault="005933BC" w:rsidP="005933BC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102C65">
              <w:rPr>
                <w:b/>
                <w:bCs/>
                <w:i w:val="0"/>
                <w:iCs w:val="0"/>
                <w:color w:val="auto"/>
              </w:rPr>
              <w:t>28</w:t>
            </w:r>
            <w:r w:rsidRPr="00102C65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days – 4 weeks</w:t>
            </w:r>
          </w:p>
        </w:tc>
        <w:tc>
          <w:tcPr>
            <w:tcW w:w="1276" w:type="dxa"/>
          </w:tcPr>
          <w:p w14:paraId="0FEA6B07" w14:textId="21B699E1" w:rsidR="005933BC" w:rsidRPr="00102C65" w:rsidRDefault="005933BC" w:rsidP="005933BC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102C65">
              <w:rPr>
                <w:b/>
                <w:bCs/>
                <w:i w:val="0"/>
                <w:iCs w:val="0"/>
                <w:color w:val="auto"/>
              </w:rPr>
              <w:t>03</w:t>
            </w:r>
            <w:r w:rsidRPr="00102C65">
              <w:rPr>
                <w:b/>
                <w:bCs/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2F18B426" w14:textId="1A30DA0E" w:rsidR="005933BC" w:rsidRPr="00102C65" w:rsidRDefault="005933BC" w:rsidP="005933BC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102C65">
              <w:rPr>
                <w:b/>
                <w:bCs/>
                <w:i w:val="0"/>
                <w:iCs w:val="0"/>
                <w:color w:val="auto"/>
              </w:rPr>
              <w:t>30</w:t>
            </w:r>
            <w:r w:rsidRPr="00102C65">
              <w:rPr>
                <w:b/>
                <w:bCs/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710F1ADA" w14:textId="77777777" w:rsidTr="00F84681">
        <w:trPr>
          <w:jc w:val="center"/>
        </w:trPr>
        <w:tc>
          <w:tcPr>
            <w:tcW w:w="3420" w:type="dxa"/>
          </w:tcPr>
          <w:p w14:paraId="73A8B9C3" w14:textId="77777777" w:rsidR="005933BC" w:rsidRPr="004109F6" w:rsidRDefault="005933BC" w:rsidP="00B3561F">
            <w:pPr>
              <w:pStyle w:val="infoblue0"/>
              <w:ind w:left="252"/>
              <w:rPr>
                <w:b/>
                <w:bCs/>
                <w:color w:val="auto"/>
                <w:lang w:val="vi-VN"/>
              </w:rPr>
            </w:pPr>
            <w:r w:rsidRPr="004109F6">
              <w:rPr>
                <w:b/>
                <w:bCs/>
                <w:color w:val="auto"/>
                <w:lang w:val="vi-VN"/>
              </w:rPr>
              <w:t>Sprint 2 : PA2</w:t>
            </w:r>
          </w:p>
        </w:tc>
        <w:tc>
          <w:tcPr>
            <w:tcW w:w="1223" w:type="dxa"/>
          </w:tcPr>
          <w:p w14:paraId="2AEB577E" w14:textId="77777777" w:rsidR="005933BC" w:rsidRPr="004109F6" w:rsidRDefault="005933BC" w:rsidP="005933BC">
            <w:pPr>
              <w:pStyle w:val="infoblue0"/>
              <w:ind w:left="0"/>
              <w:jc w:val="center"/>
              <w:rPr>
                <w:b/>
                <w:bCs/>
                <w:color w:val="auto"/>
                <w:lang w:val="vi-VN"/>
              </w:rPr>
            </w:pPr>
            <w:r w:rsidRPr="004109F6">
              <w:rPr>
                <w:b/>
                <w:bCs/>
                <w:color w:val="auto"/>
              </w:rPr>
              <w:t>14</w:t>
            </w:r>
            <w:r w:rsidRPr="004109F6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218834BF" w14:textId="77777777" w:rsidR="005933BC" w:rsidRPr="004109F6" w:rsidRDefault="005933BC" w:rsidP="005933BC">
            <w:pPr>
              <w:pStyle w:val="infoblue0"/>
              <w:ind w:left="0"/>
              <w:jc w:val="center"/>
              <w:rPr>
                <w:b/>
                <w:bCs/>
                <w:color w:val="auto"/>
                <w:lang w:val="vi-VN"/>
              </w:rPr>
            </w:pPr>
            <w:r w:rsidRPr="004109F6">
              <w:rPr>
                <w:b/>
                <w:bCs/>
                <w:color w:val="auto"/>
              </w:rPr>
              <w:t>03</w:t>
            </w:r>
            <w:r w:rsidRPr="004109F6">
              <w:rPr>
                <w:b/>
                <w:bCs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015C512B" w14:textId="77777777" w:rsidR="005933BC" w:rsidRPr="004109F6" w:rsidRDefault="005933BC" w:rsidP="005933BC">
            <w:pPr>
              <w:pStyle w:val="infoblue0"/>
              <w:ind w:left="0"/>
              <w:jc w:val="center"/>
              <w:rPr>
                <w:b/>
                <w:bCs/>
                <w:color w:val="auto"/>
                <w:lang w:val="vi-VN"/>
              </w:rPr>
            </w:pPr>
            <w:r w:rsidRPr="004109F6">
              <w:rPr>
                <w:b/>
                <w:bCs/>
                <w:color w:val="auto"/>
              </w:rPr>
              <w:t>16</w:t>
            </w:r>
            <w:r w:rsidRPr="004109F6">
              <w:rPr>
                <w:b/>
                <w:bCs/>
                <w:color w:val="auto"/>
                <w:lang w:val="vi-VN"/>
              </w:rPr>
              <w:t>/11/2022</w:t>
            </w:r>
          </w:p>
        </w:tc>
      </w:tr>
      <w:tr w:rsidR="005933BC" w14:paraId="7813C0E9" w14:textId="77777777" w:rsidTr="00F84681">
        <w:trPr>
          <w:jc w:val="center"/>
        </w:trPr>
        <w:tc>
          <w:tcPr>
            <w:tcW w:w="3420" w:type="dxa"/>
          </w:tcPr>
          <w:p w14:paraId="6B861109" w14:textId="77777777" w:rsidR="005933BC" w:rsidRPr="00DA5954" w:rsidRDefault="005933BC" w:rsidP="00B3561F">
            <w:pPr>
              <w:pStyle w:val="infoblue0"/>
              <w:ind w:left="522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Revised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project plan + Revised vision document</w:t>
            </w:r>
          </w:p>
        </w:tc>
        <w:tc>
          <w:tcPr>
            <w:tcW w:w="1223" w:type="dxa"/>
          </w:tcPr>
          <w:p w14:paraId="1148649C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21485C29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03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7004602B" w14:textId="596CBCBB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09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 w:rsidR="003539B1">
              <w:rPr>
                <w:i w:val="0"/>
                <w:iCs w:val="0"/>
                <w:color w:val="auto"/>
              </w:rPr>
              <w:t>1</w:t>
            </w:r>
            <w:r w:rsidRPr="00DA5954">
              <w:rPr>
                <w:i w:val="0"/>
                <w:iCs w:val="0"/>
                <w:color w:val="auto"/>
                <w:lang w:val="vi-VN"/>
              </w:rPr>
              <w:t>1/2022</w:t>
            </w:r>
          </w:p>
        </w:tc>
      </w:tr>
      <w:tr w:rsidR="005933BC" w14:paraId="1B47A785" w14:textId="77777777" w:rsidTr="00F84681">
        <w:trPr>
          <w:jc w:val="center"/>
        </w:trPr>
        <w:tc>
          <w:tcPr>
            <w:tcW w:w="3420" w:type="dxa"/>
          </w:tcPr>
          <w:p w14:paraId="28DCB557" w14:textId="77777777" w:rsidR="005933BC" w:rsidRPr="00DA5954" w:rsidRDefault="005933BC" w:rsidP="00B3561F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Learn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HTML + CSS + JS + Jquery</w:t>
            </w:r>
          </w:p>
          <w:p w14:paraId="36258679" w14:textId="77777777" w:rsidR="005933BC" w:rsidRPr="00DA5954" w:rsidRDefault="005933BC" w:rsidP="00B3561F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  <w:lang w:val="vi-VN"/>
              </w:rPr>
              <w:t>(Advanced)</w:t>
            </w:r>
          </w:p>
        </w:tc>
        <w:tc>
          <w:tcPr>
            <w:tcW w:w="1223" w:type="dxa"/>
          </w:tcPr>
          <w:p w14:paraId="58A4AED1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5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40D3601E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03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081B30B9" w14:textId="0E57E439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07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 w:rsidR="003539B1">
              <w:rPr>
                <w:i w:val="0"/>
                <w:iCs w:val="0"/>
                <w:color w:val="auto"/>
              </w:rPr>
              <w:t>1</w:t>
            </w:r>
            <w:r w:rsidRPr="00DA5954">
              <w:rPr>
                <w:i w:val="0"/>
                <w:iCs w:val="0"/>
                <w:color w:val="auto"/>
                <w:lang w:val="vi-VN"/>
              </w:rPr>
              <w:t>1/2022</w:t>
            </w:r>
          </w:p>
        </w:tc>
      </w:tr>
      <w:tr w:rsidR="005933BC" w14:paraId="3F53622C" w14:textId="77777777" w:rsidTr="00F84681">
        <w:trPr>
          <w:jc w:val="center"/>
        </w:trPr>
        <w:tc>
          <w:tcPr>
            <w:tcW w:w="3420" w:type="dxa"/>
          </w:tcPr>
          <w:p w14:paraId="26F250FE" w14:textId="77777777" w:rsidR="005933BC" w:rsidRPr="00DA5954" w:rsidRDefault="005933BC" w:rsidP="00B3561F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Learn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Figma + UI/UX</w:t>
            </w:r>
          </w:p>
        </w:tc>
        <w:tc>
          <w:tcPr>
            <w:tcW w:w="1223" w:type="dxa"/>
          </w:tcPr>
          <w:p w14:paraId="3919E92E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4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32135970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03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2B5ADB5B" w14:textId="267F046E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06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 w:rsidR="00DE4018">
              <w:rPr>
                <w:i w:val="0"/>
                <w:iCs w:val="0"/>
                <w:color w:val="auto"/>
              </w:rPr>
              <w:t>1</w:t>
            </w:r>
            <w:r w:rsidRPr="00DA5954">
              <w:rPr>
                <w:i w:val="0"/>
                <w:iCs w:val="0"/>
                <w:color w:val="auto"/>
                <w:lang w:val="vi-VN"/>
              </w:rPr>
              <w:t>1/2022</w:t>
            </w:r>
          </w:p>
        </w:tc>
      </w:tr>
      <w:tr w:rsidR="005933BC" w14:paraId="07E91870" w14:textId="77777777" w:rsidTr="00F84681">
        <w:trPr>
          <w:jc w:val="center"/>
        </w:trPr>
        <w:tc>
          <w:tcPr>
            <w:tcW w:w="3420" w:type="dxa"/>
          </w:tcPr>
          <w:p w14:paraId="7CE9FC29" w14:textId="77777777" w:rsidR="005933BC" w:rsidRPr="00DA5954" w:rsidRDefault="005933BC" w:rsidP="00B3561F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Use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case document with a revised use case model</w:t>
            </w:r>
          </w:p>
        </w:tc>
        <w:tc>
          <w:tcPr>
            <w:tcW w:w="1223" w:type="dxa"/>
          </w:tcPr>
          <w:p w14:paraId="377BAA5B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1E432978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10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119AB438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16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7DEA2E96" w14:textId="77777777" w:rsidTr="00F84681">
        <w:trPr>
          <w:jc w:val="center"/>
        </w:trPr>
        <w:tc>
          <w:tcPr>
            <w:tcW w:w="3420" w:type="dxa"/>
          </w:tcPr>
          <w:p w14:paraId="145B3451" w14:textId="77777777" w:rsidR="005933BC" w:rsidRPr="00DA5954" w:rsidRDefault="005933BC" w:rsidP="00B3561F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Write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code (Font end)</w:t>
            </w:r>
          </w:p>
        </w:tc>
        <w:tc>
          <w:tcPr>
            <w:tcW w:w="1223" w:type="dxa"/>
          </w:tcPr>
          <w:p w14:paraId="09F2C0AD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40D657A2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10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79ECB0D3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16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4C1C58AE" w14:textId="77777777" w:rsidTr="00F84681">
        <w:trPr>
          <w:jc w:val="center"/>
        </w:trPr>
        <w:tc>
          <w:tcPr>
            <w:tcW w:w="3420" w:type="dxa"/>
          </w:tcPr>
          <w:p w14:paraId="1C0A1EA4" w14:textId="77777777" w:rsidR="005933BC" w:rsidRDefault="005933BC" w:rsidP="00B3561F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Learn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Python web development + Database</w:t>
            </w:r>
          </w:p>
          <w:p w14:paraId="4B462DA7" w14:textId="77777777" w:rsidR="005933BC" w:rsidRPr="00DA5954" w:rsidRDefault="005933BC" w:rsidP="00B3561F">
            <w:pPr>
              <w:pStyle w:val="infoblue0"/>
              <w:ind w:left="52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>(Basic)</w:t>
            </w:r>
          </w:p>
        </w:tc>
        <w:tc>
          <w:tcPr>
            <w:tcW w:w="1223" w:type="dxa"/>
          </w:tcPr>
          <w:p w14:paraId="5E5242B9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14D691FF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10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06AB8E80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16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75C80CAB" w14:textId="77777777" w:rsidTr="00F84681">
        <w:trPr>
          <w:jc w:val="center"/>
        </w:trPr>
        <w:tc>
          <w:tcPr>
            <w:tcW w:w="3420" w:type="dxa"/>
          </w:tcPr>
          <w:p w14:paraId="7682EC8A" w14:textId="77777777" w:rsidR="005933BC" w:rsidRPr="00DA5954" w:rsidRDefault="005933BC" w:rsidP="00B3561F">
            <w:pPr>
              <w:pStyle w:val="infoblue0"/>
              <w:ind w:left="522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Weekly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report </w:t>
            </w:r>
            <w:r>
              <w:rPr>
                <w:i w:val="0"/>
                <w:iCs w:val="0"/>
                <w:color w:val="auto"/>
                <w:lang w:val="vi-VN"/>
              </w:rPr>
              <w:t>2</w:t>
            </w:r>
          </w:p>
        </w:tc>
        <w:tc>
          <w:tcPr>
            <w:tcW w:w="1223" w:type="dxa"/>
          </w:tcPr>
          <w:p w14:paraId="17B96877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2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DA5954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3EE95A4C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15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1939F0E0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16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301DEBAC" w14:textId="77777777" w:rsidTr="00F84681">
        <w:trPr>
          <w:jc w:val="center"/>
        </w:trPr>
        <w:tc>
          <w:tcPr>
            <w:tcW w:w="3420" w:type="dxa"/>
          </w:tcPr>
          <w:p w14:paraId="169AED91" w14:textId="77777777" w:rsidR="005933BC" w:rsidRPr="00135725" w:rsidRDefault="005933BC" w:rsidP="00B3561F">
            <w:pPr>
              <w:pStyle w:val="infoblue0"/>
              <w:ind w:left="252"/>
              <w:rPr>
                <w:b/>
                <w:bCs/>
                <w:i w:val="0"/>
                <w:iCs w:val="0"/>
                <w:color w:val="auto"/>
              </w:rPr>
            </w:pPr>
            <w:r w:rsidRPr="00135725">
              <w:rPr>
                <w:b/>
                <w:bCs/>
                <w:color w:val="auto"/>
                <w:lang w:val="vi-VN"/>
              </w:rPr>
              <w:t>Sprint 3 : PA3</w:t>
            </w:r>
          </w:p>
        </w:tc>
        <w:tc>
          <w:tcPr>
            <w:tcW w:w="1223" w:type="dxa"/>
          </w:tcPr>
          <w:p w14:paraId="50988773" w14:textId="77777777" w:rsidR="005933BC" w:rsidRPr="00135725" w:rsidRDefault="005933BC" w:rsidP="005933BC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135725">
              <w:rPr>
                <w:b/>
                <w:bCs/>
                <w:color w:val="auto"/>
              </w:rPr>
              <w:t>14</w:t>
            </w:r>
            <w:r w:rsidRPr="00135725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06913454" w14:textId="77777777" w:rsidR="005933BC" w:rsidRPr="00135725" w:rsidRDefault="005933BC" w:rsidP="005933BC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135725">
              <w:rPr>
                <w:b/>
                <w:bCs/>
                <w:color w:val="auto"/>
              </w:rPr>
              <w:t>17</w:t>
            </w:r>
            <w:r w:rsidRPr="00135725">
              <w:rPr>
                <w:b/>
                <w:bCs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0B911D10" w14:textId="77777777" w:rsidR="005933BC" w:rsidRPr="00135725" w:rsidRDefault="005933BC" w:rsidP="005933BC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135725">
              <w:rPr>
                <w:b/>
                <w:bCs/>
                <w:color w:val="auto"/>
              </w:rPr>
              <w:t>30</w:t>
            </w:r>
            <w:r w:rsidRPr="00135725">
              <w:rPr>
                <w:b/>
                <w:bCs/>
                <w:color w:val="auto"/>
                <w:lang w:val="vi-VN"/>
              </w:rPr>
              <w:t>/11/2022</w:t>
            </w:r>
          </w:p>
        </w:tc>
      </w:tr>
      <w:tr w:rsidR="005933BC" w14:paraId="24B0EA8A" w14:textId="77777777" w:rsidTr="00F84681">
        <w:trPr>
          <w:jc w:val="center"/>
        </w:trPr>
        <w:tc>
          <w:tcPr>
            <w:tcW w:w="3420" w:type="dxa"/>
          </w:tcPr>
          <w:p w14:paraId="06E7004D" w14:textId="77777777" w:rsidR="005933BC" w:rsidRPr="00DC745A" w:rsidRDefault="005933BC" w:rsidP="00B3561F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Design</w:t>
            </w:r>
            <w:r>
              <w:rPr>
                <w:i w:val="0"/>
                <w:iCs w:val="0"/>
                <w:color w:val="auto"/>
                <w:lang w:val="vi-VN"/>
              </w:rPr>
              <w:t xml:space="preserve"> document (including UI, prototypes, architecture document)</w:t>
            </w:r>
          </w:p>
        </w:tc>
        <w:tc>
          <w:tcPr>
            <w:tcW w:w="1223" w:type="dxa"/>
          </w:tcPr>
          <w:p w14:paraId="67034324" w14:textId="77777777" w:rsidR="005933BC" w:rsidRPr="00DC745A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0333ACA0" w14:textId="77777777" w:rsidR="005933BC" w:rsidRPr="00DC745A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17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707222DB" w14:textId="77777777" w:rsidR="005933BC" w:rsidRPr="00DC745A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23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25A1B69F" w14:textId="77777777" w:rsidTr="00F84681">
        <w:trPr>
          <w:jc w:val="center"/>
        </w:trPr>
        <w:tc>
          <w:tcPr>
            <w:tcW w:w="3420" w:type="dxa"/>
          </w:tcPr>
          <w:p w14:paraId="32228973" w14:textId="77777777" w:rsidR="005933BC" w:rsidRDefault="005933BC" w:rsidP="00B3561F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Learn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Python web development + Database</w:t>
            </w:r>
          </w:p>
          <w:p w14:paraId="71FFC808" w14:textId="77777777" w:rsidR="005933BC" w:rsidRPr="00DC745A" w:rsidRDefault="005933BC" w:rsidP="00B3561F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>(Advanced)</w:t>
            </w:r>
          </w:p>
        </w:tc>
        <w:tc>
          <w:tcPr>
            <w:tcW w:w="1223" w:type="dxa"/>
          </w:tcPr>
          <w:p w14:paraId="7CA9D124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19C94432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17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5949FE37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23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46719744" w14:textId="77777777" w:rsidTr="00F84681">
        <w:trPr>
          <w:jc w:val="center"/>
        </w:trPr>
        <w:tc>
          <w:tcPr>
            <w:tcW w:w="3420" w:type="dxa"/>
          </w:tcPr>
          <w:p w14:paraId="47E7B738" w14:textId="2EB8F643" w:rsidR="005933BC" w:rsidRDefault="005933BC" w:rsidP="00B3561F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Write</w:t>
            </w:r>
            <w:r>
              <w:rPr>
                <w:i w:val="0"/>
                <w:iCs w:val="0"/>
                <w:color w:val="auto"/>
                <w:lang w:val="vi-VN"/>
              </w:rPr>
              <w:t xml:space="preserve"> code </w:t>
            </w:r>
          </w:p>
          <w:p w14:paraId="1F6CC7CC" w14:textId="77777777" w:rsidR="005933BC" w:rsidRPr="001B1FD7" w:rsidRDefault="005933BC" w:rsidP="00B3561F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>(Backend)</w:t>
            </w:r>
          </w:p>
        </w:tc>
        <w:tc>
          <w:tcPr>
            <w:tcW w:w="1223" w:type="dxa"/>
          </w:tcPr>
          <w:p w14:paraId="2B399887" w14:textId="77777777" w:rsidR="005933BC" w:rsidRPr="001B1FD7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5B9D4E74" w14:textId="77777777" w:rsidR="005933BC" w:rsidRPr="001B1FD7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24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3CD7A90F" w14:textId="77777777" w:rsidR="005933BC" w:rsidRPr="001B1FD7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30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0609DA95" w14:textId="77777777" w:rsidTr="00F84681">
        <w:trPr>
          <w:jc w:val="center"/>
        </w:trPr>
        <w:tc>
          <w:tcPr>
            <w:tcW w:w="3420" w:type="dxa"/>
          </w:tcPr>
          <w:p w14:paraId="0EC4EDA3" w14:textId="77777777" w:rsidR="005933BC" w:rsidRPr="001B1FD7" w:rsidRDefault="005933BC" w:rsidP="00B3561F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Test</w:t>
            </w:r>
            <w:r>
              <w:rPr>
                <w:i w:val="0"/>
                <w:iCs w:val="0"/>
                <w:color w:val="auto"/>
                <w:lang w:val="vi-VN"/>
              </w:rPr>
              <w:t xml:space="preserve"> plan</w:t>
            </w:r>
          </w:p>
        </w:tc>
        <w:tc>
          <w:tcPr>
            <w:tcW w:w="1223" w:type="dxa"/>
          </w:tcPr>
          <w:p w14:paraId="33DD4934" w14:textId="77777777" w:rsidR="005933BC" w:rsidRPr="001B1FD7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4B4E1234" w14:textId="77777777" w:rsidR="005933BC" w:rsidRPr="001B1FD7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24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0D1D2538" w14:textId="77777777" w:rsidR="005933BC" w:rsidRPr="001B1FD7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30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5933BC" w14:paraId="65D537D0" w14:textId="77777777" w:rsidTr="00F84681">
        <w:trPr>
          <w:jc w:val="center"/>
        </w:trPr>
        <w:tc>
          <w:tcPr>
            <w:tcW w:w="3420" w:type="dxa"/>
          </w:tcPr>
          <w:p w14:paraId="43133AE1" w14:textId="77777777" w:rsidR="005933BC" w:rsidRPr="00DA5954" w:rsidRDefault="005933BC" w:rsidP="00B3561F">
            <w:pPr>
              <w:pStyle w:val="infoblue0"/>
              <w:ind w:left="612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Weekly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report </w:t>
            </w:r>
            <w:r>
              <w:rPr>
                <w:i w:val="0"/>
                <w:iCs w:val="0"/>
                <w:color w:val="auto"/>
                <w:lang w:val="vi-VN"/>
              </w:rPr>
              <w:t>3</w:t>
            </w:r>
          </w:p>
        </w:tc>
        <w:tc>
          <w:tcPr>
            <w:tcW w:w="1223" w:type="dxa"/>
          </w:tcPr>
          <w:p w14:paraId="53C69EC8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2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DA5954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05C63EB8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29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376" w:type="dxa"/>
          </w:tcPr>
          <w:p w14:paraId="2160C714" w14:textId="77777777" w:rsidR="005933BC" w:rsidRPr="00DA5954" w:rsidRDefault="005933BC" w:rsidP="005933BC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30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</w:tr>
      <w:tr w:rsidR="00450375" w14:paraId="41A3117B" w14:textId="77777777" w:rsidTr="00F84681">
        <w:trPr>
          <w:jc w:val="center"/>
        </w:trPr>
        <w:tc>
          <w:tcPr>
            <w:tcW w:w="3420" w:type="dxa"/>
          </w:tcPr>
          <w:p w14:paraId="64D727B6" w14:textId="5966A03F" w:rsidR="00450375" w:rsidRPr="004109F6" w:rsidRDefault="00450375" w:rsidP="00450375">
            <w:pPr>
              <w:pStyle w:val="infoblue0"/>
              <w:ind w:left="0"/>
              <w:rPr>
                <w:b/>
                <w:bCs/>
                <w:color w:val="auto"/>
                <w:lang w:val="vi-VN"/>
              </w:rPr>
            </w:pPr>
            <w:r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lastRenderedPageBreak/>
              <w:t>3</w:t>
            </w:r>
            <w:r w:rsidRPr="005933BC"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 xml:space="preserve">. </w:t>
            </w:r>
            <w:r w:rsidRPr="00450375"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>Construction</w:t>
            </w:r>
            <w:r w:rsidRPr="005933BC"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 xml:space="preserve"> </w:t>
            </w:r>
            <w:r w:rsidR="00051737"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 xml:space="preserve">Phase </w:t>
            </w:r>
            <w:r>
              <w:rPr>
                <w:b/>
                <w:bCs/>
                <w:i w:val="0"/>
                <w:iCs w:val="0"/>
                <w:color w:val="auto"/>
                <w:sz w:val="22"/>
                <w:szCs w:val="22"/>
                <w:lang w:val="vi-VN"/>
              </w:rPr>
              <w:t>(2 sprint)</w:t>
            </w:r>
          </w:p>
        </w:tc>
        <w:tc>
          <w:tcPr>
            <w:tcW w:w="1223" w:type="dxa"/>
          </w:tcPr>
          <w:p w14:paraId="2D1B4D95" w14:textId="60C55878" w:rsidR="00450375" w:rsidRPr="004109F6" w:rsidRDefault="00450375" w:rsidP="00450375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102C65">
              <w:rPr>
                <w:b/>
                <w:bCs/>
                <w:i w:val="0"/>
                <w:iCs w:val="0"/>
                <w:color w:val="auto"/>
              </w:rPr>
              <w:t>28</w:t>
            </w:r>
            <w:r w:rsidRPr="00102C65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days – 4 weeks</w:t>
            </w:r>
          </w:p>
        </w:tc>
        <w:tc>
          <w:tcPr>
            <w:tcW w:w="1276" w:type="dxa"/>
          </w:tcPr>
          <w:p w14:paraId="0B7C0627" w14:textId="25A1001A" w:rsidR="00450375" w:rsidRPr="004109F6" w:rsidRDefault="00450375" w:rsidP="00450375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i w:val="0"/>
                <w:iCs w:val="0"/>
                <w:color w:val="auto"/>
              </w:rPr>
              <w:t>01</w:t>
            </w:r>
            <w:r w:rsidRPr="00102C65">
              <w:rPr>
                <w:b/>
                <w:bCs/>
                <w:i w:val="0"/>
                <w:iCs w:val="0"/>
                <w:color w:val="auto"/>
                <w:lang w:val="vi-VN"/>
              </w:rPr>
              <w:t>/</w:t>
            </w:r>
            <w:r>
              <w:rPr>
                <w:b/>
                <w:bCs/>
                <w:i w:val="0"/>
                <w:iCs w:val="0"/>
                <w:color w:val="auto"/>
                <w:lang w:val="vi-VN"/>
              </w:rPr>
              <w:t>12</w:t>
            </w:r>
            <w:r w:rsidRPr="00102C65">
              <w:rPr>
                <w:b/>
                <w:bCs/>
                <w:i w:val="0"/>
                <w:iCs w:val="0"/>
                <w:color w:val="auto"/>
                <w:lang w:val="vi-VN"/>
              </w:rPr>
              <w:t>/2022</w:t>
            </w:r>
          </w:p>
        </w:tc>
        <w:tc>
          <w:tcPr>
            <w:tcW w:w="1376" w:type="dxa"/>
          </w:tcPr>
          <w:p w14:paraId="3004C269" w14:textId="45F3F7FD" w:rsidR="00450375" w:rsidRPr="004109F6" w:rsidRDefault="00450375" w:rsidP="00450375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i w:val="0"/>
                <w:iCs w:val="0"/>
                <w:color w:val="auto"/>
              </w:rPr>
              <w:t>28</w:t>
            </w:r>
            <w:r w:rsidRPr="00102C65">
              <w:rPr>
                <w:b/>
                <w:bCs/>
                <w:i w:val="0"/>
                <w:iCs w:val="0"/>
                <w:color w:val="auto"/>
                <w:lang w:val="vi-VN"/>
              </w:rPr>
              <w:t>/</w:t>
            </w:r>
            <w:r>
              <w:rPr>
                <w:b/>
                <w:bCs/>
                <w:i w:val="0"/>
                <w:iCs w:val="0"/>
                <w:color w:val="auto"/>
                <w:lang w:val="vi-VN"/>
              </w:rPr>
              <w:t>12</w:t>
            </w:r>
            <w:r w:rsidRPr="00102C65">
              <w:rPr>
                <w:b/>
                <w:bCs/>
                <w:i w:val="0"/>
                <w:iCs w:val="0"/>
                <w:color w:val="auto"/>
                <w:lang w:val="vi-VN"/>
              </w:rPr>
              <w:t>/2022</w:t>
            </w:r>
          </w:p>
        </w:tc>
      </w:tr>
      <w:tr w:rsidR="00450375" w14:paraId="32483154" w14:textId="77777777" w:rsidTr="00F84681">
        <w:trPr>
          <w:jc w:val="center"/>
        </w:trPr>
        <w:tc>
          <w:tcPr>
            <w:tcW w:w="3420" w:type="dxa"/>
          </w:tcPr>
          <w:p w14:paraId="28EB5F68" w14:textId="77777777" w:rsidR="00450375" w:rsidRPr="004109F6" w:rsidRDefault="00450375" w:rsidP="002412D9">
            <w:pPr>
              <w:pStyle w:val="infoblue0"/>
              <w:ind w:left="252"/>
              <w:rPr>
                <w:b/>
                <w:bCs/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  <w:lang w:val="vi-VN"/>
              </w:rPr>
              <w:t>Sprint 4 : PA4</w:t>
            </w:r>
          </w:p>
        </w:tc>
        <w:tc>
          <w:tcPr>
            <w:tcW w:w="1223" w:type="dxa"/>
          </w:tcPr>
          <w:p w14:paraId="68B7EE6C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</w:rPr>
              <w:t>14</w:t>
            </w:r>
            <w:r w:rsidRPr="004109F6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734296AC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</w:rPr>
              <w:t>01</w:t>
            </w:r>
            <w:r w:rsidRPr="004109F6">
              <w:rPr>
                <w:b/>
                <w:bCs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5C9B44D6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</w:rPr>
              <w:t>14</w:t>
            </w:r>
            <w:r w:rsidRPr="004109F6">
              <w:rPr>
                <w:b/>
                <w:bCs/>
                <w:color w:val="auto"/>
                <w:lang w:val="vi-VN"/>
              </w:rPr>
              <w:t>/12/2022</w:t>
            </w:r>
          </w:p>
        </w:tc>
      </w:tr>
      <w:tr w:rsidR="00450375" w14:paraId="1B018A0A" w14:textId="77777777" w:rsidTr="00F84681">
        <w:trPr>
          <w:jc w:val="center"/>
        </w:trPr>
        <w:tc>
          <w:tcPr>
            <w:tcW w:w="3420" w:type="dxa"/>
          </w:tcPr>
          <w:p w14:paraId="16992920" w14:textId="77777777" w:rsidR="00450375" w:rsidRPr="004109F6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Revised</w:t>
            </w:r>
            <w:r>
              <w:rPr>
                <w:i w:val="0"/>
                <w:iCs w:val="0"/>
                <w:color w:val="auto"/>
                <w:lang w:val="vi-VN"/>
              </w:rPr>
              <w:t xml:space="preserve"> artifacts submitted in Elaboration</w:t>
            </w:r>
          </w:p>
        </w:tc>
        <w:tc>
          <w:tcPr>
            <w:tcW w:w="1223" w:type="dxa"/>
          </w:tcPr>
          <w:p w14:paraId="0CCB80A7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761339D7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01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5A9EEFA1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07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</w:tr>
      <w:tr w:rsidR="00450375" w14:paraId="5306BFBD" w14:textId="77777777" w:rsidTr="00F84681">
        <w:trPr>
          <w:jc w:val="center"/>
        </w:trPr>
        <w:tc>
          <w:tcPr>
            <w:tcW w:w="3420" w:type="dxa"/>
          </w:tcPr>
          <w:p w14:paraId="251973FB" w14:textId="77777777" w:rsidR="00450375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Write</w:t>
            </w:r>
            <w:r>
              <w:rPr>
                <w:i w:val="0"/>
                <w:iCs w:val="0"/>
                <w:color w:val="auto"/>
                <w:lang w:val="vi-VN"/>
              </w:rPr>
              <w:t xml:space="preserve"> code</w:t>
            </w:r>
          </w:p>
          <w:p w14:paraId="5C832F8F" w14:textId="77777777" w:rsidR="00450375" w:rsidRPr="004109F6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 xml:space="preserve">+ Debug </w:t>
            </w:r>
          </w:p>
        </w:tc>
        <w:tc>
          <w:tcPr>
            <w:tcW w:w="1223" w:type="dxa"/>
          </w:tcPr>
          <w:p w14:paraId="2FC476D0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1F0ED8B0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01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179BAA96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</w:tr>
      <w:tr w:rsidR="00450375" w14:paraId="0F131602" w14:textId="77777777" w:rsidTr="00F84681">
        <w:trPr>
          <w:jc w:val="center"/>
        </w:trPr>
        <w:tc>
          <w:tcPr>
            <w:tcW w:w="3420" w:type="dxa"/>
          </w:tcPr>
          <w:p w14:paraId="44F69738" w14:textId="77777777" w:rsidR="00450375" w:rsidRPr="004109F6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Source</w:t>
            </w:r>
            <w:r>
              <w:rPr>
                <w:i w:val="0"/>
                <w:iCs w:val="0"/>
                <w:color w:val="auto"/>
                <w:lang w:val="vi-VN"/>
              </w:rPr>
              <w:t xml:space="preserve"> code (Complete)</w:t>
            </w:r>
          </w:p>
        </w:tc>
        <w:tc>
          <w:tcPr>
            <w:tcW w:w="1223" w:type="dxa"/>
          </w:tcPr>
          <w:p w14:paraId="431405DA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7231531C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13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694E4DFC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</w:tr>
      <w:tr w:rsidR="00450375" w14:paraId="68787098" w14:textId="77777777" w:rsidTr="00F84681">
        <w:trPr>
          <w:jc w:val="center"/>
        </w:trPr>
        <w:tc>
          <w:tcPr>
            <w:tcW w:w="3420" w:type="dxa"/>
          </w:tcPr>
          <w:p w14:paraId="6A40041F" w14:textId="77777777" w:rsidR="00450375" w:rsidRPr="004109F6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Test</w:t>
            </w:r>
            <w:r>
              <w:rPr>
                <w:i w:val="0"/>
                <w:iCs w:val="0"/>
                <w:color w:val="auto"/>
                <w:lang w:val="vi-VN"/>
              </w:rPr>
              <w:t xml:space="preserve"> case</w:t>
            </w:r>
          </w:p>
        </w:tc>
        <w:tc>
          <w:tcPr>
            <w:tcW w:w="1223" w:type="dxa"/>
          </w:tcPr>
          <w:p w14:paraId="34EAF859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 </w:t>
            </w:r>
          </w:p>
        </w:tc>
        <w:tc>
          <w:tcPr>
            <w:tcW w:w="1276" w:type="dxa"/>
          </w:tcPr>
          <w:p w14:paraId="35463511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08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616E92A2" w14:textId="77777777" w:rsidR="00450375" w:rsidRPr="004109F6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</w:tr>
      <w:tr w:rsidR="00450375" w14:paraId="7FAB05B4" w14:textId="77777777" w:rsidTr="00F84681">
        <w:trPr>
          <w:jc w:val="center"/>
        </w:trPr>
        <w:tc>
          <w:tcPr>
            <w:tcW w:w="3420" w:type="dxa"/>
          </w:tcPr>
          <w:p w14:paraId="6F846D27" w14:textId="77777777" w:rsidR="00450375" w:rsidRPr="00DA5954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Weekly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report </w:t>
            </w:r>
            <w:r>
              <w:rPr>
                <w:i w:val="0"/>
                <w:iCs w:val="0"/>
                <w:color w:val="auto"/>
                <w:lang w:val="vi-VN"/>
              </w:rPr>
              <w:t>4</w:t>
            </w:r>
          </w:p>
        </w:tc>
        <w:tc>
          <w:tcPr>
            <w:tcW w:w="1223" w:type="dxa"/>
          </w:tcPr>
          <w:p w14:paraId="465C6DA0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2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DA5954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62E661B9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13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>
              <w:rPr>
                <w:i w:val="0"/>
                <w:iCs w:val="0"/>
                <w:color w:val="auto"/>
                <w:lang w:val="vi-VN"/>
              </w:rPr>
              <w:t>12</w:t>
            </w:r>
            <w:r w:rsidRPr="00DA5954">
              <w:rPr>
                <w:i w:val="0"/>
                <w:iCs w:val="0"/>
                <w:color w:val="auto"/>
                <w:lang w:val="vi-VN"/>
              </w:rPr>
              <w:t>/2022</w:t>
            </w:r>
          </w:p>
        </w:tc>
        <w:tc>
          <w:tcPr>
            <w:tcW w:w="1376" w:type="dxa"/>
          </w:tcPr>
          <w:p w14:paraId="3B3FE4CD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>
              <w:rPr>
                <w:i w:val="0"/>
                <w:iCs w:val="0"/>
                <w:color w:val="auto"/>
                <w:lang w:val="vi-VN"/>
              </w:rPr>
              <w:t>12</w:t>
            </w:r>
            <w:r w:rsidRPr="00DA5954">
              <w:rPr>
                <w:i w:val="0"/>
                <w:iCs w:val="0"/>
                <w:color w:val="auto"/>
                <w:lang w:val="vi-VN"/>
              </w:rPr>
              <w:t>/2022</w:t>
            </w:r>
          </w:p>
        </w:tc>
      </w:tr>
      <w:tr w:rsidR="00450375" w14:paraId="40B2B170" w14:textId="77777777" w:rsidTr="00F84681">
        <w:trPr>
          <w:jc w:val="center"/>
        </w:trPr>
        <w:tc>
          <w:tcPr>
            <w:tcW w:w="3420" w:type="dxa"/>
          </w:tcPr>
          <w:p w14:paraId="5F06C532" w14:textId="77777777" w:rsidR="00450375" w:rsidRPr="00DA5954" w:rsidRDefault="00450375" w:rsidP="002412D9">
            <w:pPr>
              <w:pStyle w:val="infoblue0"/>
              <w:ind w:left="252"/>
              <w:rPr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  <w:lang w:val="vi-VN"/>
              </w:rPr>
              <w:t xml:space="preserve">Sprint </w:t>
            </w:r>
            <w:r>
              <w:rPr>
                <w:b/>
                <w:bCs/>
                <w:color w:val="auto"/>
                <w:lang w:val="vi-VN"/>
              </w:rPr>
              <w:t>5</w:t>
            </w:r>
            <w:r w:rsidRPr="004109F6">
              <w:rPr>
                <w:b/>
                <w:bCs/>
                <w:color w:val="auto"/>
                <w:lang w:val="vi-VN"/>
              </w:rPr>
              <w:t xml:space="preserve"> : </w:t>
            </w:r>
            <w:r>
              <w:rPr>
                <w:b/>
                <w:bCs/>
                <w:color w:val="auto"/>
                <w:lang w:val="vi-VN"/>
              </w:rPr>
              <w:t>PA5</w:t>
            </w:r>
          </w:p>
        </w:tc>
        <w:tc>
          <w:tcPr>
            <w:tcW w:w="1223" w:type="dxa"/>
          </w:tcPr>
          <w:p w14:paraId="21C80447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</w:rPr>
              <w:t>14</w:t>
            </w:r>
            <w:r w:rsidRPr="004109F6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1158EDF7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b/>
                <w:bCs/>
                <w:color w:val="auto"/>
              </w:rPr>
              <w:t>15</w:t>
            </w:r>
            <w:r w:rsidRPr="004109F6">
              <w:rPr>
                <w:b/>
                <w:bCs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1BADCBDD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b/>
                <w:bCs/>
                <w:color w:val="auto"/>
              </w:rPr>
              <w:t>28</w:t>
            </w:r>
            <w:r w:rsidRPr="004109F6">
              <w:rPr>
                <w:b/>
                <w:bCs/>
                <w:color w:val="auto"/>
                <w:lang w:val="vi-VN"/>
              </w:rPr>
              <w:t>/12/2022</w:t>
            </w:r>
          </w:p>
        </w:tc>
      </w:tr>
      <w:tr w:rsidR="00450375" w14:paraId="19D40EF1" w14:textId="77777777" w:rsidTr="00F84681">
        <w:trPr>
          <w:jc w:val="center"/>
        </w:trPr>
        <w:tc>
          <w:tcPr>
            <w:tcW w:w="3420" w:type="dxa"/>
          </w:tcPr>
          <w:p w14:paraId="224DE364" w14:textId="77777777" w:rsidR="00450375" w:rsidRPr="00410967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Test</w:t>
            </w:r>
            <w:r>
              <w:rPr>
                <w:i w:val="0"/>
                <w:iCs w:val="0"/>
                <w:color w:val="auto"/>
                <w:lang w:val="vi-VN"/>
              </w:rPr>
              <w:t xml:space="preserve"> report </w:t>
            </w:r>
          </w:p>
        </w:tc>
        <w:tc>
          <w:tcPr>
            <w:tcW w:w="1223" w:type="dxa"/>
          </w:tcPr>
          <w:p w14:paraId="211934AB" w14:textId="77777777" w:rsidR="00450375" w:rsidRPr="00410967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5F064695" w14:textId="77777777" w:rsidR="00450375" w:rsidRPr="00B7038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15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0ECEA064" w14:textId="77777777" w:rsidR="00450375" w:rsidRPr="00B7038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</w:tr>
      <w:tr w:rsidR="00450375" w14:paraId="4BF7C7E3" w14:textId="77777777" w:rsidTr="00F84681">
        <w:trPr>
          <w:jc w:val="center"/>
        </w:trPr>
        <w:tc>
          <w:tcPr>
            <w:tcW w:w="3420" w:type="dxa"/>
          </w:tcPr>
          <w:p w14:paraId="774DE53A" w14:textId="77777777" w:rsidR="00450375" w:rsidRPr="00DA5954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Defects</w:t>
            </w:r>
          </w:p>
        </w:tc>
        <w:tc>
          <w:tcPr>
            <w:tcW w:w="1223" w:type="dxa"/>
          </w:tcPr>
          <w:p w14:paraId="025FCC53" w14:textId="77777777" w:rsidR="00450375" w:rsidRPr="00B7038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302E2F25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15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76D3719C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</w:tr>
      <w:tr w:rsidR="00450375" w14:paraId="0A460DD1" w14:textId="77777777" w:rsidTr="00F84681">
        <w:trPr>
          <w:jc w:val="center"/>
        </w:trPr>
        <w:tc>
          <w:tcPr>
            <w:tcW w:w="3420" w:type="dxa"/>
          </w:tcPr>
          <w:p w14:paraId="7BBC3357" w14:textId="77777777" w:rsidR="00450375" w:rsidRPr="00B70384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Presentation</w:t>
            </w:r>
            <w:r>
              <w:rPr>
                <w:i w:val="0"/>
                <w:iCs w:val="0"/>
                <w:color w:val="auto"/>
                <w:lang w:val="vi-VN"/>
              </w:rPr>
              <w:t xml:space="preserve"> + Demo</w:t>
            </w:r>
          </w:p>
        </w:tc>
        <w:tc>
          <w:tcPr>
            <w:tcW w:w="1223" w:type="dxa"/>
          </w:tcPr>
          <w:p w14:paraId="7E0A95AD" w14:textId="77777777" w:rsidR="00450375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771CFE76" w14:textId="77777777" w:rsidR="00450375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15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2E5AF55F" w14:textId="77777777" w:rsidR="00450375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</w:tr>
      <w:tr w:rsidR="00450375" w14:paraId="65ACBEC6" w14:textId="77777777" w:rsidTr="00F84681">
        <w:trPr>
          <w:jc w:val="center"/>
        </w:trPr>
        <w:tc>
          <w:tcPr>
            <w:tcW w:w="3420" w:type="dxa"/>
          </w:tcPr>
          <w:p w14:paraId="3C8CC572" w14:textId="77777777" w:rsidR="00450375" w:rsidRPr="00DA5954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Weekly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report </w:t>
            </w:r>
            <w:r>
              <w:rPr>
                <w:i w:val="0"/>
                <w:iCs w:val="0"/>
                <w:color w:val="auto"/>
                <w:lang w:val="vi-VN"/>
              </w:rPr>
              <w:t>5</w:t>
            </w:r>
          </w:p>
        </w:tc>
        <w:tc>
          <w:tcPr>
            <w:tcW w:w="1223" w:type="dxa"/>
          </w:tcPr>
          <w:p w14:paraId="7F7F7AEE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2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DA5954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589BF877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20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>
              <w:rPr>
                <w:i w:val="0"/>
                <w:iCs w:val="0"/>
                <w:color w:val="auto"/>
                <w:lang w:val="vi-VN"/>
              </w:rPr>
              <w:t>12</w:t>
            </w:r>
            <w:r w:rsidRPr="00DA5954">
              <w:rPr>
                <w:i w:val="0"/>
                <w:iCs w:val="0"/>
                <w:color w:val="auto"/>
                <w:lang w:val="vi-VN"/>
              </w:rPr>
              <w:t>/2022</w:t>
            </w:r>
          </w:p>
        </w:tc>
        <w:tc>
          <w:tcPr>
            <w:tcW w:w="1376" w:type="dxa"/>
          </w:tcPr>
          <w:p w14:paraId="7297DEBE" w14:textId="77777777" w:rsidR="00450375" w:rsidRPr="00DA5954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>
              <w:rPr>
                <w:i w:val="0"/>
                <w:iCs w:val="0"/>
                <w:color w:val="auto"/>
                <w:lang w:val="vi-VN"/>
              </w:rPr>
              <w:t>12</w:t>
            </w:r>
            <w:r w:rsidRPr="00DA5954">
              <w:rPr>
                <w:i w:val="0"/>
                <w:iCs w:val="0"/>
                <w:color w:val="auto"/>
                <w:lang w:val="vi-VN"/>
              </w:rPr>
              <w:t>/2022</w:t>
            </w:r>
          </w:p>
        </w:tc>
      </w:tr>
      <w:tr w:rsidR="00450375" w14:paraId="292F065A" w14:textId="77777777" w:rsidTr="00F84681">
        <w:trPr>
          <w:jc w:val="center"/>
        </w:trPr>
        <w:tc>
          <w:tcPr>
            <w:tcW w:w="3420" w:type="dxa"/>
          </w:tcPr>
          <w:p w14:paraId="2F1FAF83" w14:textId="77777777" w:rsidR="00450375" w:rsidRPr="00B70384" w:rsidRDefault="00450375" w:rsidP="002412D9">
            <w:pPr>
              <w:pStyle w:val="infoblue0"/>
              <w:ind w:left="252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Final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review</w:t>
            </w:r>
          </w:p>
        </w:tc>
        <w:tc>
          <w:tcPr>
            <w:tcW w:w="1223" w:type="dxa"/>
          </w:tcPr>
          <w:p w14:paraId="6D9CF88C" w14:textId="77777777" w:rsidR="00450375" w:rsidRPr="00B70384" w:rsidRDefault="00450375" w:rsidP="00450375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7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days </w:t>
            </w:r>
          </w:p>
        </w:tc>
        <w:tc>
          <w:tcPr>
            <w:tcW w:w="1276" w:type="dxa"/>
          </w:tcPr>
          <w:p w14:paraId="39F80966" w14:textId="77777777" w:rsidR="00450375" w:rsidRPr="00B70384" w:rsidRDefault="00450375" w:rsidP="00450375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22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7B8D4F50" w14:textId="77777777" w:rsidR="00450375" w:rsidRPr="00B70384" w:rsidRDefault="00450375" w:rsidP="00450375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28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>/12/2022</w:t>
            </w:r>
          </w:p>
        </w:tc>
      </w:tr>
      <w:tr w:rsidR="00450375" w14:paraId="7EFDBA7D" w14:textId="77777777" w:rsidTr="00F84681">
        <w:trPr>
          <w:jc w:val="center"/>
        </w:trPr>
        <w:tc>
          <w:tcPr>
            <w:tcW w:w="3420" w:type="dxa"/>
          </w:tcPr>
          <w:p w14:paraId="0C1380DE" w14:textId="77777777" w:rsidR="00450375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Presentation</w:t>
            </w:r>
            <w:r>
              <w:rPr>
                <w:i w:val="0"/>
                <w:iCs w:val="0"/>
                <w:color w:val="auto"/>
                <w:lang w:val="vi-VN"/>
              </w:rPr>
              <w:t xml:space="preserve"> + Demo</w:t>
            </w:r>
          </w:p>
          <w:p w14:paraId="634373C7" w14:textId="77777777" w:rsidR="00450375" w:rsidRPr="00B70384" w:rsidRDefault="00450375" w:rsidP="002412D9">
            <w:pPr>
              <w:pStyle w:val="infoblue0"/>
              <w:ind w:left="612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>(Complete)</w:t>
            </w:r>
          </w:p>
        </w:tc>
        <w:tc>
          <w:tcPr>
            <w:tcW w:w="1223" w:type="dxa"/>
          </w:tcPr>
          <w:p w14:paraId="2DBD7CCD" w14:textId="77777777" w:rsidR="00450375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59698057" w14:textId="77777777" w:rsidR="00450375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22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3F6D6877" w14:textId="77777777" w:rsidR="00450375" w:rsidRDefault="00450375" w:rsidP="00450375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28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</w:tr>
      <w:tr w:rsidR="00450375" w14:paraId="3BECD255" w14:textId="77777777" w:rsidTr="00F84681">
        <w:trPr>
          <w:jc w:val="center"/>
        </w:trPr>
        <w:tc>
          <w:tcPr>
            <w:tcW w:w="3420" w:type="dxa"/>
          </w:tcPr>
          <w:p w14:paraId="66E84046" w14:textId="77777777" w:rsidR="00450375" w:rsidRPr="00B70384" w:rsidRDefault="00450375" w:rsidP="002412D9">
            <w:pPr>
              <w:pStyle w:val="infoblue0"/>
              <w:ind w:left="252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Final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submission</w:t>
            </w:r>
          </w:p>
        </w:tc>
        <w:tc>
          <w:tcPr>
            <w:tcW w:w="1223" w:type="dxa"/>
          </w:tcPr>
          <w:p w14:paraId="76F6A8CD" w14:textId="77777777" w:rsidR="00450375" w:rsidRPr="00B70384" w:rsidRDefault="00450375" w:rsidP="00450375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7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days </w:t>
            </w:r>
          </w:p>
        </w:tc>
        <w:tc>
          <w:tcPr>
            <w:tcW w:w="1276" w:type="dxa"/>
          </w:tcPr>
          <w:p w14:paraId="6FB6A579" w14:textId="77777777" w:rsidR="00450375" w:rsidRPr="00B70384" w:rsidRDefault="00450375" w:rsidP="00450375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22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376" w:type="dxa"/>
          </w:tcPr>
          <w:p w14:paraId="4CF70D77" w14:textId="77777777" w:rsidR="00450375" w:rsidRPr="00B70384" w:rsidRDefault="00450375" w:rsidP="00450375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28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>/12/2022</w:t>
            </w:r>
          </w:p>
        </w:tc>
      </w:tr>
    </w:tbl>
    <w:p w14:paraId="3B07AC9B" w14:textId="06285AD5" w:rsidR="00CC091C" w:rsidRDefault="00CC091C" w:rsidP="00CC091C">
      <w:pPr>
        <w:rPr>
          <w:lang w:val="vi-VN"/>
        </w:rPr>
      </w:pPr>
    </w:p>
    <w:p w14:paraId="55314EFB" w14:textId="680ABBB9" w:rsidR="004F636F" w:rsidRDefault="004F636F" w:rsidP="00CC091C">
      <w:pPr>
        <w:rPr>
          <w:b/>
          <w:bCs/>
          <w:i/>
          <w:iCs/>
          <w:u w:val="single"/>
          <w:lang w:val="vi-VN"/>
        </w:rPr>
      </w:pPr>
      <w:r w:rsidRPr="004F636F">
        <w:rPr>
          <w:b/>
          <w:bCs/>
          <w:i/>
          <w:iCs/>
          <w:u w:val="single"/>
          <w:lang w:val="vi-VN"/>
        </w:rPr>
        <w:t>Gantt chart</w:t>
      </w:r>
      <w:r w:rsidR="004E2F1B">
        <w:rPr>
          <w:b/>
          <w:bCs/>
          <w:i/>
          <w:iCs/>
          <w:u w:val="single"/>
          <w:lang w:val="vi-VN"/>
        </w:rPr>
        <w:t xml:space="preserve"> (</w:t>
      </w:r>
      <w:r w:rsidR="004E2F1B" w:rsidRPr="004E2F1B">
        <w:rPr>
          <w:b/>
          <w:bCs/>
          <w:i/>
          <w:iCs/>
          <w:u w:val="single"/>
          <w:lang w:val="vi-VN"/>
        </w:rPr>
        <w:t xml:space="preserve">Phase and Iteration </w:t>
      </w:r>
      <w:r w:rsidR="004E2F1B">
        <w:rPr>
          <w:b/>
          <w:bCs/>
          <w:i/>
          <w:iCs/>
          <w:u w:val="single"/>
          <w:lang w:val="vi-VN"/>
        </w:rPr>
        <w:t>Plan)</w:t>
      </w:r>
      <w:r w:rsidR="004E2F1B" w:rsidRPr="004E2F1B">
        <w:rPr>
          <w:b/>
          <w:bCs/>
          <w:i/>
          <w:iCs/>
          <w:u w:val="single"/>
          <w:lang w:val="vi-VN"/>
        </w:rPr>
        <w:t xml:space="preserve"> </w:t>
      </w:r>
      <w:r w:rsidRPr="004F636F">
        <w:rPr>
          <w:b/>
          <w:bCs/>
          <w:i/>
          <w:iCs/>
          <w:u w:val="single"/>
          <w:lang w:val="vi-VN"/>
        </w:rPr>
        <w:t>:</w:t>
      </w:r>
    </w:p>
    <w:p w14:paraId="368E83A3" w14:textId="6DE3CD6D" w:rsidR="004F636F" w:rsidRDefault="004F636F" w:rsidP="00CC091C">
      <w:pPr>
        <w:rPr>
          <w:b/>
          <w:bCs/>
          <w:i/>
          <w:iCs/>
          <w:u w:val="single"/>
          <w:lang w:val="vi-VN"/>
        </w:rPr>
      </w:pPr>
      <w:r>
        <w:rPr>
          <w:noProof/>
        </w:rPr>
        <w:drawing>
          <wp:inline distT="0" distB="0" distL="0" distR="0" wp14:anchorId="4D717DC6" wp14:editId="03E670A1">
            <wp:extent cx="5943600" cy="291846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1D55828-B75C-9F14-015C-CFC74961BD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B00D859" w14:textId="6349AE05" w:rsidR="004E2F1B" w:rsidRPr="004E2F1B" w:rsidRDefault="004E2F1B" w:rsidP="004E2F1B">
      <w:pPr>
        <w:jc w:val="center"/>
        <w:rPr>
          <w:i/>
          <w:iCs/>
          <w:sz w:val="18"/>
          <w:szCs w:val="18"/>
          <w:lang w:val="vi-VN"/>
        </w:rPr>
      </w:pPr>
      <w:r w:rsidRPr="004E2F1B">
        <w:rPr>
          <w:i/>
          <w:iCs/>
          <w:sz w:val="18"/>
          <w:szCs w:val="18"/>
          <w:lang w:val="vi-VN"/>
        </w:rPr>
        <w:t>Gantt chart (Phase and Iteration Plan)</w:t>
      </w:r>
    </w:p>
    <w:p w14:paraId="574CD23F" w14:textId="7990A23C" w:rsidR="004E2F1B" w:rsidRPr="004E2F1B" w:rsidRDefault="004E2F1B" w:rsidP="004E2F1B">
      <w:pPr>
        <w:jc w:val="center"/>
        <w:rPr>
          <w:lang w:val="vi-VN"/>
        </w:rPr>
      </w:pPr>
    </w:p>
    <w:p w14:paraId="300F0FB5" w14:textId="77777777" w:rsidR="007C47A5" w:rsidRDefault="007C47A5">
      <w:pPr>
        <w:pStyle w:val="Heading3"/>
      </w:pPr>
      <w:bookmarkStart w:id="36" w:name="_Toc524312846"/>
      <w:bookmarkStart w:id="37" w:name="_Toc307271027"/>
      <w:bookmarkStart w:id="38" w:name="_Toc413446317"/>
      <w:r>
        <w:t>Releases</w:t>
      </w:r>
      <w:bookmarkEnd w:id="36"/>
      <w:bookmarkEnd w:id="37"/>
      <w:bookmarkEnd w:id="38"/>
    </w:p>
    <w:p w14:paraId="0A362674" w14:textId="49233136" w:rsidR="00B217D6" w:rsidRPr="00C27145" w:rsidRDefault="00B217D6" w:rsidP="00B217D6">
      <w:pPr>
        <w:pStyle w:val="infoblue0"/>
        <w:numPr>
          <w:ilvl w:val="3"/>
          <w:numId w:val="6"/>
        </w:numPr>
        <w:ind w:left="900"/>
        <w:rPr>
          <w:i w:val="0"/>
          <w:iCs w:val="0"/>
          <w:color w:val="auto"/>
          <w:lang w:val="vi-VN"/>
        </w:rPr>
      </w:pPr>
      <w:r w:rsidRPr="00C27145">
        <w:rPr>
          <w:i w:val="0"/>
          <w:iCs w:val="0"/>
          <w:color w:val="auto"/>
          <w:lang w:val="vi-VN"/>
        </w:rPr>
        <w:t xml:space="preserve">18/11/2022, Hoàn chỉnh UI/UX. </w:t>
      </w:r>
    </w:p>
    <w:p w14:paraId="5D7045FB" w14:textId="6506AF13" w:rsidR="00B217D6" w:rsidRPr="00C27145" w:rsidRDefault="00B217D6" w:rsidP="00B217D6">
      <w:pPr>
        <w:pStyle w:val="infoblue0"/>
        <w:numPr>
          <w:ilvl w:val="3"/>
          <w:numId w:val="6"/>
        </w:numPr>
        <w:ind w:left="900"/>
        <w:rPr>
          <w:i w:val="0"/>
          <w:iCs w:val="0"/>
          <w:color w:val="auto"/>
          <w:lang w:val="vi-VN"/>
        </w:rPr>
      </w:pPr>
      <w:r w:rsidRPr="00C27145">
        <w:rPr>
          <w:i w:val="0"/>
          <w:iCs w:val="0"/>
          <w:color w:val="auto"/>
          <w:lang w:val="vi-VN"/>
        </w:rPr>
        <w:t>13/12/2022, Hoàn chỉnh Website.</w:t>
      </w:r>
    </w:p>
    <w:p w14:paraId="020EEF43" w14:textId="6CEFD850" w:rsidR="00B217D6" w:rsidRPr="00C27145" w:rsidRDefault="00B217D6" w:rsidP="00B217D6">
      <w:pPr>
        <w:pStyle w:val="infoblue0"/>
        <w:numPr>
          <w:ilvl w:val="3"/>
          <w:numId w:val="6"/>
        </w:numPr>
        <w:ind w:left="900"/>
        <w:rPr>
          <w:i w:val="0"/>
          <w:iCs w:val="0"/>
          <w:color w:val="auto"/>
          <w:lang w:val="vi-VN"/>
        </w:rPr>
      </w:pPr>
      <w:r w:rsidRPr="00C27145">
        <w:rPr>
          <w:i w:val="0"/>
          <w:iCs w:val="0"/>
          <w:color w:val="auto"/>
          <w:lang w:val="vi-VN"/>
        </w:rPr>
        <w:t>14/12/2022, Phiên bản beta để thử nghiệm, sửa lỗi và nâng cấp lần cuối.</w:t>
      </w:r>
    </w:p>
    <w:p w14:paraId="15A47CD6" w14:textId="03D539E9" w:rsidR="00B217D6" w:rsidRPr="00C27145" w:rsidRDefault="00B217D6" w:rsidP="00B217D6">
      <w:pPr>
        <w:pStyle w:val="infoblue0"/>
        <w:numPr>
          <w:ilvl w:val="3"/>
          <w:numId w:val="6"/>
        </w:numPr>
        <w:ind w:left="900"/>
        <w:rPr>
          <w:i w:val="0"/>
          <w:iCs w:val="0"/>
          <w:color w:val="auto"/>
          <w:lang w:val="vi-VN"/>
        </w:rPr>
      </w:pPr>
      <w:r w:rsidRPr="00C27145">
        <w:rPr>
          <w:i w:val="0"/>
          <w:iCs w:val="0"/>
          <w:color w:val="auto"/>
          <w:lang w:val="vi-VN"/>
        </w:rPr>
        <w:t xml:space="preserve">16/12/2022, Phiên bản hoàn </w:t>
      </w:r>
      <w:r w:rsidR="00C27145" w:rsidRPr="00C27145">
        <w:rPr>
          <w:i w:val="0"/>
          <w:iCs w:val="0"/>
          <w:color w:val="auto"/>
          <w:lang w:val="vi-VN"/>
        </w:rPr>
        <w:t>thiện và demo sản phẩm.</w:t>
      </w:r>
    </w:p>
    <w:p w14:paraId="7C11F41C" w14:textId="374D89D0" w:rsidR="00B17364" w:rsidRPr="00C27145" w:rsidRDefault="00B17364" w:rsidP="00B17364">
      <w:pPr>
        <w:pStyle w:val="infoblue0"/>
        <w:numPr>
          <w:ilvl w:val="3"/>
          <w:numId w:val="6"/>
        </w:numPr>
        <w:ind w:left="900"/>
        <w:rPr>
          <w:i w:val="0"/>
          <w:iCs w:val="0"/>
          <w:color w:val="auto"/>
          <w:lang w:val="vi-VN"/>
        </w:rPr>
      </w:pPr>
      <w:r>
        <w:rPr>
          <w:i w:val="0"/>
          <w:iCs w:val="0"/>
          <w:color w:val="auto"/>
          <w:lang w:val="vi-VN"/>
        </w:rPr>
        <w:t>22</w:t>
      </w:r>
      <w:r w:rsidRPr="00C27145">
        <w:rPr>
          <w:i w:val="0"/>
          <w:iCs w:val="0"/>
          <w:color w:val="auto"/>
          <w:lang w:val="vi-VN"/>
        </w:rPr>
        <w:t xml:space="preserve">/12/2022, Phiên bản </w:t>
      </w:r>
      <w:r>
        <w:rPr>
          <w:i w:val="0"/>
          <w:iCs w:val="0"/>
          <w:color w:val="auto"/>
          <w:lang w:val="vi-VN"/>
        </w:rPr>
        <w:t>cuối cùng</w:t>
      </w:r>
      <w:r w:rsidRPr="00C27145">
        <w:rPr>
          <w:i w:val="0"/>
          <w:iCs w:val="0"/>
          <w:color w:val="auto"/>
          <w:lang w:val="vi-VN"/>
        </w:rPr>
        <w:t xml:space="preserve"> và demo sản phẩm</w:t>
      </w:r>
      <w:r>
        <w:rPr>
          <w:i w:val="0"/>
          <w:iCs w:val="0"/>
          <w:color w:val="auto"/>
          <w:lang w:val="vi-VN"/>
        </w:rPr>
        <w:t xml:space="preserve"> cuối cùng</w:t>
      </w:r>
      <w:r w:rsidRPr="00C27145">
        <w:rPr>
          <w:i w:val="0"/>
          <w:iCs w:val="0"/>
          <w:color w:val="auto"/>
          <w:lang w:val="vi-VN"/>
        </w:rPr>
        <w:t>.</w:t>
      </w:r>
    </w:p>
    <w:p w14:paraId="432408B1" w14:textId="77777777" w:rsidR="00B217D6" w:rsidRDefault="00B217D6">
      <w:pPr>
        <w:pStyle w:val="infoblue0"/>
      </w:pPr>
    </w:p>
    <w:p w14:paraId="724597BC" w14:textId="53F6EB93" w:rsidR="007C47A5" w:rsidRDefault="007C47A5">
      <w:pPr>
        <w:pStyle w:val="Heading3"/>
      </w:pPr>
      <w:bookmarkStart w:id="39" w:name="_Toc524312847"/>
      <w:bookmarkStart w:id="40" w:name="_Toc307271028"/>
      <w:bookmarkStart w:id="41" w:name="_Toc413446318"/>
      <w:r>
        <w:t xml:space="preserve">Project </w:t>
      </w:r>
      <w:bookmarkEnd w:id="39"/>
      <w:bookmarkEnd w:id="40"/>
      <w:bookmarkEnd w:id="41"/>
      <w:r w:rsidR="005177B0">
        <w:t>Schedule</w:t>
      </w:r>
      <w:r w:rsidR="005177B0">
        <w:rPr>
          <w:lang w:val="vi-VN"/>
        </w:rPr>
        <w:t xml:space="preserve">: </w:t>
      </w:r>
      <w:r w:rsidR="000260C0">
        <w:rPr>
          <w:color w:val="000000" w:themeColor="text1"/>
          <w:lang w:val="vi-VN"/>
        </w:rPr>
        <w:t>Gant</w:t>
      </w:r>
      <w:r w:rsidR="005177B0" w:rsidRPr="00666B1E">
        <w:rPr>
          <w:color w:val="000000" w:themeColor="text1"/>
          <w:lang w:val="vi-VN"/>
        </w:rPr>
        <w:t xml:space="preserve">t chart </w:t>
      </w:r>
      <w:r w:rsidR="005177B0">
        <w:rPr>
          <w:lang w:val="vi-VN"/>
        </w:rPr>
        <w:t>và file exel sẽ được đính kèm trong thư mục</w:t>
      </w:r>
      <w:r w:rsidR="000B68CD">
        <w:rPr>
          <w:lang w:val="vi-VN"/>
        </w:rPr>
        <w:t xml:space="preserve"> nộp</w:t>
      </w:r>
      <w:r w:rsidR="005177B0">
        <w:rPr>
          <w:lang w:val="vi-VN"/>
        </w:rPr>
        <w:t xml:space="preserve"> để dễ quản lý</w:t>
      </w:r>
    </w:p>
    <w:p w14:paraId="093A9E65" w14:textId="1E61070A" w:rsidR="00E74E79" w:rsidRDefault="00E74E79">
      <w:pPr>
        <w:pStyle w:val="infoblue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0"/>
        <w:gridCol w:w="1223"/>
        <w:gridCol w:w="1276"/>
        <w:gridCol w:w="1276"/>
        <w:gridCol w:w="1211"/>
        <w:gridCol w:w="1194"/>
        <w:gridCol w:w="1200"/>
      </w:tblGrid>
      <w:tr w:rsidR="00836C1D" w14:paraId="6878ADED" w14:textId="77777777" w:rsidTr="00DC745A">
        <w:tc>
          <w:tcPr>
            <w:tcW w:w="1250" w:type="dxa"/>
          </w:tcPr>
          <w:p w14:paraId="2D8FE831" w14:textId="56C127F1" w:rsidR="00836C1D" w:rsidRPr="00836C1D" w:rsidRDefault="00836C1D" w:rsidP="00933FA0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Task Name</w:t>
            </w:r>
          </w:p>
        </w:tc>
        <w:tc>
          <w:tcPr>
            <w:tcW w:w="1223" w:type="dxa"/>
          </w:tcPr>
          <w:p w14:paraId="04CB6796" w14:textId="4CFB7E2B" w:rsidR="00836C1D" w:rsidRPr="00836C1D" w:rsidRDefault="00836C1D" w:rsidP="00933FA0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Duration</w:t>
            </w:r>
          </w:p>
        </w:tc>
        <w:tc>
          <w:tcPr>
            <w:tcW w:w="1276" w:type="dxa"/>
          </w:tcPr>
          <w:p w14:paraId="0A51996C" w14:textId="10774960" w:rsidR="00836C1D" w:rsidRPr="00836C1D" w:rsidRDefault="00836C1D" w:rsidP="00933FA0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Start</w:t>
            </w:r>
          </w:p>
        </w:tc>
        <w:tc>
          <w:tcPr>
            <w:tcW w:w="1276" w:type="dxa"/>
          </w:tcPr>
          <w:p w14:paraId="777772FD" w14:textId="72EE7F8F" w:rsidR="00836C1D" w:rsidRPr="00836C1D" w:rsidRDefault="00836C1D" w:rsidP="00933FA0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Finish</w:t>
            </w:r>
          </w:p>
        </w:tc>
        <w:tc>
          <w:tcPr>
            <w:tcW w:w="1211" w:type="dxa"/>
          </w:tcPr>
          <w:p w14:paraId="3C833AF0" w14:textId="01B0F6F8" w:rsidR="00836C1D" w:rsidRPr="00836C1D" w:rsidRDefault="00836C1D" w:rsidP="00933FA0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Member</w:t>
            </w:r>
          </w:p>
        </w:tc>
        <w:tc>
          <w:tcPr>
            <w:tcW w:w="1194" w:type="dxa"/>
          </w:tcPr>
          <w:p w14:paraId="1178D9BD" w14:textId="01F6B098" w:rsidR="00836C1D" w:rsidRPr="00836C1D" w:rsidRDefault="00836C1D" w:rsidP="00933FA0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Priority</w:t>
            </w:r>
          </w:p>
        </w:tc>
        <w:tc>
          <w:tcPr>
            <w:tcW w:w="1200" w:type="dxa"/>
          </w:tcPr>
          <w:p w14:paraId="6445E540" w14:textId="29F9F481" w:rsidR="00836C1D" w:rsidRPr="00836C1D" w:rsidRDefault="00836C1D" w:rsidP="00933FA0">
            <w:pPr>
              <w:pStyle w:val="infoblue0"/>
              <w:ind w:left="0"/>
              <w:jc w:val="center"/>
              <w:rPr>
                <w:color w:val="auto"/>
              </w:rPr>
            </w:pPr>
            <w:r w:rsidRPr="00836C1D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Status</w:t>
            </w:r>
          </w:p>
        </w:tc>
      </w:tr>
      <w:tr w:rsidR="00836C1D" w14:paraId="62D9AC26" w14:textId="77777777" w:rsidTr="00DC745A">
        <w:tc>
          <w:tcPr>
            <w:tcW w:w="1250" w:type="dxa"/>
          </w:tcPr>
          <w:p w14:paraId="78B54997" w14:textId="46676CEF" w:rsidR="00836C1D" w:rsidRPr="00250870" w:rsidRDefault="00836C1D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Complete project execution</w:t>
            </w:r>
          </w:p>
        </w:tc>
        <w:tc>
          <w:tcPr>
            <w:tcW w:w="1223" w:type="dxa"/>
          </w:tcPr>
          <w:p w14:paraId="5DD526A8" w14:textId="46F249A3" w:rsidR="00836C1D" w:rsidRPr="00250870" w:rsidRDefault="00836C1D" w:rsidP="00F64CC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  <w:t>10 weeks</w:t>
            </w:r>
          </w:p>
        </w:tc>
        <w:tc>
          <w:tcPr>
            <w:tcW w:w="1276" w:type="dxa"/>
          </w:tcPr>
          <w:p w14:paraId="5538DE29" w14:textId="0DBCAB5B" w:rsidR="00836C1D" w:rsidRPr="00250870" w:rsidRDefault="00D40423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 w:rsidR="00836C1D"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276" w:type="dxa"/>
          </w:tcPr>
          <w:p w14:paraId="01AFB0A7" w14:textId="77777777" w:rsidR="00836C1D" w:rsidRPr="00250870" w:rsidRDefault="00836C1D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211" w:type="dxa"/>
          </w:tcPr>
          <w:p w14:paraId="4C189D68" w14:textId="0C80C4B8" w:rsidR="00836C1D" w:rsidRPr="00250870" w:rsidRDefault="00836C1D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proofErr w:type="spellStart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675B7519" w14:textId="148F5B35" w:rsidR="00836C1D" w:rsidRPr="00250870" w:rsidRDefault="00836C1D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200" w:type="dxa"/>
          </w:tcPr>
          <w:p w14:paraId="3AA83A84" w14:textId="684FCF68" w:rsidR="00836C1D" w:rsidRPr="00250870" w:rsidRDefault="00836C1D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In Process</w:t>
            </w:r>
          </w:p>
        </w:tc>
      </w:tr>
      <w:tr w:rsidR="00933FA0" w14:paraId="2A378FB7" w14:textId="77777777" w:rsidTr="00431DC9">
        <w:tc>
          <w:tcPr>
            <w:tcW w:w="8630" w:type="dxa"/>
            <w:gridSpan w:val="7"/>
          </w:tcPr>
          <w:p w14:paraId="2488ABE7" w14:textId="1A541D58" w:rsidR="00933FA0" w:rsidRPr="00D40423" w:rsidRDefault="00933FA0" w:rsidP="00933FA0">
            <w:pPr>
              <w:pStyle w:val="infoblue0"/>
              <w:numPr>
                <w:ilvl w:val="0"/>
                <w:numId w:val="8"/>
              </w:numPr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D40423">
              <w:rPr>
                <w:b/>
                <w:bCs/>
                <w:i w:val="0"/>
                <w:iCs w:val="0"/>
                <w:color w:val="auto"/>
                <w:lang w:val="vi-VN"/>
              </w:rPr>
              <w:t>Inception</w:t>
            </w:r>
            <w:r w:rsidR="00DC745A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(1 sprint – 2 weeks)</w:t>
            </w:r>
          </w:p>
        </w:tc>
      </w:tr>
      <w:tr w:rsidR="00933FA0" w14:paraId="5789E36F" w14:textId="77777777" w:rsidTr="00DC745A">
        <w:tc>
          <w:tcPr>
            <w:tcW w:w="1250" w:type="dxa"/>
          </w:tcPr>
          <w:p w14:paraId="30912E4E" w14:textId="572D9F08" w:rsidR="00933FA0" w:rsidRPr="004109F6" w:rsidRDefault="00933FA0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4109F6">
              <w:rPr>
                <w:b/>
                <w:bCs/>
                <w:color w:val="auto"/>
              </w:rPr>
              <w:t>Sprint</w:t>
            </w:r>
            <w:r w:rsidRPr="004109F6">
              <w:rPr>
                <w:b/>
                <w:bCs/>
                <w:color w:val="auto"/>
                <w:lang w:val="vi-VN"/>
              </w:rPr>
              <w:t xml:space="preserve"> 1: PA1</w:t>
            </w:r>
          </w:p>
        </w:tc>
        <w:tc>
          <w:tcPr>
            <w:tcW w:w="1223" w:type="dxa"/>
          </w:tcPr>
          <w:p w14:paraId="4CAA4379" w14:textId="1895ABB2" w:rsidR="00933FA0" w:rsidRPr="004109F6" w:rsidRDefault="00F64CCA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4109F6">
              <w:rPr>
                <w:b/>
                <w:bCs/>
                <w:color w:val="auto"/>
              </w:rPr>
              <w:t>13</w:t>
            </w:r>
            <w:r w:rsidR="00933FA0" w:rsidRPr="004109F6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3AEB4A54" w14:textId="383ABEA5" w:rsidR="00933FA0" w:rsidRPr="004109F6" w:rsidRDefault="00D40423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4109F6">
              <w:rPr>
                <w:b/>
                <w:bCs/>
                <w:color w:val="auto"/>
              </w:rPr>
              <w:t>21</w:t>
            </w:r>
            <w:r w:rsidR="00933FA0" w:rsidRPr="004109F6">
              <w:rPr>
                <w:b/>
                <w:bCs/>
                <w:color w:val="auto"/>
                <w:lang w:val="vi-VN"/>
              </w:rPr>
              <w:t>/10/2022</w:t>
            </w:r>
          </w:p>
        </w:tc>
        <w:tc>
          <w:tcPr>
            <w:tcW w:w="1276" w:type="dxa"/>
          </w:tcPr>
          <w:p w14:paraId="6F8F5C64" w14:textId="315CF17B" w:rsidR="00933FA0" w:rsidRPr="004109F6" w:rsidRDefault="00933FA0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4109F6">
              <w:rPr>
                <w:b/>
                <w:bCs/>
                <w:color w:val="auto"/>
              </w:rPr>
              <w:t>02</w:t>
            </w:r>
            <w:r w:rsidRPr="004109F6">
              <w:rPr>
                <w:b/>
                <w:bCs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69D86D66" w14:textId="23C6C65C" w:rsidR="00933FA0" w:rsidRPr="004109F6" w:rsidRDefault="00933FA0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proofErr w:type="spellStart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2EE9D2AC" w14:textId="5F0C9805" w:rsidR="00933FA0" w:rsidRPr="004109F6" w:rsidRDefault="00933FA0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1200" w:type="dxa"/>
          </w:tcPr>
          <w:p w14:paraId="5B43EA8C" w14:textId="6A20A462" w:rsidR="00933FA0" w:rsidRPr="004109F6" w:rsidRDefault="00933FA0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  <w:r w:rsidRPr="004109F6">
              <w:rPr>
                <w:b/>
                <w:bCs/>
                <w:color w:val="auto"/>
              </w:rPr>
              <w:t>Done</w:t>
            </w:r>
          </w:p>
        </w:tc>
      </w:tr>
      <w:tr w:rsidR="00836C1D" w14:paraId="47CD6CA1" w14:textId="77777777" w:rsidTr="00DC745A">
        <w:tc>
          <w:tcPr>
            <w:tcW w:w="1250" w:type="dxa"/>
          </w:tcPr>
          <w:p w14:paraId="5FE70CB6" w14:textId="1DB26432" w:rsidR="00836C1D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Project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plan</w:t>
            </w:r>
          </w:p>
        </w:tc>
        <w:tc>
          <w:tcPr>
            <w:tcW w:w="1223" w:type="dxa"/>
          </w:tcPr>
          <w:p w14:paraId="3DDF97D4" w14:textId="5A736809" w:rsidR="00836C1D" w:rsidRPr="00250870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6</w:t>
            </w:r>
            <w:r w:rsidR="00250870" w:rsidRPr="00250870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45D08791" w14:textId="3531911A" w:rsidR="00836C1D" w:rsidRPr="00250870" w:rsidRDefault="00D40423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 w:rsidR="00250870"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276" w:type="dxa"/>
          </w:tcPr>
          <w:p w14:paraId="6BEDA090" w14:textId="32821425" w:rsidR="00836C1D" w:rsidRPr="00250870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26</w:t>
            </w:r>
            <w:r w:rsidR="00250870"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211" w:type="dxa"/>
          </w:tcPr>
          <w:p w14:paraId="4974E998" w14:textId="77777777" w:rsidR="00836C1D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proofErr w:type="spellStart"/>
            <w:r w:rsidRPr="00250870">
              <w:rPr>
                <w:i w:val="0"/>
                <w:iCs w:val="0"/>
                <w:color w:val="auto"/>
              </w:rPr>
              <w:t>PTAn</w:t>
            </w:r>
            <w:proofErr w:type="spellEnd"/>
            <w:r w:rsidRPr="00250870">
              <w:rPr>
                <w:i w:val="0"/>
                <w:iCs w:val="0"/>
                <w:color w:val="auto"/>
                <w:lang w:val="vi-VN"/>
              </w:rPr>
              <w:t>,</w:t>
            </w:r>
          </w:p>
          <w:p w14:paraId="16359AD1" w14:textId="19D23319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  <w:lang w:val="vi-VN"/>
              </w:rPr>
              <w:t>TKDuy</w:t>
            </w:r>
          </w:p>
        </w:tc>
        <w:tc>
          <w:tcPr>
            <w:tcW w:w="1194" w:type="dxa"/>
          </w:tcPr>
          <w:p w14:paraId="218109FC" w14:textId="6CF71C7B" w:rsidR="00836C1D" w:rsidRPr="00250870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6E68DC04" w14:textId="2C83A755" w:rsidR="00836C1D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Done</w:t>
            </w:r>
          </w:p>
        </w:tc>
      </w:tr>
      <w:tr w:rsidR="00836C1D" w14:paraId="56EE0FEF" w14:textId="77777777" w:rsidTr="00DC745A">
        <w:tc>
          <w:tcPr>
            <w:tcW w:w="1250" w:type="dxa"/>
          </w:tcPr>
          <w:p w14:paraId="2ECD3AF9" w14:textId="3CBD3959" w:rsidR="00836C1D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Vision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document</w:t>
            </w:r>
          </w:p>
        </w:tc>
        <w:tc>
          <w:tcPr>
            <w:tcW w:w="1223" w:type="dxa"/>
          </w:tcPr>
          <w:p w14:paraId="125C3E2C" w14:textId="05673FF6" w:rsidR="00836C1D" w:rsidRPr="00250870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6</w:t>
            </w:r>
            <w:r w:rsidR="00250870" w:rsidRPr="00250870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77C9DE0C" w14:textId="0F9E4C8E" w:rsidR="00836C1D" w:rsidRPr="00250870" w:rsidRDefault="00D40423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 w:rsidR="00250870"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276" w:type="dxa"/>
          </w:tcPr>
          <w:p w14:paraId="165857D1" w14:textId="6E3357D4" w:rsidR="00836C1D" w:rsidRPr="00250870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26</w:t>
            </w:r>
            <w:r w:rsidR="00250870"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211" w:type="dxa"/>
          </w:tcPr>
          <w:p w14:paraId="562D9E4D" w14:textId="01C8ED5E" w:rsidR="00836C1D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proofErr w:type="spellStart"/>
            <w:r>
              <w:rPr>
                <w:i w:val="0"/>
                <w:iCs w:val="0"/>
                <w:color w:val="auto"/>
              </w:rPr>
              <w:t>NT</w:t>
            </w:r>
            <w:r w:rsidR="00933FA0" w:rsidRPr="00250870">
              <w:rPr>
                <w:i w:val="0"/>
                <w:iCs w:val="0"/>
                <w:color w:val="auto"/>
              </w:rPr>
              <w:t>BHa</w:t>
            </w:r>
            <w:proofErr w:type="spellEnd"/>
          </w:p>
        </w:tc>
        <w:tc>
          <w:tcPr>
            <w:tcW w:w="1194" w:type="dxa"/>
          </w:tcPr>
          <w:p w14:paraId="2F1EE4B6" w14:textId="33ADB7E2" w:rsidR="00836C1D" w:rsidRPr="00250870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4F38F3CE" w14:textId="4733890A" w:rsidR="00836C1D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Done</w:t>
            </w:r>
          </w:p>
        </w:tc>
      </w:tr>
      <w:tr w:rsidR="00933FA0" w14:paraId="549CBC3E" w14:textId="77777777" w:rsidTr="00DC745A">
        <w:tc>
          <w:tcPr>
            <w:tcW w:w="1250" w:type="dxa"/>
          </w:tcPr>
          <w:p w14:paraId="75043BA4" w14:textId="77777777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Learn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HTML + CSS +JS</w:t>
            </w:r>
          </w:p>
          <w:p w14:paraId="05E62576" w14:textId="225EC30D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  <w:lang w:val="vi-VN"/>
              </w:rPr>
              <w:t>(Basic)</w:t>
            </w:r>
          </w:p>
        </w:tc>
        <w:tc>
          <w:tcPr>
            <w:tcW w:w="1223" w:type="dxa"/>
          </w:tcPr>
          <w:p w14:paraId="6937C6FA" w14:textId="47E54511" w:rsidR="00933FA0" w:rsidRPr="00250870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6</w:t>
            </w:r>
            <w:r w:rsidR="00933FA0" w:rsidRPr="00250870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1BD95DFB" w14:textId="38435D5F" w:rsidR="00933FA0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27</w:t>
            </w:r>
            <w:r w:rsidR="00933FA0"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276" w:type="dxa"/>
          </w:tcPr>
          <w:p w14:paraId="7CF73501" w14:textId="1E4FA255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02</w:t>
            </w:r>
            <w:r w:rsidRPr="00250870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32B96ADD" w14:textId="4889F7E1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proofErr w:type="spellStart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0E4571BC" w14:textId="171A64E1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1928FDC9" w14:textId="57E95DE5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Done</w:t>
            </w:r>
          </w:p>
        </w:tc>
      </w:tr>
      <w:tr w:rsidR="00933FA0" w14:paraId="6697D146" w14:textId="77777777" w:rsidTr="00DC745A">
        <w:tc>
          <w:tcPr>
            <w:tcW w:w="1250" w:type="dxa"/>
          </w:tcPr>
          <w:p w14:paraId="359344CB" w14:textId="77777777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Learn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Figma</w:t>
            </w:r>
          </w:p>
          <w:p w14:paraId="1BEE8785" w14:textId="7B92C7FB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  <w:lang w:val="vi-VN"/>
              </w:rPr>
              <w:t>(Basic)</w:t>
            </w:r>
          </w:p>
        </w:tc>
        <w:tc>
          <w:tcPr>
            <w:tcW w:w="1223" w:type="dxa"/>
          </w:tcPr>
          <w:p w14:paraId="28D1A97F" w14:textId="33909E75" w:rsidR="00933FA0" w:rsidRPr="00250870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6</w:t>
            </w:r>
            <w:r w:rsidR="00933FA0" w:rsidRPr="00250870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0E603F1D" w14:textId="7C798CBA" w:rsidR="00933FA0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27</w:t>
            </w:r>
            <w:r w:rsidR="00933FA0" w:rsidRPr="00250870">
              <w:rPr>
                <w:i w:val="0"/>
                <w:iCs w:val="0"/>
                <w:color w:val="auto"/>
                <w:lang w:val="vi-VN"/>
              </w:rPr>
              <w:t>/10/2022</w:t>
            </w:r>
          </w:p>
        </w:tc>
        <w:tc>
          <w:tcPr>
            <w:tcW w:w="1276" w:type="dxa"/>
          </w:tcPr>
          <w:p w14:paraId="1D61E413" w14:textId="7545D8E2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02</w:t>
            </w:r>
            <w:r w:rsidRPr="00250870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4F776AA5" w14:textId="6FF75471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proofErr w:type="spellStart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33430932" w14:textId="622B040D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2DC4810E" w14:textId="2603DF20" w:rsidR="00933FA0" w:rsidRPr="00250870" w:rsidRDefault="00933FA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Done</w:t>
            </w:r>
          </w:p>
        </w:tc>
      </w:tr>
      <w:tr w:rsidR="00250870" w14:paraId="4E9B099E" w14:textId="77777777" w:rsidTr="00DC745A">
        <w:tc>
          <w:tcPr>
            <w:tcW w:w="1250" w:type="dxa"/>
          </w:tcPr>
          <w:p w14:paraId="1C3CF53B" w14:textId="29394CEF" w:rsidR="00250870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Weekly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report</w:t>
            </w:r>
            <w:r>
              <w:rPr>
                <w:i w:val="0"/>
                <w:iCs w:val="0"/>
                <w:color w:val="auto"/>
                <w:lang w:val="vi-VN"/>
              </w:rPr>
              <w:t xml:space="preserve"> 1</w:t>
            </w:r>
          </w:p>
        </w:tc>
        <w:tc>
          <w:tcPr>
            <w:tcW w:w="1223" w:type="dxa"/>
          </w:tcPr>
          <w:p w14:paraId="69988FBA" w14:textId="30D2461B" w:rsidR="00250870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2</w:t>
            </w:r>
            <w:r w:rsidRPr="00250870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250870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1CCED4B9" w14:textId="498C95D5" w:rsidR="00250870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01</w:t>
            </w:r>
            <w:r w:rsidRPr="00250870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45C3843D" w14:textId="381ADF2A" w:rsidR="00250870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250870">
              <w:rPr>
                <w:i w:val="0"/>
                <w:iCs w:val="0"/>
                <w:color w:val="auto"/>
              </w:rPr>
              <w:t>02</w:t>
            </w:r>
            <w:r w:rsidRPr="00250870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78B4F97D" w14:textId="591040E2" w:rsidR="00250870" w:rsidRPr="00250870" w:rsidRDefault="00250870" w:rsidP="00933FA0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250870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</w:p>
        </w:tc>
        <w:tc>
          <w:tcPr>
            <w:tcW w:w="1194" w:type="dxa"/>
          </w:tcPr>
          <w:p w14:paraId="51D42EBD" w14:textId="79BF7DB6" w:rsidR="00250870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5411EC17" w14:textId="11A69370" w:rsidR="00250870" w:rsidRPr="00250870" w:rsidRDefault="00250870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250870">
              <w:rPr>
                <w:i w:val="0"/>
                <w:iCs w:val="0"/>
                <w:color w:val="auto"/>
              </w:rPr>
              <w:t>Done</w:t>
            </w:r>
          </w:p>
        </w:tc>
      </w:tr>
      <w:tr w:rsidR="00D40423" w14:paraId="510293EB" w14:textId="77777777" w:rsidTr="00ED1342">
        <w:tc>
          <w:tcPr>
            <w:tcW w:w="8630" w:type="dxa"/>
            <w:gridSpan w:val="7"/>
          </w:tcPr>
          <w:p w14:paraId="515BFCEB" w14:textId="1ABE7EF4" w:rsidR="00D40423" w:rsidRPr="00D40423" w:rsidRDefault="00D40423" w:rsidP="00D40423">
            <w:pPr>
              <w:pStyle w:val="infoblue0"/>
              <w:numPr>
                <w:ilvl w:val="0"/>
                <w:numId w:val="8"/>
              </w:numPr>
              <w:rPr>
                <w:b/>
                <w:bCs/>
                <w:i w:val="0"/>
                <w:iCs w:val="0"/>
                <w:lang w:val="vi-VN"/>
              </w:rPr>
            </w:pPr>
            <w:r w:rsidRPr="00D40423">
              <w:rPr>
                <w:b/>
                <w:bCs/>
                <w:i w:val="0"/>
                <w:iCs w:val="0"/>
                <w:color w:val="auto"/>
                <w:lang w:val="vi-VN"/>
              </w:rPr>
              <w:t>Elaboration</w:t>
            </w:r>
            <w:r w:rsidR="00DC745A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(2 sprints – 4 weeks)</w:t>
            </w:r>
          </w:p>
        </w:tc>
      </w:tr>
      <w:tr w:rsidR="00250870" w14:paraId="30C89141" w14:textId="77777777" w:rsidTr="00DC745A">
        <w:tc>
          <w:tcPr>
            <w:tcW w:w="1250" w:type="dxa"/>
          </w:tcPr>
          <w:p w14:paraId="6AF18253" w14:textId="194A478D" w:rsidR="00250870" w:rsidRPr="004109F6" w:rsidRDefault="00417D23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  <w:lang w:val="vi-VN"/>
              </w:rPr>
            </w:pPr>
            <w:r w:rsidRPr="004109F6">
              <w:rPr>
                <w:b/>
                <w:bCs/>
                <w:color w:val="auto"/>
                <w:lang w:val="vi-VN"/>
              </w:rPr>
              <w:t>Sprint 2 : PA2</w:t>
            </w:r>
          </w:p>
        </w:tc>
        <w:tc>
          <w:tcPr>
            <w:tcW w:w="1223" w:type="dxa"/>
          </w:tcPr>
          <w:p w14:paraId="4E218FD4" w14:textId="7FB61EE3" w:rsidR="00250870" w:rsidRPr="004109F6" w:rsidRDefault="00F64CCA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  <w:lang w:val="vi-VN"/>
              </w:rPr>
            </w:pPr>
            <w:r w:rsidRPr="004109F6">
              <w:rPr>
                <w:b/>
                <w:bCs/>
                <w:color w:val="auto"/>
              </w:rPr>
              <w:t>14</w:t>
            </w:r>
            <w:r w:rsidR="00417D23" w:rsidRPr="004109F6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7897A495" w14:textId="41C00543" w:rsidR="00250870" w:rsidRPr="004109F6" w:rsidRDefault="00417D23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  <w:lang w:val="vi-VN"/>
              </w:rPr>
            </w:pPr>
            <w:r w:rsidRPr="004109F6">
              <w:rPr>
                <w:b/>
                <w:bCs/>
                <w:color w:val="auto"/>
              </w:rPr>
              <w:t>03</w:t>
            </w:r>
            <w:r w:rsidRPr="004109F6">
              <w:rPr>
                <w:b/>
                <w:bCs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6C91EFE6" w14:textId="25599AE9" w:rsidR="00250870" w:rsidRPr="004109F6" w:rsidRDefault="00F64CCA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  <w:lang w:val="vi-VN"/>
              </w:rPr>
            </w:pPr>
            <w:r w:rsidRPr="004109F6">
              <w:rPr>
                <w:b/>
                <w:bCs/>
                <w:color w:val="auto"/>
              </w:rPr>
              <w:t>16</w:t>
            </w:r>
            <w:r w:rsidRPr="004109F6">
              <w:rPr>
                <w:b/>
                <w:bCs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35AD297D" w14:textId="2BDF2D32" w:rsidR="00250870" w:rsidRPr="004109F6" w:rsidRDefault="00F64CCA" w:rsidP="00933FA0">
            <w:pPr>
              <w:pStyle w:val="infoblue0"/>
              <w:ind w:left="0"/>
              <w:jc w:val="center"/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4F1D7FA5" w14:textId="0130D51B" w:rsidR="00250870" w:rsidRPr="004109F6" w:rsidRDefault="00250870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1200" w:type="dxa"/>
          </w:tcPr>
          <w:p w14:paraId="39B6B19C" w14:textId="700C8AF0" w:rsidR="00250870" w:rsidRPr="004109F6" w:rsidRDefault="00135725" w:rsidP="00933FA0">
            <w:pPr>
              <w:pStyle w:val="infoblue0"/>
              <w:ind w:left="0"/>
              <w:jc w:val="center"/>
              <w:rPr>
                <w:b/>
                <w:bCs/>
                <w:color w:val="auto"/>
                <w:lang w:val="vi-VN"/>
              </w:rPr>
            </w:pPr>
            <w:r>
              <w:rPr>
                <w:b/>
                <w:bCs/>
                <w:color w:val="auto"/>
              </w:rPr>
              <w:t>Done</w:t>
            </w:r>
          </w:p>
        </w:tc>
      </w:tr>
      <w:tr w:rsidR="00250870" w14:paraId="18CBD17F" w14:textId="77777777" w:rsidTr="00DC745A">
        <w:tc>
          <w:tcPr>
            <w:tcW w:w="1250" w:type="dxa"/>
          </w:tcPr>
          <w:p w14:paraId="19792D74" w14:textId="27CB3A10" w:rsidR="00250870" w:rsidRPr="00DA5954" w:rsidRDefault="00417D23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Revised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project plan + Revised vision document</w:t>
            </w:r>
          </w:p>
        </w:tc>
        <w:tc>
          <w:tcPr>
            <w:tcW w:w="1223" w:type="dxa"/>
          </w:tcPr>
          <w:p w14:paraId="58D16F84" w14:textId="74CAF806" w:rsidR="00250870" w:rsidRPr="00DA5954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75AFF384" w14:textId="0DC5D494" w:rsidR="00250870" w:rsidRPr="00DA5954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03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7A1E039D" w14:textId="7D584422" w:rsidR="00250870" w:rsidRPr="00DA5954" w:rsidRDefault="00F64CCA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09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 w:rsidR="00F475EF">
              <w:rPr>
                <w:i w:val="0"/>
                <w:iCs w:val="0"/>
                <w:color w:val="auto"/>
              </w:rPr>
              <w:t>1</w:t>
            </w:r>
            <w:r w:rsidRPr="00DA5954">
              <w:rPr>
                <w:i w:val="0"/>
                <w:iCs w:val="0"/>
                <w:color w:val="auto"/>
                <w:lang w:val="vi-VN"/>
              </w:rPr>
              <w:t>1/2022</w:t>
            </w:r>
          </w:p>
        </w:tc>
        <w:tc>
          <w:tcPr>
            <w:tcW w:w="1211" w:type="dxa"/>
          </w:tcPr>
          <w:p w14:paraId="6C7D9731" w14:textId="7A717D78" w:rsidR="00250870" w:rsidRPr="00DA5954" w:rsidRDefault="00DA5954" w:rsidP="00933FA0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291E2811" w14:textId="7A7001CB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04F3D1FF" w14:textId="64C0B79D" w:rsidR="00250870" w:rsidRPr="00DA5954" w:rsidRDefault="00135725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DA5954" w14:paraId="2C9B32D4" w14:textId="77777777" w:rsidTr="00DC745A">
        <w:tc>
          <w:tcPr>
            <w:tcW w:w="1250" w:type="dxa"/>
          </w:tcPr>
          <w:p w14:paraId="353FC3B8" w14:textId="77777777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lastRenderedPageBreak/>
              <w:t>Learn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HTML + CSS + JS + Jquery</w:t>
            </w:r>
          </w:p>
          <w:p w14:paraId="5E30AEE8" w14:textId="36C30FEC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  <w:lang w:val="vi-VN"/>
              </w:rPr>
              <w:t>(Advanced)</w:t>
            </w:r>
          </w:p>
        </w:tc>
        <w:tc>
          <w:tcPr>
            <w:tcW w:w="1223" w:type="dxa"/>
          </w:tcPr>
          <w:p w14:paraId="0CB2D5D9" w14:textId="615B40DC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5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43C297F6" w14:textId="08E27801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03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1B4C7FB4" w14:textId="6E003533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07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 w:rsidR="00F475EF">
              <w:rPr>
                <w:i w:val="0"/>
                <w:iCs w:val="0"/>
                <w:color w:val="auto"/>
              </w:rPr>
              <w:t>1</w:t>
            </w:r>
            <w:r w:rsidRPr="00DA5954">
              <w:rPr>
                <w:i w:val="0"/>
                <w:iCs w:val="0"/>
                <w:color w:val="auto"/>
                <w:lang w:val="vi-VN"/>
              </w:rPr>
              <w:t>1/2022</w:t>
            </w:r>
          </w:p>
        </w:tc>
        <w:tc>
          <w:tcPr>
            <w:tcW w:w="1211" w:type="dxa"/>
          </w:tcPr>
          <w:p w14:paraId="60CBCCDE" w14:textId="0510FA01" w:rsidR="00DA5954" w:rsidRPr="00DA5954" w:rsidRDefault="00DA5954" w:rsidP="00DA595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057F4E7F" w14:textId="6A61107E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7FF31C8C" w14:textId="7176D047" w:rsidR="00DA5954" w:rsidRPr="00DA5954" w:rsidRDefault="00135725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250870" w14:paraId="60BD9B1D" w14:textId="77777777" w:rsidTr="00DC745A">
        <w:tc>
          <w:tcPr>
            <w:tcW w:w="1250" w:type="dxa"/>
          </w:tcPr>
          <w:p w14:paraId="58F9AE2E" w14:textId="1F47ECD2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Learn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Figma + UI/UX</w:t>
            </w:r>
          </w:p>
        </w:tc>
        <w:tc>
          <w:tcPr>
            <w:tcW w:w="1223" w:type="dxa"/>
          </w:tcPr>
          <w:p w14:paraId="7D9BF944" w14:textId="4A204368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4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63B6AEBF" w14:textId="145412CC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03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725AB7C4" w14:textId="0F8AC872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06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 w:rsidR="00F475EF">
              <w:rPr>
                <w:i w:val="0"/>
                <w:iCs w:val="0"/>
                <w:color w:val="auto"/>
              </w:rPr>
              <w:t>1</w:t>
            </w:r>
            <w:r w:rsidRPr="00DA5954">
              <w:rPr>
                <w:i w:val="0"/>
                <w:iCs w:val="0"/>
                <w:color w:val="auto"/>
                <w:lang w:val="vi-VN"/>
              </w:rPr>
              <w:t>1/2022</w:t>
            </w:r>
          </w:p>
        </w:tc>
        <w:tc>
          <w:tcPr>
            <w:tcW w:w="1211" w:type="dxa"/>
          </w:tcPr>
          <w:p w14:paraId="1D48C700" w14:textId="6C89452C" w:rsidR="00250870" w:rsidRPr="00DA5954" w:rsidRDefault="00DA5954" w:rsidP="00933FA0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0C071AF4" w14:textId="5C618ACF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07A1AEDA" w14:textId="056E10A7" w:rsidR="00250870" w:rsidRPr="00DA5954" w:rsidRDefault="00135725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250870" w14:paraId="6DB79735" w14:textId="77777777" w:rsidTr="00DC745A">
        <w:tc>
          <w:tcPr>
            <w:tcW w:w="1250" w:type="dxa"/>
          </w:tcPr>
          <w:p w14:paraId="64F49108" w14:textId="6080CD2A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Use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case document with a revised use case model</w:t>
            </w:r>
          </w:p>
        </w:tc>
        <w:tc>
          <w:tcPr>
            <w:tcW w:w="1223" w:type="dxa"/>
          </w:tcPr>
          <w:p w14:paraId="156CD685" w14:textId="5F0570DF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0B6E7467" w14:textId="1195DE16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10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27743CDB" w14:textId="5D67A35B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16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314F6232" w14:textId="70B724FD" w:rsidR="00250870" w:rsidRPr="00DA5954" w:rsidRDefault="00DA5954" w:rsidP="00933FA0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</w:pP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4D76DA53" w14:textId="2FA42043" w:rsidR="00250870" w:rsidRPr="00DA5954" w:rsidRDefault="00DA5954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63A28AE6" w14:textId="45FEE612" w:rsidR="00250870" w:rsidRPr="00DA5954" w:rsidRDefault="00135725" w:rsidP="00933FA0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DA5954" w14:paraId="0E5C822E" w14:textId="77777777" w:rsidTr="00DC745A">
        <w:tc>
          <w:tcPr>
            <w:tcW w:w="1250" w:type="dxa"/>
          </w:tcPr>
          <w:p w14:paraId="3730BD8C" w14:textId="37F22133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Write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code (Font end)</w:t>
            </w:r>
          </w:p>
        </w:tc>
        <w:tc>
          <w:tcPr>
            <w:tcW w:w="1223" w:type="dxa"/>
          </w:tcPr>
          <w:p w14:paraId="63E46FE9" w14:textId="1AA41AF5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4DA6257F" w14:textId="24AAFB34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10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79F94988" w14:textId="4E73B755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16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6B86E2C9" w14:textId="6FB37B21" w:rsidR="00DA5954" w:rsidRPr="00DA5954" w:rsidRDefault="00DA5954" w:rsidP="00DA595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</w:p>
        </w:tc>
        <w:tc>
          <w:tcPr>
            <w:tcW w:w="1194" w:type="dxa"/>
          </w:tcPr>
          <w:p w14:paraId="30B726F1" w14:textId="5D3F152C" w:rsidR="00DA5954" w:rsidRPr="00DA5954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7D5DB102" w14:textId="1B6FEA85" w:rsidR="00DA5954" w:rsidRPr="00DA5954" w:rsidRDefault="00135725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DA5954" w14:paraId="19592B6E" w14:textId="77777777" w:rsidTr="00DC745A">
        <w:tc>
          <w:tcPr>
            <w:tcW w:w="1250" w:type="dxa"/>
          </w:tcPr>
          <w:p w14:paraId="18FED82A" w14:textId="77777777" w:rsid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Learn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Python web development + Database</w:t>
            </w:r>
          </w:p>
          <w:p w14:paraId="747FC15C" w14:textId="235DAB7C" w:rsidR="00DC745A" w:rsidRPr="00DA5954" w:rsidRDefault="00DC745A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>(Basic)</w:t>
            </w:r>
          </w:p>
        </w:tc>
        <w:tc>
          <w:tcPr>
            <w:tcW w:w="1223" w:type="dxa"/>
          </w:tcPr>
          <w:p w14:paraId="6429D5EA" w14:textId="6A8D2FCF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340056A3" w14:textId="45701B66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10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0C0882E2" w14:textId="78D7F3EA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16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3D91DF82" w14:textId="393FB5CC" w:rsidR="00DA5954" w:rsidRPr="00DA5954" w:rsidRDefault="00DA5954" w:rsidP="00DA595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20385C0A" w14:textId="6DC71E4D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Low</w:t>
            </w:r>
          </w:p>
        </w:tc>
        <w:tc>
          <w:tcPr>
            <w:tcW w:w="1200" w:type="dxa"/>
          </w:tcPr>
          <w:p w14:paraId="2D2FAEFF" w14:textId="104160C3" w:rsidR="00DA5954" w:rsidRPr="00DA5954" w:rsidRDefault="00135725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DA5954" w14:paraId="25057ED4" w14:textId="77777777" w:rsidTr="00DC745A">
        <w:tc>
          <w:tcPr>
            <w:tcW w:w="1250" w:type="dxa"/>
          </w:tcPr>
          <w:p w14:paraId="744FC21B" w14:textId="0E2AA301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Weekly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report </w:t>
            </w:r>
            <w:r>
              <w:rPr>
                <w:i w:val="0"/>
                <w:iCs w:val="0"/>
                <w:color w:val="auto"/>
                <w:lang w:val="vi-VN"/>
              </w:rPr>
              <w:t>2</w:t>
            </w:r>
          </w:p>
        </w:tc>
        <w:tc>
          <w:tcPr>
            <w:tcW w:w="1223" w:type="dxa"/>
          </w:tcPr>
          <w:p w14:paraId="32D68C4E" w14:textId="1DF2D84C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2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DA5954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6BD167F9" w14:textId="5DD8289F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15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5B8E9AEA" w14:textId="42E8B057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16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08D9ECBC" w14:textId="2F10F50E" w:rsidR="00DA5954" w:rsidRPr="00DA5954" w:rsidRDefault="00DA5954" w:rsidP="00DA595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</w:p>
        </w:tc>
        <w:tc>
          <w:tcPr>
            <w:tcW w:w="1194" w:type="dxa"/>
          </w:tcPr>
          <w:p w14:paraId="2B5BA717" w14:textId="3895DCD9" w:rsidR="00DA5954" w:rsidRPr="00DA5954" w:rsidRDefault="00DA5954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7625D912" w14:textId="5D5BA562" w:rsidR="00DA5954" w:rsidRPr="00DA5954" w:rsidRDefault="00135725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DC745A" w14:paraId="0A851889" w14:textId="77777777" w:rsidTr="00DC745A">
        <w:tc>
          <w:tcPr>
            <w:tcW w:w="1250" w:type="dxa"/>
          </w:tcPr>
          <w:p w14:paraId="549C9A7C" w14:textId="1C6E4276" w:rsidR="00DC745A" w:rsidRPr="00135725" w:rsidRDefault="00DC745A" w:rsidP="00DC745A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135725">
              <w:rPr>
                <w:b/>
                <w:bCs/>
                <w:color w:val="auto"/>
                <w:lang w:val="vi-VN"/>
              </w:rPr>
              <w:t>Sprint 3 : PA3</w:t>
            </w:r>
          </w:p>
        </w:tc>
        <w:tc>
          <w:tcPr>
            <w:tcW w:w="1223" w:type="dxa"/>
          </w:tcPr>
          <w:p w14:paraId="16DF708C" w14:textId="68289F22" w:rsidR="00DC745A" w:rsidRPr="00135725" w:rsidRDefault="00DC745A" w:rsidP="00DC745A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135725">
              <w:rPr>
                <w:b/>
                <w:bCs/>
                <w:color w:val="auto"/>
              </w:rPr>
              <w:t>14</w:t>
            </w:r>
            <w:r w:rsidRPr="00135725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14ED7B1C" w14:textId="1AECD514" w:rsidR="00DC745A" w:rsidRPr="00135725" w:rsidRDefault="001B1FD7" w:rsidP="00DC745A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135725">
              <w:rPr>
                <w:b/>
                <w:bCs/>
                <w:color w:val="auto"/>
              </w:rPr>
              <w:t>17</w:t>
            </w:r>
            <w:r w:rsidR="00DC745A" w:rsidRPr="00135725">
              <w:rPr>
                <w:b/>
                <w:bCs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7598A940" w14:textId="2C227FA0" w:rsidR="00DC745A" w:rsidRPr="00135725" w:rsidRDefault="00DC745A" w:rsidP="00DC745A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135725">
              <w:rPr>
                <w:b/>
                <w:bCs/>
                <w:color w:val="auto"/>
              </w:rPr>
              <w:t>30</w:t>
            </w:r>
            <w:r w:rsidRPr="00135725">
              <w:rPr>
                <w:b/>
                <w:bCs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7CA1F269" w14:textId="0F396E49" w:rsidR="00DC745A" w:rsidRPr="00135725" w:rsidRDefault="00DC745A" w:rsidP="00DC745A">
            <w:pPr>
              <w:pStyle w:val="infoblue0"/>
              <w:ind w:left="0"/>
              <w:jc w:val="center"/>
              <w:rPr>
                <w:rFonts w:ascii="Helvetica" w:hAnsi="Helvetica" w:cs="Helvetica"/>
                <w:b/>
                <w:bCs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135725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135725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135725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135725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135725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6BDD9137" w14:textId="77777777" w:rsidR="00DC745A" w:rsidRPr="00135725" w:rsidRDefault="00DC745A" w:rsidP="00DC745A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</w:p>
        </w:tc>
        <w:tc>
          <w:tcPr>
            <w:tcW w:w="1200" w:type="dxa"/>
          </w:tcPr>
          <w:p w14:paraId="2E18DA8D" w14:textId="42AB45DE" w:rsidR="00DC745A" w:rsidRPr="00135725" w:rsidRDefault="00A74FE9" w:rsidP="00DC745A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>
              <w:rPr>
                <w:b/>
                <w:bCs/>
                <w:color w:val="auto"/>
              </w:rPr>
              <w:t>Done</w:t>
            </w:r>
          </w:p>
        </w:tc>
      </w:tr>
      <w:tr w:rsidR="00DC745A" w14:paraId="743FF715" w14:textId="77777777" w:rsidTr="00DC745A">
        <w:tc>
          <w:tcPr>
            <w:tcW w:w="1250" w:type="dxa"/>
          </w:tcPr>
          <w:p w14:paraId="2F0AF3EC" w14:textId="1A090635" w:rsidR="00DC745A" w:rsidRPr="00DC745A" w:rsidRDefault="00DC745A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Design</w:t>
            </w:r>
            <w:r>
              <w:rPr>
                <w:i w:val="0"/>
                <w:iCs w:val="0"/>
                <w:color w:val="auto"/>
                <w:lang w:val="vi-VN"/>
              </w:rPr>
              <w:t xml:space="preserve"> document (including UI, prototypes, architecture document)</w:t>
            </w:r>
          </w:p>
        </w:tc>
        <w:tc>
          <w:tcPr>
            <w:tcW w:w="1223" w:type="dxa"/>
          </w:tcPr>
          <w:p w14:paraId="523C6865" w14:textId="041B0BB3" w:rsidR="00DC745A" w:rsidRPr="00DC745A" w:rsidRDefault="00DC745A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727DC55A" w14:textId="2B13CD76" w:rsidR="00DC745A" w:rsidRPr="00DC745A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17</w:t>
            </w:r>
            <w:r w:rsidR="00DC745A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5E0905A7" w14:textId="0593DF44" w:rsidR="00DC745A" w:rsidRPr="00DC745A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23</w:t>
            </w:r>
            <w:r w:rsidR="00DC745A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1B2AD088" w14:textId="7513BCB4" w:rsidR="00DC745A" w:rsidRPr="00DA5954" w:rsidRDefault="00DC745A" w:rsidP="00DA595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DA5954">
              <w:rPr>
                <w:rFonts w:ascii="Helvetica" w:hAnsi="Helvetica" w:cs="Helvetica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DA5954">
              <w:rPr>
                <w:rFonts w:ascii="Helvetica" w:hAnsi="Helvetica" w:cs="Helvetica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DA5954">
              <w:rPr>
                <w:rFonts w:ascii="Helvetica" w:hAnsi="Helvetica" w:cs="Helvetica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548EA45B" w14:textId="52E66D6A" w:rsidR="00DC745A" w:rsidRPr="00DA5954" w:rsidRDefault="00DC745A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7F4424AD" w14:textId="3F79D7FA" w:rsidR="00DC745A" w:rsidRPr="00DC745A" w:rsidRDefault="00A74FE9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DC745A" w14:paraId="64A6FC5C" w14:textId="77777777" w:rsidTr="00DC745A">
        <w:tc>
          <w:tcPr>
            <w:tcW w:w="1250" w:type="dxa"/>
          </w:tcPr>
          <w:p w14:paraId="1DE3AFBB" w14:textId="77777777" w:rsidR="00DC745A" w:rsidRDefault="00DC745A" w:rsidP="00DC745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 w:rsidRPr="00DA5954">
              <w:rPr>
                <w:i w:val="0"/>
                <w:iCs w:val="0"/>
                <w:color w:val="auto"/>
              </w:rPr>
              <w:t>Learn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Python web development + Database</w:t>
            </w:r>
          </w:p>
          <w:p w14:paraId="54F6D2BE" w14:textId="30958762" w:rsidR="00DC745A" w:rsidRPr="00DC745A" w:rsidRDefault="00DC745A" w:rsidP="00DC745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>(Advanced)</w:t>
            </w:r>
          </w:p>
        </w:tc>
        <w:tc>
          <w:tcPr>
            <w:tcW w:w="1223" w:type="dxa"/>
          </w:tcPr>
          <w:p w14:paraId="1BFFB571" w14:textId="30EF18AB" w:rsidR="00DC745A" w:rsidRPr="00DA5954" w:rsidRDefault="00DC745A" w:rsidP="00DC745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7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3BE0718A" w14:textId="648989FD" w:rsidR="00DC745A" w:rsidRPr="00DA5954" w:rsidRDefault="001B1FD7" w:rsidP="00DC745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17</w:t>
            </w:r>
            <w:r w:rsidR="00DC745A"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2C708B88" w14:textId="1C99387F" w:rsidR="00DC745A" w:rsidRPr="00DA5954" w:rsidRDefault="001B1FD7" w:rsidP="00DC745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23</w:t>
            </w:r>
            <w:r w:rsidR="00DC745A"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74A5B66C" w14:textId="3985354B" w:rsidR="00DC745A" w:rsidRPr="00DA5954" w:rsidRDefault="00DC745A" w:rsidP="00DC745A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DA5954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14543B28" w14:textId="22F8BC98" w:rsidR="00DC745A" w:rsidRPr="00DA5954" w:rsidRDefault="00DC745A" w:rsidP="00DC745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7E6E32FC" w14:textId="5515DEB1" w:rsidR="00DC745A" w:rsidRPr="00DA5954" w:rsidRDefault="00A74FE9" w:rsidP="00DC745A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DC745A" w14:paraId="310F347C" w14:textId="77777777" w:rsidTr="00DC745A">
        <w:tc>
          <w:tcPr>
            <w:tcW w:w="1250" w:type="dxa"/>
          </w:tcPr>
          <w:p w14:paraId="513BAA83" w14:textId="77777777" w:rsidR="00DC745A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Write</w:t>
            </w:r>
            <w:r>
              <w:rPr>
                <w:i w:val="0"/>
                <w:iCs w:val="0"/>
                <w:color w:val="auto"/>
                <w:lang w:val="vi-VN"/>
              </w:rPr>
              <w:t xml:space="preserve"> code </w:t>
            </w:r>
          </w:p>
          <w:p w14:paraId="752C375A" w14:textId="31ED6D28" w:rsidR="001B1FD7" w:rsidRPr="001B1FD7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>(Backend)</w:t>
            </w:r>
          </w:p>
        </w:tc>
        <w:tc>
          <w:tcPr>
            <w:tcW w:w="1223" w:type="dxa"/>
          </w:tcPr>
          <w:p w14:paraId="3C54610C" w14:textId="5953A0C2" w:rsidR="00DC745A" w:rsidRPr="001B1FD7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0C1BCBD3" w14:textId="6CD67762" w:rsidR="00DC745A" w:rsidRPr="001B1FD7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24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2167158D" w14:textId="2FD666E7" w:rsidR="00DC745A" w:rsidRPr="001B1FD7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30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0AB28909" w14:textId="5E1FA7A4" w:rsidR="00DC745A" w:rsidRPr="001B1FD7" w:rsidRDefault="001B1FD7" w:rsidP="00DA595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</w:pPr>
            <w:proofErr w:type="spellStart"/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  <w:t>, TKDuy, NTBHa</w:t>
            </w:r>
          </w:p>
        </w:tc>
        <w:tc>
          <w:tcPr>
            <w:tcW w:w="1194" w:type="dxa"/>
          </w:tcPr>
          <w:p w14:paraId="7E3FC454" w14:textId="1A3D5C7A" w:rsidR="00DC745A" w:rsidRPr="00DA5954" w:rsidRDefault="001B1FD7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6F5BD535" w14:textId="68AB227A" w:rsidR="00DC745A" w:rsidRPr="001B1FD7" w:rsidRDefault="00A74FE9" w:rsidP="00DA595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1B1FD7" w14:paraId="478F320F" w14:textId="77777777" w:rsidTr="00DC745A">
        <w:tc>
          <w:tcPr>
            <w:tcW w:w="1250" w:type="dxa"/>
          </w:tcPr>
          <w:p w14:paraId="2F5D57FB" w14:textId="71A70627" w:rsidR="001B1FD7" w:rsidRPr="001B1FD7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Test</w:t>
            </w:r>
            <w:r>
              <w:rPr>
                <w:i w:val="0"/>
                <w:iCs w:val="0"/>
                <w:color w:val="auto"/>
                <w:lang w:val="vi-VN"/>
              </w:rPr>
              <w:t xml:space="preserve"> plan</w:t>
            </w:r>
          </w:p>
        </w:tc>
        <w:tc>
          <w:tcPr>
            <w:tcW w:w="1223" w:type="dxa"/>
          </w:tcPr>
          <w:p w14:paraId="2B051758" w14:textId="16E1DB32" w:rsidR="001B1FD7" w:rsidRPr="001B1FD7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7D5D58AA" w14:textId="77166127" w:rsidR="001B1FD7" w:rsidRPr="001B1FD7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24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011F7FD3" w14:textId="4A7E93ED" w:rsidR="001B1FD7" w:rsidRPr="001B1FD7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30</w:t>
            </w:r>
            <w:r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3077841D" w14:textId="41BB8823" w:rsidR="001B1FD7" w:rsidRPr="00DA5954" w:rsidRDefault="00772A3E" w:rsidP="001B1FD7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  <w:t>, TKDuy</w:t>
            </w:r>
          </w:p>
        </w:tc>
        <w:tc>
          <w:tcPr>
            <w:tcW w:w="1194" w:type="dxa"/>
          </w:tcPr>
          <w:p w14:paraId="74142ACB" w14:textId="70296634" w:rsidR="001B1FD7" w:rsidRPr="00DA5954" w:rsidRDefault="009615E1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44BAA66B" w14:textId="7BE58008" w:rsidR="001B1FD7" w:rsidRPr="00DA5954" w:rsidRDefault="00A74FE9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1B1FD7" w14:paraId="70001F65" w14:textId="77777777" w:rsidTr="00DC745A">
        <w:tc>
          <w:tcPr>
            <w:tcW w:w="1250" w:type="dxa"/>
          </w:tcPr>
          <w:p w14:paraId="5B804576" w14:textId="2C25D554" w:rsidR="001B1FD7" w:rsidRPr="00DA5954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Weekly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report </w:t>
            </w:r>
            <w:r>
              <w:rPr>
                <w:i w:val="0"/>
                <w:iCs w:val="0"/>
                <w:color w:val="auto"/>
                <w:lang w:val="vi-VN"/>
              </w:rPr>
              <w:t>3</w:t>
            </w:r>
          </w:p>
        </w:tc>
        <w:tc>
          <w:tcPr>
            <w:tcW w:w="1223" w:type="dxa"/>
          </w:tcPr>
          <w:p w14:paraId="62F59BCD" w14:textId="56FBA595" w:rsidR="001B1FD7" w:rsidRPr="00DA5954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2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DA5954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036702CF" w14:textId="4DD19D14" w:rsidR="001B1FD7" w:rsidRPr="00DA5954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29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76" w:type="dxa"/>
          </w:tcPr>
          <w:p w14:paraId="21E371EE" w14:textId="65F87C83" w:rsidR="001B1FD7" w:rsidRPr="00DA5954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30</w:t>
            </w:r>
            <w:r w:rsidRPr="00DA5954">
              <w:rPr>
                <w:i w:val="0"/>
                <w:iCs w:val="0"/>
                <w:color w:val="auto"/>
                <w:lang w:val="vi-VN"/>
              </w:rPr>
              <w:t>/11/2022</w:t>
            </w:r>
          </w:p>
        </w:tc>
        <w:tc>
          <w:tcPr>
            <w:tcW w:w="1211" w:type="dxa"/>
          </w:tcPr>
          <w:p w14:paraId="2D9669D0" w14:textId="74692C58" w:rsidR="001B1FD7" w:rsidRPr="00DA5954" w:rsidRDefault="00371A66" w:rsidP="001B1FD7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7E662CCC" w14:textId="1E3D03D9" w:rsidR="001B1FD7" w:rsidRPr="00DA5954" w:rsidRDefault="001B1FD7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30D17EF4" w14:textId="4340568A" w:rsidR="001B1FD7" w:rsidRPr="00DA5954" w:rsidRDefault="00A74FE9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8B2806" w14:paraId="7BD67A25" w14:textId="77777777" w:rsidTr="00DF15AB">
        <w:tc>
          <w:tcPr>
            <w:tcW w:w="8630" w:type="dxa"/>
            <w:gridSpan w:val="7"/>
          </w:tcPr>
          <w:p w14:paraId="2E89E9AE" w14:textId="2759758A" w:rsidR="008B2806" w:rsidRPr="008B2806" w:rsidRDefault="008B2806" w:rsidP="008B2806">
            <w:pPr>
              <w:pStyle w:val="infoblue0"/>
              <w:numPr>
                <w:ilvl w:val="0"/>
                <w:numId w:val="8"/>
              </w:numPr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8B2806">
              <w:rPr>
                <w:b/>
                <w:bCs/>
                <w:i w:val="0"/>
                <w:iCs w:val="0"/>
                <w:color w:val="auto"/>
                <w:lang w:val="vi-VN"/>
              </w:rPr>
              <w:lastRenderedPageBreak/>
              <w:t>Construction</w:t>
            </w:r>
            <w:r w:rsidR="00410967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(2 sprints – 4 week)</w:t>
            </w:r>
          </w:p>
        </w:tc>
      </w:tr>
      <w:tr w:rsidR="008B2806" w14:paraId="1C754029" w14:textId="77777777" w:rsidTr="00DC745A">
        <w:tc>
          <w:tcPr>
            <w:tcW w:w="1250" w:type="dxa"/>
          </w:tcPr>
          <w:p w14:paraId="6E18D7A6" w14:textId="1A1D2DE8" w:rsidR="008B2806" w:rsidRPr="004109F6" w:rsidRDefault="008B2806" w:rsidP="008B2806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  <w:lang w:val="vi-VN"/>
              </w:rPr>
              <w:t xml:space="preserve">Sprint </w:t>
            </w:r>
            <w:r w:rsidR="00197A42" w:rsidRPr="004109F6">
              <w:rPr>
                <w:b/>
                <w:bCs/>
                <w:color w:val="auto"/>
                <w:lang w:val="vi-VN"/>
              </w:rPr>
              <w:t>4</w:t>
            </w:r>
            <w:r w:rsidRPr="004109F6">
              <w:rPr>
                <w:b/>
                <w:bCs/>
                <w:color w:val="auto"/>
                <w:lang w:val="vi-VN"/>
              </w:rPr>
              <w:t xml:space="preserve"> : </w:t>
            </w:r>
            <w:r w:rsidR="00197A42" w:rsidRPr="004109F6">
              <w:rPr>
                <w:b/>
                <w:bCs/>
                <w:color w:val="auto"/>
                <w:lang w:val="vi-VN"/>
              </w:rPr>
              <w:t>PA4</w:t>
            </w:r>
          </w:p>
        </w:tc>
        <w:tc>
          <w:tcPr>
            <w:tcW w:w="1223" w:type="dxa"/>
          </w:tcPr>
          <w:p w14:paraId="4A15DF09" w14:textId="4071C23D" w:rsidR="008B2806" w:rsidRPr="004109F6" w:rsidRDefault="008B2806" w:rsidP="008B2806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</w:rPr>
              <w:t>14</w:t>
            </w:r>
            <w:r w:rsidRPr="004109F6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441A2D1E" w14:textId="7A4109C8" w:rsidR="008B2806" w:rsidRPr="004109F6" w:rsidRDefault="008B2806" w:rsidP="008B2806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</w:rPr>
              <w:t>01</w:t>
            </w:r>
            <w:r w:rsidRPr="004109F6">
              <w:rPr>
                <w:b/>
                <w:bCs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3B41B15D" w14:textId="0E231D55" w:rsidR="008B2806" w:rsidRPr="004109F6" w:rsidRDefault="008B2806" w:rsidP="008B2806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</w:rPr>
              <w:t>14</w:t>
            </w:r>
            <w:r w:rsidRPr="004109F6">
              <w:rPr>
                <w:b/>
                <w:bCs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623E11FA" w14:textId="29541E7C" w:rsidR="008B2806" w:rsidRPr="004109F6" w:rsidRDefault="008B2806" w:rsidP="008B2806">
            <w:pPr>
              <w:pStyle w:val="infoblue0"/>
              <w:ind w:left="0"/>
              <w:jc w:val="center"/>
              <w:rPr>
                <w:rFonts w:ascii="Helvetica" w:hAnsi="Helvetica" w:cs="Helvetica"/>
                <w:b/>
                <w:bCs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024491D2" w14:textId="77777777" w:rsidR="008B2806" w:rsidRPr="004109F6" w:rsidRDefault="008B2806" w:rsidP="008B2806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</w:p>
        </w:tc>
        <w:tc>
          <w:tcPr>
            <w:tcW w:w="1200" w:type="dxa"/>
          </w:tcPr>
          <w:p w14:paraId="1B9ACB48" w14:textId="1E15574C" w:rsidR="008B2806" w:rsidRPr="004109F6" w:rsidRDefault="00A66FEF" w:rsidP="008B2806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>
              <w:rPr>
                <w:b/>
                <w:bCs/>
                <w:color w:val="auto"/>
              </w:rPr>
              <w:t>Done</w:t>
            </w:r>
          </w:p>
        </w:tc>
      </w:tr>
      <w:tr w:rsidR="001B1FD7" w14:paraId="6E1B2632" w14:textId="77777777" w:rsidTr="00DC745A">
        <w:tc>
          <w:tcPr>
            <w:tcW w:w="1250" w:type="dxa"/>
          </w:tcPr>
          <w:p w14:paraId="592B1572" w14:textId="4A23A8BD" w:rsidR="001B1FD7" w:rsidRPr="004109F6" w:rsidRDefault="004109F6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Revised</w:t>
            </w:r>
            <w:r>
              <w:rPr>
                <w:i w:val="0"/>
                <w:iCs w:val="0"/>
                <w:color w:val="auto"/>
                <w:lang w:val="vi-VN"/>
              </w:rPr>
              <w:t xml:space="preserve"> artifacts submitted in Elaboration</w:t>
            </w:r>
          </w:p>
        </w:tc>
        <w:tc>
          <w:tcPr>
            <w:tcW w:w="1223" w:type="dxa"/>
          </w:tcPr>
          <w:p w14:paraId="64E2AB3A" w14:textId="5727C7E2" w:rsidR="001B1FD7" w:rsidRPr="004109F6" w:rsidRDefault="004109F6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66CFB0BA" w14:textId="31DE4A13" w:rsidR="001B1FD7" w:rsidRPr="004109F6" w:rsidRDefault="004109F6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01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48BBB58C" w14:textId="5BA5AF94" w:rsidR="001B1FD7" w:rsidRPr="004109F6" w:rsidRDefault="004109F6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07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64309DDD" w14:textId="32A4FDD1" w:rsidR="001B1FD7" w:rsidRPr="004109F6" w:rsidRDefault="004109F6" w:rsidP="001B1FD7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3825179A" w14:textId="1D60F6A7" w:rsidR="001B1FD7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02075381" w14:textId="552838CA" w:rsidR="001B1FD7" w:rsidRPr="004109F6" w:rsidRDefault="00D1492C" w:rsidP="001B1FD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4109F6" w14:paraId="14087E40" w14:textId="77777777" w:rsidTr="00DC745A">
        <w:tc>
          <w:tcPr>
            <w:tcW w:w="1250" w:type="dxa"/>
          </w:tcPr>
          <w:p w14:paraId="56CA963C" w14:textId="77777777" w:rsid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Write</w:t>
            </w:r>
            <w:r>
              <w:rPr>
                <w:i w:val="0"/>
                <w:iCs w:val="0"/>
                <w:color w:val="auto"/>
                <w:lang w:val="vi-VN"/>
              </w:rPr>
              <w:t xml:space="preserve"> code</w:t>
            </w:r>
          </w:p>
          <w:p w14:paraId="22953E0F" w14:textId="4CC39082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 xml:space="preserve">+ Debug </w:t>
            </w:r>
          </w:p>
        </w:tc>
        <w:tc>
          <w:tcPr>
            <w:tcW w:w="1223" w:type="dxa"/>
          </w:tcPr>
          <w:p w14:paraId="527A9399" w14:textId="39247B3D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437D3FBB" w14:textId="5040B5A9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01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3702B908" w14:textId="6FCD3AEB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7E814869" w14:textId="06150256" w:rsidR="004109F6" w:rsidRPr="00DA5954" w:rsidRDefault="004109F6" w:rsidP="004109F6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40C3E28D" w14:textId="6F07536A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35D6FF2F" w14:textId="24ECEF1D" w:rsidR="004109F6" w:rsidRPr="00DA5954" w:rsidRDefault="00D1492C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4109F6" w14:paraId="77E92C6D" w14:textId="77777777" w:rsidTr="00DC745A">
        <w:tc>
          <w:tcPr>
            <w:tcW w:w="1250" w:type="dxa"/>
          </w:tcPr>
          <w:p w14:paraId="24E01E5D" w14:textId="09482705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Source</w:t>
            </w:r>
            <w:r>
              <w:rPr>
                <w:i w:val="0"/>
                <w:iCs w:val="0"/>
                <w:color w:val="auto"/>
                <w:lang w:val="vi-VN"/>
              </w:rPr>
              <w:t xml:space="preserve"> code (Complete)</w:t>
            </w:r>
          </w:p>
        </w:tc>
        <w:tc>
          <w:tcPr>
            <w:tcW w:w="1223" w:type="dxa"/>
          </w:tcPr>
          <w:p w14:paraId="44F9A9B4" w14:textId="55028FFE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38F04904" w14:textId="2AD22872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13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752DE422" w14:textId="6512EB5C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7C95E9B4" w14:textId="3A544983" w:rsidR="004109F6" w:rsidRPr="00DA5954" w:rsidRDefault="004109F6" w:rsidP="004109F6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1E339A40" w14:textId="4E950094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3CB14678" w14:textId="38AE6C25" w:rsidR="004109F6" w:rsidRPr="00DA5954" w:rsidRDefault="00D1492C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4109F6" w14:paraId="5C29B031" w14:textId="77777777" w:rsidTr="00DC745A">
        <w:tc>
          <w:tcPr>
            <w:tcW w:w="1250" w:type="dxa"/>
          </w:tcPr>
          <w:p w14:paraId="475A52B3" w14:textId="3574928B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Test</w:t>
            </w:r>
            <w:r>
              <w:rPr>
                <w:i w:val="0"/>
                <w:iCs w:val="0"/>
                <w:color w:val="auto"/>
                <w:lang w:val="vi-VN"/>
              </w:rPr>
              <w:t xml:space="preserve"> case</w:t>
            </w:r>
          </w:p>
        </w:tc>
        <w:tc>
          <w:tcPr>
            <w:tcW w:w="1223" w:type="dxa"/>
          </w:tcPr>
          <w:p w14:paraId="6F2375AA" w14:textId="33769479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 </w:t>
            </w:r>
          </w:p>
        </w:tc>
        <w:tc>
          <w:tcPr>
            <w:tcW w:w="1276" w:type="dxa"/>
          </w:tcPr>
          <w:p w14:paraId="3E65F664" w14:textId="29931697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08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68AA2913" w14:textId="1453B61B" w:rsidR="004109F6" w:rsidRPr="004109F6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62F6BA6E" w14:textId="5B407A8D" w:rsidR="004109F6" w:rsidRPr="004109F6" w:rsidRDefault="004109F6" w:rsidP="004109F6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</w:pPr>
            <w:proofErr w:type="spellStart"/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  <w:t>, TKDuy</w:t>
            </w:r>
          </w:p>
        </w:tc>
        <w:tc>
          <w:tcPr>
            <w:tcW w:w="1194" w:type="dxa"/>
          </w:tcPr>
          <w:p w14:paraId="2E5B09D2" w14:textId="02511254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75947A6D" w14:textId="03625C23" w:rsidR="004109F6" w:rsidRPr="004109F6" w:rsidRDefault="00D1492C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4109F6" w14:paraId="26CB7AA2" w14:textId="77777777" w:rsidTr="00DC745A">
        <w:tc>
          <w:tcPr>
            <w:tcW w:w="1250" w:type="dxa"/>
          </w:tcPr>
          <w:p w14:paraId="465926BC" w14:textId="78A9AC30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Weekly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report </w:t>
            </w:r>
            <w:r>
              <w:rPr>
                <w:i w:val="0"/>
                <w:iCs w:val="0"/>
                <w:color w:val="auto"/>
                <w:lang w:val="vi-VN"/>
              </w:rPr>
              <w:t>4</w:t>
            </w:r>
          </w:p>
        </w:tc>
        <w:tc>
          <w:tcPr>
            <w:tcW w:w="1223" w:type="dxa"/>
          </w:tcPr>
          <w:p w14:paraId="652FD974" w14:textId="6FDC6BAE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2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DA5954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77B62B34" w14:textId="4556475A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13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>
              <w:rPr>
                <w:i w:val="0"/>
                <w:iCs w:val="0"/>
                <w:color w:val="auto"/>
                <w:lang w:val="vi-VN"/>
              </w:rPr>
              <w:t>12</w:t>
            </w:r>
            <w:r w:rsidRPr="00DA5954">
              <w:rPr>
                <w:i w:val="0"/>
                <w:iCs w:val="0"/>
                <w:color w:val="auto"/>
                <w:lang w:val="vi-VN"/>
              </w:rPr>
              <w:t>/2022</w:t>
            </w:r>
          </w:p>
        </w:tc>
        <w:tc>
          <w:tcPr>
            <w:tcW w:w="1276" w:type="dxa"/>
          </w:tcPr>
          <w:p w14:paraId="22A45198" w14:textId="2642B2C8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14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>
              <w:rPr>
                <w:i w:val="0"/>
                <w:iCs w:val="0"/>
                <w:color w:val="auto"/>
                <w:lang w:val="vi-VN"/>
              </w:rPr>
              <w:t>12</w:t>
            </w:r>
            <w:r w:rsidRPr="00DA5954">
              <w:rPr>
                <w:i w:val="0"/>
                <w:iCs w:val="0"/>
                <w:color w:val="auto"/>
                <w:lang w:val="vi-VN"/>
              </w:rPr>
              <w:t>/2022</w:t>
            </w:r>
          </w:p>
        </w:tc>
        <w:tc>
          <w:tcPr>
            <w:tcW w:w="1211" w:type="dxa"/>
          </w:tcPr>
          <w:p w14:paraId="14DAF6AF" w14:textId="702CB750" w:rsidR="004109F6" w:rsidRPr="00DA5954" w:rsidRDefault="004109F6" w:rsidP="004109F6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2F364F79" w14:textId="7E817770" w:rsidR="004109F6" w:rsidRPr="00DA5954" w:rsidRDefault="004109F6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51939BC3" w14:textId="067A1AA8" w:rsidR="004109F6" w:rsidRPr="00DA5954" w:rsidRDefault="00D1492C" w:rsidP="004109F6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410967" w14:paraId="26B2ED88" w14:textId="77777777" w:rsidTr="00DC745A">
        <w:tc>
          <w:tcPr>
            <w:tcW w:w="1250" w:type="dxa"/>
          </w:tcPr>
          <w:p w14:paraId="672C56D1" w14:textId="3A86CBAC" w:rsidR="00410967" w:rsidRPr="00DA5954" w:rsidRDefault="00410967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  <w:lang w:val="vi-VN"/>
              </w:rPr>
              <w:t xml:space="preserve">Sprint </w:t>
            </w:r>
            <w:r>
              <w:rPr>
                <w:b/>
                <w:bCs/>
                <w:color w:val="auto"/>
                <w:lang w:val="vi-VN"/>
              </w:rPr>
              <w:t>5</w:t>
            </w:r>
            <w:r w:rsidRPr="004109F6">
              <w:rPr>
                <w:b/>
                <w:bCs/>
                <w:color w:val="auto"/>
                <w:lang w:val="vi-VN"/>
              </w:rPr>
              <w:t xml:space="preserve"> : </w:t>
            </w:r>
            <w:r>
              <w:rPr>
                <w:b/>
                <w:bCs/>
                <w:color w:val="auto"/>
                <w:lang w:val="vi-VN"/>
              </w:rPr>
              <w:t>PA5</w:t>
            </w:r>
          </w:p>
        </w:tc>
        <w:tc>
          <w:tcPr>
            <w:tcW w:w="1223" w:type="dxa"/>
          </w:tcPr>
          <w:p w14:paraId="2B0B7215" w14:textId="4EED02F5" w:rsidR="00410967" w:rsidRPr="00DA5954" w:rsidRDefault="00410967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4109F6">
              <w:rPr>
                <w:b/>
                <w:bCs/>
                <w:color w:val="auto"/>
              </w:rPr>
              <w:t>14</w:t>
            </w:r>
            <w:r w:rsidRPr="004109F6">
              <w:rPr>
                <w:b/>
                <w:bCs/>
                <w:color w:val="auto"/>
                <w:lang w:val="vi-VN"/>
              </w:rPr>
              <w:t xml:space="preserve"> days – 2 weeks</w:t>
            </w:r>
          </w:p>
        </w:tc>
        <w:tc>
          <w:tcPr>
            <w:tcW w:w="1276" w:type="dxa"/>
          </w:tcPr>
          <w:p w14:paraId="71246784" w14:textId="6A709789" w:rsidR="00410967" w:rsidRPr="00DA5954" w:rsidRDefault="00410967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b/>
                <w:bCs/>
                <w:color w:val="auto"/>
              </w:rPr>
              <w:t>15</w:t>
            </w:r>
            <w:r w:rsidRPr="004109F6">
              <w:rPr>
                <w:b/>
                <w:bCs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1CA435A1" w14:textId="1CD209B5" w:rsidR="00410967" w:rsidRPr="00DA5954" w:rsidRDefault="00410967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b/>
                <w:bCs/>
                <w:color w:val="auto"/>
              </w:rPr>
              <w:t>28</w:t>
            </w:r>
            <w:r w:rsidRPr="004109F6">
              <w:rPr>
                <w:b/>
                <w:bCs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62AA32EF" w14:textId="6A8B5430" w:rsidR="00410967" w:rsidRPr="00DA5954" w:rsidRDefault="00410967" w:rsidP="00410967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b/>
                <w:bCs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3670E5AC" w14:textId="77777777" w:rsidR="00410967" w:rsidRPr="00DA5954" w:rsidRDefault="00410967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200" w:type="dxa"/>
          </w:tcPr>
          <w:p w14:paraId="2427D213" w14:textId="4C9890EE" w:rsidR="00410967" w:rsidRPr="00DA5954" w:rsidRDefault="00EC29AF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b/>
                <w:bCs/>
                <w:color w:val="auto"/>
              </w:rPr>
              <w:t>Done</w:t>
            </w:r>
          </w:p>
        </w:tc>
      </w:tr>
      <w:tr w:rsidR="00410967" w14:paraId="583FCF08" w14:textId="77777777" w:rsidTr="00DC745A">
        <w:tc>
          <w:tcPr>
            <w:tcW w:w="1250" w:type="dxa"/>
          </w:tcPr>
          <w:p w14:paraId="394F50F3" w14:textId="77620187" w:rsidR="00410967" w:rsidRPr="00410967" w:rsidRDefault="00410967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Test</w:t>
            </w:r>
            <w:r>
              <w:rPr>
                <w:i w:val="0"/>
                <w:iCs w:val="0"/>
                <w:color w:val="auto"/>
                <w:lang w:val="vi-VN"/>
              </w:rPr>
              <w:t xml:space="preserve"> report </w:t>
            </w:r>
          </w:p>
        </w:tc>
        <w:tc>
          <w:tcPr>
            <w:tcW w:w="1223" w:type="dxa"/>
          </w:tcPr>
          <w:p w14:paraId="32E14C40" w14:textId="4431AF61" w:rsidR="00410967" w:rsidRPr="00410967" w:rsidRDefault="00410967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08370227" w14:textId="52639253" w:rsidR="00410967" w:rsidRPr="00B70384" w:rsidRDefault="00B70384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15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415A4FE9" w14:textId="69854D0E" w:rsidR="00410967" w:rsidRPr="00B70384" w:rsidRDefault="00B70384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40B86AE5" w14:textId="7CA94131" w:rsidR="00410967" w:rsidRPr="00B70384" w:rsidRDefault="00B70384" w:rsidP="00410967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</w:pPr>
            <w:proofErr w:type="spellStart"/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  <w:t>, NTBHa</w:t>
            </w:r>
          </w:p>
        </w:tc>
        <w:tc>
          <w:tcPr>
            <w:tcW w:w="1194" w:type="dxa"/>
          </w:tcPr>
          <w:p w14:paraId="7DE9B771" w14:textId="763D7338" w:rsidR="00410967" w:rsidRPr="00DA5954" w:rsidRDefault="00B70384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0A2F6B9B" w14:textId="26B65CB8" w:rsidR="00410967" w:rsidRPr="00B70384" w:rsidRDefault="00EC29AF" w:rsidP="00410967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B70384" w14:paraId="45E1046F" w14:textId="77777777" w:rsidTr="00DC745A">
        <w:tc>
          <w:tcPr>
            <w:tcW w:w="1250" w:type="dxa"/>
          </w:tcPr>
          <w:p w14:paraId="22F648D0" w14:textId="66C6A294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Defects</w:t>
            </w:r>
          </w:p>
        </w:tc>
        <w:tc>
          <w:tcPr>
            <w:tcW w:w="1223" w:type="dxa"/>
          </w:tcPr>
          <w:p w14:paraId="5D542469" w14:textId="7C6CA40A" w:rsidR="00B70384" w:rsidRP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0005A99D" w14:textId="6E840C04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15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74489ADD" w14:textId="5ACDEBC3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2069FE49" w14:textId="2E2DCF79" w:rsidR="00B70384" w:rsidRPr="00DA5954" w:rsidRDefault="00B70384" w:rsidP="00B7038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  <w:t>, NTBHa</w:t>
            </w:r>
          </w:p>
        </w:tc>
        <w:tc>
          <w:tcPr>
            <w:tcW w:w="1194" w:type="dxa"/>
          </w:tcPr>
          <w:p w14:paraId="1D4CEA73" w14:textId="63F3BC15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2ACAEC89" w14:textId="2115C47C" w:rsidR="00B70384" w:rsidRPr="00DA5954" w:rsidRDefault="00EC29AF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B70384" w14:paraId="7C5BCFFD" w14:textId="77777777" w:rsidTr="00DC745A">
        <w:tc>
          <w:tcPr>
            <w:tcW w:w="1250" w:type="dxa"/>
          </w:tcPr>
          <w:p w14:paraId="1D679D69" w14:textId="4DB9E163" w:rsidR="00B70384" w:rsidRP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Presentation</w:t>
            </w:r>
            <w:r>
              <w:rPr>
                <w:i w:val="0"/>
                <w:iCs w:val="0"/>
                <w:color w:val="auto"/>
                <w:lang w:val="vi-VN"/>
              </w:rPr>
              <w:t xml:space="preserve"> + Demo</w:t>
            </w:r>
          </w:p>
        </w:tc>
        <w:tc>
          <w:tcPr>
            <w:tcW w:w="1223" w:type="dxa"/>
          </w:tcPr>
          <w:p w14:paraId="2B0E807D" w14:textId="76D13BBA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66640FDA" w14:textId="53ED4302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15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27C1133C" w14:textId="5030880E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350BB3FF" w14:textId="6FD5EB1F" w:rsidR="00B70384" w:rsidRDefault="00B70384" w:rsidP="00B7038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1D051741" w14:textId="6B4C1969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6759D561" w14:textId="6565AAE8" w:rsidR="00B70384" w:rsidRDefault="00EC29AF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B70384" w14:paraId="0A34B7AB" w14:textId="77777777" w:rsidTr="00DC745A">
        <w:tc>
          <w:tcPr>
            <w:tcW w:w="1250" w:type="dxa"/>
          </w:tcPr>
          <w:p w14:paraId="6473E6CC" w14:textId="7192A275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Weekly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report </w:t>
            </w:r>
            <w:r>
              <w:rPr>
                <w:i w:val="0"/>
                <w:iCs w:val="0"/>
                <w:color w:val="auto"/>
                <w:lang w:val="vi-VN"/>
              </w:rPr>
              <w:t>5</w:t>
            </w:r>
          </w:p>
        </w:tc>
        <w:tc>
          <w:tcPr>
            <w:tcW w:w="1223" w:type="dxa"/>
          </w:tcPr>
          <w:p w14:paraId="4D69FD18" w14:textId="4569C5F1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2</w:t>
            </w:r>
            <w:r w:rsidRPr="00DA5954">
              <w:rPr>
                <w:i w:val="0"/>
                <w:iCs w:val="0"/>
                <w:color w:val="auto"/>
                <w:lang w:val="vi-VN"/>
              </w:rPr>
              <w:t xml:space="preserve"> </w:t>
            </w:r>
            <w:r w:rsidRPr="00DA5954">
              <w:rPr>
                <w:i w:val="0"/>
                <w:iCs w:val="0"/>
                <w:color w:val="auto"/>
              </w:rPr>
              <w:t>days</w:t>
            </w:r>
          </w:p>
        </w:tc>
        <w:tc>
          <w:tcPr>
            <w:tcW w:w="1276" w:type="dxa"/>
          </w:tcPr>
          <w:p w14:paraId="761F6B84" w14:textId="57ED6F0B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20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>
              <w:rPr>
                <w:i w:val="0"/>
                <w:iCs w:val="0"/>
                <w:color w:val="auto"/>
                <w:lang w:val="vi-VN"/>
              </w:rPr>
              <w:t>12</w:t>
            </w:r>
            <w:r w:rsidRPr="00DA5954">
              <w:rPr>
                <w:i w:val="0"/>
                <w:iCs w:val="0"/>
                <w:color w:val="auto"/>
                <w:lang w:val="vi-VN"/>
              </w:rPr>
              <w:t>/2022</w:t>
            </w:r>
          </w:p>
        </w:tc>
        <w:tc>
          <w:tcPr>
            <w:tcW w:w="1276" w:type="dxa"/>
          </w:tcPr>
          <w:p w14:paraId="2E6C9313" w14:textId="42D155D4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21</w:t>
            </w:r>
            <w:r w:rsidRPr="00DA5954">
              <w:rPr>
                <w:i w:val="0"/>
                <w:iCs w:val="0"/>
                <w:color w:val="auto"/>
                <w:lang w:val="vi-VN"/>
              </w:rPr>
              <w:t>/</w:t>
            </w:r>
            <w:r>
              <w:rPr>
                <w:i w:val="0"/>
                <w:iCs w:val="0"/>
                <w:color w:val="auto"/>
                <w:lang w:val="vi-VN"/>
              </w:rPr>
              <w:t>12</w:t>
            </w:r>
            <w:r w:rsidRPr="00DA5954">
              <w:rPr>
                <w:i w:val="0"/>
                <w:iCs w:val="0"/>
                <w:color w:val="auto"/>
                <w:lang w:val="vi-VN"/>
              </w:rPr>
              <w:t>/2022</w:t>
            </w:r>
          </w:p>
        </w:tc>
        <w:tc>
          <w:tcPr>
            <w:tcW w:w="1211" w:type="dxa"/>
          </w:tcPr>
          <w:p w14:paraId="16531DF1" w14:textId="7687042F" w:rsidR="00B70384" w:rsidRPr="00B70384" w:rsidRDefault="00B70384" w:rsidP="00B7038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  <w:lang w:val="vi-VN"/>
              </w:rPr>
            </w:pPr>
            <w:proofErr w:type="spellStart"/>
            <w:r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0DB05875" w14:textId="34B877C9" w:rsidR="00B70384" w:rsidRPr="00DA595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 w:rsidRPr="00DA5954">
              <w:rPr>
                <w:i w:val="0"/>
                <w:iCs w:val="0"/>
                <w:color w:val="auto"/>
              </w:rPr>
              <w:t>Medium</w:t>
            </w:r>
          </w:p>
        </w:tc>
        <w:tc>
          <w:tcPr>
            <w:tcW w:w="1200" w:type="dxa"/>
          </w:tcPr>
          <w:p w14:paraId="413E32EE" w14:textId="0F70E810" w:rsidR="00B70384" w:rsidRPr="00DA5954" w:rsidRDefault="00EC29AF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B70384" w14:paraId="1D5E8FA8" w14:textId="77777777" w:rsidTr="00DC745A">
        <w:tc>
          <w:tcPr>
            <w:tcW w:w="1250" w:type="dxa"/>
          </w:tcPr>
          <w:p w14:paraId="2376E17B" w14:textId="696AF8FF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Final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review</w:t>
            </w:r>
          </w:p>
        </w:tc>
        <w:tc>
          <w:tcPr>
            <w:tcW w:w="1223" w:type="dxa"/>
          </w:tcPr>
          <w:p w14:paraId="22B4F4AA" w14:textId="23D9A62C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7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days </w:t>
            </w:r>
          </w:p>
        </w:tc>
        <w:tc>
          <w:tcPr>
            <w:tcW w:w="1276" w:type="dxa"/>
          </w:tcPr>
          <w:p w14:paraId="131AF474" w14:textId="0584C34A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22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0C20BFB0" w14:textId="5AA23BD1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28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5F668998" w14:textId="75B2BB55" w:rsidR="00B70384" w:rsidRPr="00B70384" w:rsidRDefault="00B70384" w:rsidP="00B70384">
            <w:pPr>
              <w:pStyle w:val="infoblue0"/>
              <w:ind w:left="0"/>
              <w:jc w:val="center"/>
              <w:rPr>
                <w:rFonts w:ascii="Helvetica" w:hAnsi="Helvetica" w:cs="Helvetica"/>
                <w:b/>
                <w:bCs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B70384">
              <w:rPr>
                <w:rFonts w:ascii="Helvetica" w:hAnsi="Helvetica" w:cs="Helvetica"/>
                <w:b/>
                <w:bCs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  <w:r w:rsidRPr="00B70384">
              <w:rPr>
                <w:rFonts w:ascii="Helvetica" w:hAnsi="Helvetica" w:cs="Helvetica"/>
                <w:b/>
                <w:bCs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B70384">
              <w:rPr>
                <w:rFonts w:ascii="Helvetica" w:hAnsi="Helvetica" w:cs="Helvetica"/>
                <w:b/>
                <w:bCs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B70384">
              <w:rPr>
                <w:rFonts w:ascii="Helvetica" w:hAnsi="Helvetica" w:cs="Helvetica"/>
                <w:b/>
                <w:bCs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B70384">
              <w:rPr>
                <w:rFonts w:ascii="Helvetica" w:hAnsi="Helvetica" w:cs="Helvetica"/>
                <w:b/>
                <w:bCs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7BB97112" w14:textId="3EC0CD34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1433AC1D" w14:textId="2EDA9F4F" w:rsidR="00B70384" w:rsidRPr="00B70384" w:rsidRDefault="00EC29AF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>
              <w:rPr>
                <w:b/>
                <w:bCs/>
                <w:color w:val="auto"/>
              </w:rPr>
              <w:t>Done</w:t>
            </w:r>
          </w:p>
        </w:tc>
      </w:tr>
      <w:tr w:rsidR="00B70384" w14:paraId="00D0C9BD" w14:textId="77777777" w:rsidTr="00DC745A">
        <w:tc>
          <w:tcPr>
            <w:tcW w:w="1250" w:type="dxa"/>
          </w:tcPr>
          <w:p w14:paraId="5011E9DE" w14:textId="77777777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</w:rPr>
              <w:t>Presentation</w:t>
            </w:r>
            <w:r>
              <w:rPr>
                <w:i w:val="0"/>
                <w:iCs w:val="0"/>
                <w:color w:val="auto"/>
                <w:lang w:val="vi-VN"/>
              </w:rPr>
              <w:t xml:space="preserve"> + Demo</w:t>
            </w:r>
          </w:p>
          <w:p w14:paraId="37EB9720" w14:textId="65C6E927" w:rsidR="00B70384" w:rsidRP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  <w:lang w:val="vi-VN"/>
              </w:rPr>
            </w:pPr>
            <w:r>
              <w:rPr>
                <w:i w:val="0"/>
                <w:iCs w:val="0"/>
                <w:color w:val="auto"/>
                <w:lang w:val="vi-VN"/>
              </w:rPr>
              <w:t>(Complete)</w:t>
            </w:r>
          </w:p>
        </w:tc>
        <w:tc>
          <w:tcPr>
            <w:tcW w:w="1223" w:type="dxa"/>
          </w:tcPr>
          <w:p w14:paraId="6411834F" w14:textId="63717A35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7</w:t>
            </w:r>
            <w:r>
              <w:rPr>
                <w:i w:val="0"/>
                <w:iCs w:val="0"/>
                <w:color w:val="auto"/>
                <w:lang w:val="vi-VN"/>
              </w:rPr>
              <w:t xml:space="preserve"> days</w:t>
            </w:r>
          </w:p>
        </w:tc>
        <w:tc>
          <w:tcPr>
            <w:tcW w:w="1276" w:type="dxa"/>
          </w:tcPr>
          <w:p w14:paraId="0EE761FE" w14:textId="0BDB55C8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22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5DA6FD27" w14:textId="148D6545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28</w:t>
            </w:r>
            <w:r>
              <w:rPr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6A4A9DA1" w14:textId="0F72C3F0" w:rsidR="00B70384" w:rsidRPr="004109F6" w:rsidRDefault="00B70384" w:rsidP="00B70384">
            <w:pPr>
              <w:pStyle w:val="infoblue0"/>
              <w:ind w:left="0"/>
              <w:jc w:val="center"/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TKDuy</w:t>
            </w:r>
            <w:proofErr w:type="spellEnd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 xml:space="preserve">, </w:t>
            </w:r>
            <w:proofErr w:type="spellStart"/>
            <w:r w:rsidRPr="004109F6">
              <w:rPr>
                <w:rFonts w:ascii="Helvetica" w:hAnsi="Helvetica" w:cs="Helvetica"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NTBHa</w:t>
            </w:r>
            <w:proofErr w:type="spellEnd"/>
          </w:p>
        </w:tc>
        <w:tc>
          <w:tcPr>
            <w:tcW w:w="1194" w:type="dxa"/>
          </w:tcPr>
          <w:p w14:paraId="4B8E08DF" w14:textId="10D85963" w:rsidR="00B70384" w:rsidRDefault="00B70384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22F7359F" w14:textId="43DE5B86" w:rsidR="00B70384" w:rsidRPr="00DA5954" w:rsidRDefault="00EC29AF" w:rsidP="00B70384">
            <w:pPr>
              <w:pStyle w:val="infoblue0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Done</w:t>
            </w:r>
          </w:p>
        </w:tc>
      </w:tr>
      <w:tr w:rsidR="00B70384" w14:paraId="4A93728B" w14:textId="77777777" w:rsidTr="00DC745A">
        <w:tc>
          <w:tcPr>
            <w:tcW w:w="1250" w:type="dxa"/>
          </w:tcPr>
          <w:p w14:paraId="446C1A96" w14:textId="1C8A78A9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  <w:lang w:val="vi-VN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Final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submission</w:t>
            </w:r>
          </w:p>
        </w:tc>
        <w:tc>
          <w:tcPr>
            <w:tcW w:w="1223" w:type="dxa"/>
          </w:tcPr>
          <w:p w14:paraId="0244CD01" w14:textId="18C80653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7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 xml:space="preserve"> days </w:t>
            </w:r>
          </w:p>
        </w:tc>
        <w:tc>
          <w:tcPr>
            <w:tcW w:w="1276" w:type="dxa"/>
          </w:tcPr>
          <w:p w14:paraId="2479510B" w14:textId="4CA76D5A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22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76" w:type="dxa"/>
          </w:tcPr>
          <w:p w14:paraId="5D26D6E2" w14:textId="4E1AEF4F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28</w:t>
            </w:r>
            <w:r w:rsidRPr="00B70384">
              <w:rPr>
                <w:b/>
                <w:bCs/>
                <w:i w:val="0"/>
                <w:iCs w:val="0"/>
                <w:color w:val="auto"/>
                <w:lang w:val="vi-VN"/>
              </w:rPr>
              <w:t>/12/2022</w:t>
            </w:r>
          </w:p>
        </w:tc>
        <w:tc>
          <w:tcPr>
            <w:tcW w:w="1211" w:type="dxa"/>
          </w:tcPr>
          <w:p w14:paraId="360E7C4F" w14:textId="3EA31867" w:rsidR="00B70384" w:rsidRPr="00B70384" w:rsidRDefault="00B70384" w:rsidP="00B70384">
            <w:pPr>
              <w:pStyle w:val="infoblue0"/>
              <w:ind w:left="0"/>
              <w:jc w:val="center"/>
              <w:rPr>
                <w:rFonts w:ascii="Helvetica" w:hAnsi="Helvetica" w:cs="Helvetica"/>
                <w:b/>
                <w:bCs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</w:pPr>
            <w:proofErr w:type="spellStart"/>
            <w:r w:rsidRPr="00B70384">
              <w:rPr>
                <w:rFonts w:ascii="Helvetica" w:hAnsi="Helvetica" w:cs="Helvetica"/>
                <w:b/>
                <w:bCs/>
                <w:i w:val="0"/>
                <w:iCs w:val="0"/>
                <w:color w:val="auto"/>
                <w:sz w:val="18"/>
                <w:szCs w:val="18"/>
                <w:shd w:val="clear" w:color="auto" w:fill="F8F9FA"/>
              </w:rPr>
              <w:t>PTAn</w:t>
            </w:r>
            <w:proofErr w:type="spellEnd"/>
          </w:p>
        </w:tc>
        <w:tc>
          <w:tcPr>
            <w:tcW w:w="1194" w:type="dxa"/>
          </w:tcPr>
          <w:p w14:paraId="64C3C53A" w14:textId="253686C5" w:rsidR="00B70384" w:rsidRPr="00B70384" w:rsidRDefault="00B70384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70384">
              <w:rPr>
                <w:b/>
                <w:bCs/>
                <w:i w:val="0"/>
                <w:iCs w:val="0"/>
                <w:color w:val="auto"/>
              </w:rPr>
              <w:t>High</w:t>
            </w:r>
          </w:p>
        </w:tc>
        <w:tc>
          <w:tcPr>
            <w:tcW w:w="1200" w:type="dxa"/>
          </w:tcPr>
          <w:p w14:paraId="45723CCE" w14:textId="6F09C963" w:rsidR="00B70384" w:rsidRPr="00B70384" w:rsidRDefault="00EC29AF" w:rsidP="00B70384">
            <w:pPr>
              <w:pStyle w:val="infoblue0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>
              <w:rPr>
                <w:b/>
                <w:bCs/>
                <w:color w:val="auto"/>
              </w:rPr>
              <w:t>Done</w:t>
            </w:r>
          </w:p>
        </w:tc>
      </w:tr>
    </w:tbl>
    <w:p w14:paraId="211CE508" w14:textId="77777777" w:rsidR="006218A3" w:rsidRDefault="006218A3" w:rsidP="006218A3">
      <w:pPr>
        <w:pStyle w:val="infoblue0"/>
        <w:spacing w:line="276" w:lineRule="auto"/>
        <w:ind w:left="0"/>
        <w:rPr>
          <w:b/>
          <w:bCs/>
          <w:i w:val="0"/>
          <w:iCs w:val="0"/>
          <w:color w:val="000000" w:themeColor="text1"/>
          <w:u w:val="single"/>
          <w:lang w:val="vi-VN"/>
        </w:rPr>
      </w:pPr>
    </w:p>
    <w:p w14:paraId="42E87AD6" w14:textId="035845FF" w:rsidR="00E74E79" w:rsidRPr="006218A3" w:rsidRDefault="000260C0" w:rsidP="006218A3">
      <w:pPr>
        <w:pStyle w:val="infoblue0"/>
        <w:numPr>
          <w:ilvl w:val="3"/>
          <w:numId w:val="6"/>
        </w:numPr>
        <w:spacing w:line="276" w:lineRule="auto"/>
        <w:ind w:left="720"/>
        <w:rPr>
          <w:b/>
          <w:bCs/>
          <w:i w:val="0"/>
          <w:iCs w:val="0"/>
          <w:color w:val="000000" w:themeColor="text1"/>
          <w:u w:val="single"/>
          <w:lang w:val="vi-VN"/>
        </w:rPr>
      </w:pPr>
      <w:r>
        <w:rPr>
          <w:b/>
          <w:bCs/>
          <w:i w:val="0"/>
          <w:iCs w:val="0"/>
          <w:color w:val="000000" w:themeColor="text1"/>
          <w:u w:val="single"/>
          <w:lang w:val="vi-VN"/>
        </w:rPr>
        <w:t>Gant</w:t>
      </w:r>
      <w:r w:rsidR="006218A3" w:rsidRPr="006218A3">
        <w:rPr>
          <w:b/>
          <w:bCs/>
          <w:i w:val="0"/>
          <w:iCs w:val="0"/>
          <w:color w:val="000000" w:themeColor="text1"/>
          <w:u w:val="single"/>
          <w:lang w:val="vi-VN"/>
        </w:rPr>
        <w:t>t Chart</w:t>
      </w:r>
      <w:r w:rsidR="009A6649">
        <w:rPr>
          <w:b/>
          <w:bCs/>
          <w:i w:val="0"/>
          <w:iCs w:val="0"/>
          <w:color w:val="000000" w:themeColor="text1"/>
          <w:u w:val="single"/>
          <w:lang w:val="vi-VN"/>
        </w:rPr>
        <w:t xml:space="preserve"> (</w:t>
      </w:r>
      <w:r w:rsidR="009A6649" w:rsidRPr="009A6649">
        <w:rPr>
          <w:b/>
          <w:bCs/>
          <w:i w:val="0"/>
          <w:iCs w:val="0"/>
          <w:color w:val="000000" w:themeColor="text1"/>
          <w:u w:val="single"/>
          <w:lang w:val="vi-VN"/>
        </w:rPr>
        <w:t>Project Schedule</w:t>
      </w:r>
      <w:r w:rsidR="009A6649">
        <w:rPr>
          <w:b/>
          <w:bCs/>
          <w:i w:val="0"/>
          <w:iCs w:val="0"/>
          <w:color w:val="000000" w:themeColor="text1"/>
          <w:u w:val="single"/>
          <w:lang w:val="vi-VN"/>
        </w:rPr>
        <w:t>)</w:t>
      </w:r>
      <w:r w:rsidR="006218A3" w:rsidRPr="006218A3">
        <w:rPr>
          <w:b/>
          <w:bCs/>
          <w:i w:val="0"/>
          <w:iCs w:val="0"/>
          <w:color w:val="000000" w:themeColor="text1"/>
          <w:u w:val="single"/>
          <w:lang w:val="vi-VN"/>
        </w:rPr>
        <w:t xml:space="preserve">: </w:t>
      </w:r>
    </w:p>
    <w:p w14:paraId="45E62D38" w14:textId="43E05834" w:rsidR="005D774C" w:rsidRDefault="005D774C">
      <w:pPr>
        <w:pStyle w:val="infoblue0"/>
      </w:pPr>
      <w:r>
        <w:rPr>
          <w:noProof/>
        </w:rPr>
        <w:lastRenderedPageBreak/>
        <w:drawing>
          <wp:inline distT="0" distB="0" distL="0" distR="0" wp14:anchorId="10A48A60" wp14:editId="0080BCB7">
            <wp:extent cx="5943600" cy="886206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1D55828-B75C-9F14-015C-CFC74961BD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D887C9E" w14:textId="77777777" w:rsidR="007C47A5" w:rsidRDefault="007C47A5">
      <w:pPr>
        <w:pStyle w:val="Heading2"/>
      </w:pPr>
      <w:bookmarkStart w:id="42" w:name="_Toc447095892"/>
      <w:bookmarkStart w:id="43" w:name="_Toc512930361"/>
      <w:bookmarkStart w:id="44" w:name="_Toc447095893"/>
      <w:bookmarkStart w:id="45" w:name="_Toc512930362"/>
      <w:bookmarkStart w:id="46" w:name="_Toc430447687"/>
      <w:bookmarkStart w:id="47" w:name="_Toc447095894"/>
      <w:bookmarkStart w:id="48" w:name="_Toc512930363"/>
      <w:bookmarkStart w:id="49" w:name="_Toc430447688"/>
      <w:bookmarkStart w:id="50" w:name="_Toc430447689"/>
      <w:bookmarkStart w:id="51" w:name="_Toc447095895"/>
      <w:bookmarkStart w:id="52" w:name="_Toc512930364"/>
      <w:bookmarkStart w:id="53" w:name="_Toc430447690"/>
      <w:bookmarkStart w:id="54" w:name="_Toc447095896"/>
      <w:bookmarkStart w:id="55" w:name="_Toc512930365"/>
      <w:bookmarkStart w:id="56" w:name="_Toc447095897"/>
      <w:bookmarkStart w:id="57" w:name="_Toc512930366"/>
      <w:bookmarkStart w:id="58" w:name="_Toc430447691"/>
      <w:bookmarkStart w:id="59" w:name="_Toc447095898"/>
      <w:bookmarkStart w:id="60" w:name="_Toc512930367"/>
      <w:bookmarkStart w:id="61" w:name="_Toc447095908"/>
      <w:bookmarkStart w:id="62" w:name="_Toc512930368"/>
      <w:bookmarkStart w:id="63" w:name="_Toc513004379"/>
      <w:bookmarkStart w:id="64" w:name="_Toc307271030"/>
      <w:bookmarkStart w:id="65" w:name="_Toc413446320"/>
      <w:bookmarkEnd w:id="0"/>
      <w:bookmarkEnd w:id="4"/>
      <w:bookmarkEnd w:id="5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>
        <w:lastRenderedPageBreak/>
        <w:t>Project Monitoring and Control</w:t>
      </w:r>
      <w:bookmarkEnd w:id="63"/>
      <w:bookmarkEnd w:id="64"/>
      <w:bookmarkEnd w:id="65"/>
    </w:p>
    <w:p w14:paraId="0821A78C" w14:textId="77777777" w:rsidR="007C47A5" w:rsidRPr="00F761F6" w:rsidRDefault="007C47A5" w:rsidP="00F761F6">
      <w:pPr>
        <w:pStyle w:val="Heading3"/>
      </w:pPr>
      <w:bookmarkStart w:id="66" w:name="_Toc447095913"/>
      <w:bookmarkStart w:id="67" w:name="_Toc307271032"/>
      <w:bookmarkStart w:id="68" w:name="_Toc413446321"/>
      <w:r w:rsidRPr="00F761F6">
        <w:t>Reporting</w:t>
      </w:r>
      <w:bookmarkEnd w:id="66"/>
      <w:bookmarkEnd w:id="67"/>
      <w:bookmarkEnd w:id="68"/>
    </w:p>
    <w:p w14:paraId="49F24923" w14:textId="65ABC2D0" w:rsidR="00D45597" w:rsidRPr="00CC091C" w:rsidRDefault="00D45597" w:rsidP="00D45597">
      <w:pPr>
        <w:pStyle w:val="infoblue0"/>
        <w:numPr>
          <w:ilvl w:val="0"/>
          <w:numId w:val="2"/>
        </w:numPr>
        <w:rPr>
          <w:color w:val="auto"/>
        </w:rPr>
      </w:pPr>
      <w:r w:rsidRPr="00CC091C">
        <w:rPr>
          <w:color w:val="auto"/>
        </w:rPr>
        <w:t xml:space="preserve">Weekly </w:t>
      </w:r>
      <w:r w:rsidR="00CC091C">
        <w:rPr>
          <w:color w:val="auto"/>
        </w:rPr>
        <w:t>meeting</w:t>
      </w:r>
      <w:r w:rsidR="00CC091C">
        <w:rPr>
          <w:color w:val="auto"/>
          <w:lang w:val="vi-VN"/>
        </w:rPr>
        <w:t xml:space="preserve">: </w:t>
      </w:r>
    </w:p>
    <w:p w14:paraId="095DA5B2" w14:textId="13259401" w:rsidR="00CC091C" w:rsidRPr="00CC091C" w:rsidRDefault="00CC091C" w:rsidP="00CC091C">
      <w:pPr>
        <w:pStyle w:val="infoblue0"/>
        <w:numPr>
          <w:ilvl w:val="1"/>
          <w:numId w:val="2"/>
        </w:numPr>
        <w:rPr>
          <w:color w:val="auto"/>
        </w:rPr>
      </w:pPr>
      <w:r>
        <w:rPr>
          <w:color w:val="auto"/>
          <w:lang w:val="vi-VN"/>
        </w:rPr>
        <w:t xml:space="preserve">Online: </w:t>
      </w:r>
      <w:r w:rsidR="006B6BBF">
        <w:rPr>
          <w:color w:val="auto"/>
          <w:lang w:val="vi-VN"/>
        </w:rPr>
        <w:t xml:space="preserve">Zoom / </w:t>
      </w:r>
      <w:r>
        <w:rPr>
          <w:color w:val="auto"/>
          <w:lang w:val="vi-VN"/>
        </w:rPr>
        <w:t>GG meet</w:t>
      </w:r>
      <w:r w:rsidR="002A0579">
        <w:rPr>
          <w:color w:val="auto"/>
          <w:lang w:val="vi-VN"/>
        </w:rPr>
        <w:t xml:space="preserve"> </w:t>
      </w:r>
    </w:p>
    <w:p w14:paraId="2667F73D" w14:textId="34D36210" w:rsidR="00CC091C" w:rsidRPr="00CC091C" w:rsidRDefault="00CC091C" w:rsidP="00CC091C">
      <w:pPr>
        <w:pStyle w:val="infoblue0"/>
        <w:numPr>
          <w:ilvl w:val="1"/>
          <w:numId w:val="2"/>
        </w:numPr>
        <w:rPr>
          <w:color w:val="auto"/>
        </w:rPr>
      </w:pPr>
      <w:r>
        <w:rPr>
          <w:color w:val="auto"/>
          <w:lang w:val="vi-VN"/>
        </w:rPr>
        <w:t xml:space="preserve">Offline: </w:t>
      </w:r>
      <w:r w:rsidR="006A5319">
        <w:rPr>
          <w:color w:val="auto"/>
          <w:lang w:val="vi-VN"/>
        </w:rPr>
        <w:t xml:space="preserve">Trưa thứ 7 hàng tuần </w:t>
      </w:r>
    </w:p>
    <w:p w14:paraId="085F0B80" w14:textId="2AC46899" w:rsidR="007C47A5" w:rsidRPr="006A5319" w:rsidRDefault="00D45597" w:rsidP="00D45597">
      <w:pPr>
        <w:pStyle w:val="infoblue0"/>
        <w:numPr>
          <w:ilvl w:val="0"/>
          <w:numId w:val="2"/>
        </w:numPr>
        <w:rPr>
          <w:color w:val="auto"/>
        </w:rPr>
      </w:pPr>
      <w:r w:rsidRPr="00CC091C">
        <w:rPr>
          <w:color w:val="auto"/>
        </w:rPr>
        <w:t xml:space="preserve">Informal </w:t>
      </w:r>
      <w:r w:rsidR="006A5319">
        <w:rPr>
          <w:color w:val="auto"/>
        </w:rPr>
        <w:t>chats</w:t>
      </w:r>
      <w:r w:rsidR="006A5319">
        <w:rPr>
          <w:color w:val="auto"/>
          <w:lang w:val="vi-VN"/>
        </w:rPr>
        <w:t>:</w:t>
      </w:r>
    </w:p>
    <w:p w14:paraId="4BED859B" w14:textId="76E6F17A" w:rsidR="006A5319" w:rsidRPr="006A5319" w:rsidRDefault="006A5319" w:rsidP="006A5319">
      <w:pPr>
        <w:pStyle w:val="infoblue0"/>
        <w:numPr>
          <w:ilvl w:val="1"/>
          <w:numId w:val="2"/>
        </w:numPr>
        <w:rPr>
          <w:color w:val="auto"/>
        </w:rPr>
      </w:pPr>
      <w:r>
        <w:rPr>
          <w:color w:val="auto"/>
          <w:lang w:val="vi-VN"/>
        </w:rPr>
        <w:t>Nhóm 2 NMCNPM trên FB messenger</w:t>
      </w:r>
    </w:p>
    <w:p w14:paraId="702E6B87" w14:textId="395D1E93" w:rsidR="006A5319" w:rsidRPr="006A5319" w:rsidRDefault="006A5319" w:rsidP="006A5319">
      <w:pPr>
        <w:pStyle w:val="infoblue0"/>
        <w:numPr>
          <w:ilvl w:val="1"/>
          <w:numId w:val="2"/>
        </w:numPr>
        <w:rPr>
          <w:color w:val="auto"/>
        </w:rPr>
      </w:pPr>
      <w:r>
        <w:rPr>
          <w:color w:val="auto"/>
          <w:lang w:val="vi-VN"/>
        </w:rPr>
        <w:t>Slack nhóm 2</w:t>
      </w:r>
    </w:p>
    <w:p w14:paraId="4148E446" w14:textId="77777777" w:rsidR="007C47A5" w:rsidRPr="00F761F6" w:rsidRDefault="007C47A5" w:rsidP="00F761F6">
      <w:pPr>
        <w:pStyle w:val="Heading3"/>
      </w:pPr>
      <w:bookmarkStart w:id="69" w:name="_Toc307271033"/>
      <w:bookmarkStart w:id="70" w:name="_Toc413446322"/>
      <w:bookmarkStart w:id="71" w:name="_Toc447095915"/>
      <w:r w:rsidRPr="00F761F6">
        <w:t>Risk Management</w:t>
      </w:r>
      <w:bookmarkEnd w:id="69"/>
      <w:bookmarkEnd w:id="70"/>
      <w:r w:rsidRPr="00F761F6">
        <w:t xml:space="preserve"> </w:t>
      </w:r>
      <w:bookmarkEnd w:id="71"/>
    </w:p>
    <w:p w14:paraId="2D9B3D34" w14:textId="77777777" w:rsidR="003C1713" w:rsidRDefault="003C1713" w:rsidP="00D45597">
      <w:pPr>
        <w:pStyle w:val="infoblue0"/>
      </w:pPr>
      <w:bookmarkStart w:id="72" w:name="_Toc447095916"/>
    </w:p>
    <w:p w14:paraId="3787AFC2" w14:textId="77777777" w:rsidR="007C47A5" w:rsidRPr="00F761F6" w:rsidRDefault="007C47A5" w:rsidP="00F761F6">
      <w:pPr>
        <w:pStyle w:val="Heading3"/>
      </w:pPr>
      <w:bookmarkStart w:id="73" w:name="_Toc307271034"/>
      <w:bookmarkStart w:id="74" w:name="_Toc413446323"/>
      <w:r w:rsidRPr="00F761F6">
        <w:t>Configuration Management</w:t>
      </w:r>
      <w:bookmarkEnd w:id="73"/>
      <w:bookmarkEnd w:id="74"/>
    </w:p>
    <w:p w14:paraId="1FC29E71" w14:textId="4CCB9F27" w:rsidR="007C47A5" w:rsidRPr="002A0579" w:rsidRDefault="002A0579" w:rsidP="002A0579">
      <w:pPr>
        <w:pStyle w:val="BodyText"/>
        <w:numPr>
          <w:ilvl w:val="2"/>
          <w:numId w:val="2"/>
        </w:numPr>
        <w:ind w:left="1440"/>
        <w:rPr>
          <w:lang w:val="vi-VN"/>
        </w:rPr>
      </w:pPr>
      <w:bookmarkStart w:id="75" w:name="_Toc447095917"/>
      <w:bookmarkStart w:id="76" w:name="_Toc512930369"/>
      <w:bookmarkStart w:id="77" w:name="_Toc447095932"/>
      <w:bookmarkStart w:id="78" w:name="_Toc512930370"/>
      <w:bookmarkEnd w:id="72"/>
      <w:bookmarkEnd w:id="75"/>
      <w:bookmarkEnd w:id="76"/>
      <w:bookmarkEnd w:id="77"/>
      <w:bookmarkEnd w:id="78"/>
      <w:r>
        <w:rPr>
          <w:lang w:val="vi-VN"/>
        </w:rPr>
        <w:t xml:space="preserve">Nhóm sử dụng Github </w:t>
      </w:r>
      <w:r>
        <w:rPr>
          <w:lang w:val="vi"/>
        </w:rPr>
        <w:t xml:space="preserve">để lưu trữ và chia sẻ mã nguồn, tệp: </w:t>
      </w:r>
      <w:hyperlink r:id="rId18" w:history="1">
        <w:r w:rsidR="00D97BF1" w:rsidRPr="00D97BF1">
          <w:rPr>
            <w:rStyle w:val="Hyperlink"/>
            <w:lang w:val="vi"/>
          </w:rPr>
          <w:t>https://github.com/andyjsw/02_20120032_</w:t>
        </w:r>
        <w:r w:rsidR="00D97BF1" w:rsidRPr="00D97BF1">
          <w:rPr>
            <w:rStyle w:val="Hyperlink"/>
            <w:lang w:val="vi"/>
          </w:rPr>
          <w:t>2</w:t>
        </w:r>
        <w:r w:rsidR="00D97BF1" w:rsidRPr="00D97BF1">
          <w:rPr>
            <w:rStyle w:val="Hyperlink"/>
            <w:lang w:val="vi"/>
          </w:rPr>
          <w:t>0120069_20120071</w:t>
        </w:r>
      </w:hyperlink>
    </w:p>
    <w:p w14:paraId="084521EE" w14:textId="77777777" w:rsidR="00EE3C86" w:rsidRDefault="00EE3C86">
      <w:pPr>
        <w:pStyle w:val="BodyText"/>
      </w:pPr>
    </w:p>
    <w:p w14:paraId="5F3368DF" w14:textId="77777777" w:rsidR="00EE3C86" w:rsidRDefault="00EE3C86">
      <w:pPr>
        <w:pStyle w:val="BodyText"/>
      </w:pPr>
    </w:p>
    <w:p w14:paraId="524B22CE" w14:textId="77777777" w:rsidR="00EE3C86" w:rsidRDefault="00EE3C86">
      <w:pPr>
        <w:pStyle w:val="BodyText"/>
      </w:pPr>
    </w:p>
    <w:sectPr w:rsidR="00EE3C86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624F1" w14:textId="77777777" w:rsidR="003B3C1E" w:rsidRDefault="003B3C1E">
      <w:r>
        <w:separator/>
      </w:r>
    </w:p>
  </w:endnote>
  <w:endnote w:type="continuationSeparator" w:id="0">
    <w:p w14:paraId="43410C2B" w14:textId="77777777" w:rsidR="003B3C1E" w:rsidRDefault="003B3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0414" w14:textId="77777777" w:rsidR="00694855" w:rsidRDefault="00694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3A5173" w14:textId="77777777" w:rsidR="00694855" w:rsidRDefault="0069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4855" w14:paraId="319CC0D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4D320D" w14:textId="77777777" w:rsidR="00694855" w:rsidRDefault="0069485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85DA8A" w14:textId="51FD0C8C" w:rsidR="00694855" w:rsidRDefault="00694855" w:rsidP="006139BA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09538F">
            <w:t>&lt;</w:t>
          </w:r>
          <w:proofErr w:type="spellStart"/>
          <w:r w:rsidR="0009154E">
            <w:t>Nhóm</w:t>
          </w:r>
          <w:proofErr w:type="spellEnd"/>
          <w:r w:rsidR="0009154E">
            <w:t xml:space="preserve"> 2</w:t>
          </w:r>
          <w:r w:rsidR="0009538F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C29AF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1DB459" w14:textId="77777777" w:rsidR="00694855" w:rsidRDefault="0069485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360BB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4360BB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659E60A7" w14:textId="77777777" w:rsidR="00694855" w:rsidRDefault="006948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E0D59" w14:textId="77777777" w:rsidR="00694855" w:rsidRDefault="00694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142FD" w14:textId="77777777" w:rsidR="003B3C1E" w:rsidRDefault="003B3C1E">
      <w:r>
        <w:separator/>
      </w:r>
    </w:p>
  </w:footnote>
  <w:footnote w:type="continuationSeparator" w:id="0">
    <w:p w14:paraId="7CE90650" w14:textId="77777777" w:rsidR="003B3C1E" w:rsidRDefault="003B3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6A66D" w14:textId="77777777" w:rsidR="00694855" w:rsidRDefault="00694855">
    <w:pPr>
      <w:rPr>
        <w:sz w:val="24"/>
      </w:rPr>
    </w:pPr>
  </w:p>
  <w:p w14:paraId="1FDB81EF" w14:textId="77777777" w:rsidR="00694855" w:rsidRDefault="00694855">
    <w:pPr>
      <w:pBdr>
        <w:top w:val="single" w:sz="6" w:space="1" w:color="auto"/>
      </w:pBdr>
      <w:rPr>
        <w:sz w:val="24"/>
      </w:rPr>
    </w:pPr>
  </w:p>
  <w:p w14:paraId="43147B9A" w14:textId="5C27B4A1" w:rsidR="00694855" w:rsidRPr="00815AD3" w:rsidRDefault="00815AD3">
    <w:pPr>
      <w:pBdr>
        <w:bottom w:val="single" w:sz="6" w:space="1" w:color="auto"/>
      </w:pBdr>
      <w:jc w:val="right"/>
      <w:rPr>
        <w:rFonts w:ascii="Arial" w:hAnsi="Arial"/>
        <w:b/>
        <w:sz w:val="36"/>
        <w:lang w:val="vi-VN"/>
      </w:rPr>
    </w:pPr>
    <w:proofErr w:type="spellStart"/>
    <w:r>
      <w:rPr>
        <w:rFonts w:ascii="Arial" w:hAnsi="Arial"/>
        <w:b/>
        <w:sz w:val="36"/>
      </w:rPr>
      <w:t>Nhóm</w:t>
    </w:r>
    <w:proofErr w:type="spellEnd"/>
    <w:r>
      <w:rPr>
        <w:rFonts w:ascii="Arial" w:hAnsi="Arial"/>
        <w:b/>
        <w:sz w:val="36"/>
        <w:lang w:val="vi-VN"/>
      </w:rPr>
      <w:t xml:space="preserve"> 02</w:t>
    </w:r>
  </w:p>
  <w:p w14:paraId="03D68B41" w14:textId="77777777" w:rsidR="00694855" w:rsidRDefault="00694855">
    <w:pPr>
      <w:pBdr>
        <w:bottom w:val="single" w:sz="6" w:space="1" w:color="auto"/>
      </w:pBdr>
      <w:jc w:val="right"/>
      <w:rPr>
        <w:sz w:val="24"/>
      </w:rPr>
    </w:pPr>
  </w:p>
  <w:p w14:paraId="58A8FAF4" w14:textId="77777777" w:rsidR="00694855" w:rsidRDefault="006948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4855" w14:paraId="0046CA04" w14:textId="77777777">
      <w:tc>
        <w:tcPr>
          <w:tcW w:w="6379" w:type="dxa"/>
        </w:tcPr>
        <w:p w14:paraId="0AA103BC" w14:textId="57E31BF1" w:rsidR="00694855" w:rsidRPr="00815AD3" w:rsidRDefault="00815AD3">
          <w:pPr>
            <w:rPr>
              <w:lang w:val="vi-VN"/>
            </w:rPr>
          </w:pPr>
          <w:r>
            <w:t>Website</w:t>
          </w:r>
          <w:r>
            <w:rPr>
              <w:lang w:val="vi-VN"/>
            </w:rPr>
            <w:t xml:space="preserve"> for Study</w:t>
          </w:r>
        </w:p>
      </w:tc>
      <w:tc>
        <w:tcPr>
          <w:tcW w:w="3179" w:type="dxa"/>
        </w:tcPr>
        <w:p w14:paraId="5E1900F6" w14:textId="3B9CA8DB" w:rsidR="00694855" w:rsidRDefault="00694855">
          <w:pPr>
            <w:tabs>
              <w:tab w:val="left" w:pos="1135"/>
            </w:tabs>
            <w:spacing w:before="40"/>
            <w:ind w:right="68"/>
          </w:pPr>
          <w:r>
            <w:t xml:space="preserve"> Version:          </w:t>
          </w:r>
          <w:r w:rsidR="002F659A">
            <w:t>4</w:t>
          </w:r>
          <w:r>
            <w:t>.0</w:t>
          </w:r>
        </w:p>
      </w:tc>
    </w:tr>
    <w:tr w:rsidR="00694855" w14:paraId="4F31E8EA" w14:textId="77777777">
      <w:tc>
        <w:tcPr>
          <w:tcW w:w="6379" w:type="dxa"/>
        </w:tcPr>
        <w:p w14:paraId="36C0BD77" w14:textId="77777777" w:rsidR="00694855" w:rsidRDefault="00000000" w:rsidP="00066F3C">
          <w:fldSimple w:instr=" TITLE  \* MERGEFORMAT ">
            <w:r w:rsidR="0009538F">
              <w:t>Software Development Plan</w:t>
            </w:r>
          </w:fldSimple>
        </w:p>
      </w:tc>
      <w:tc>
        <w:tcPr>
          <w:tcW w:w="3179" w:type="dxa"/>
        </w:tcPr>
        <w:p w14:paraId="1B31590C" w14:textId="196660C9" w:rsidR="00694855" w:rsidRPr="00815AD3" w:rsidRDefault="00694855">
          <w:pPr>
            <w:rPr>
              <w:lang w:val="vi-VN"/>
            </w:rPr>
          </w:pPr>
          <w:r>
            <w:t xml:space="preserve">  Date: </w:t>
          </w:r>
          <w:r w:rsidR="002F659A">
            <w:t>14</w:t>
          </w:r>
          <w:r w:rsidR="00815AD3">
            <w:rPr>
              <w:lang w:val="vi-VN"/>
            </w:rPr>
            <w:t>/</w:t>
          </w:r>
          <w:r w:rsidR="002F659A">
            <w:rPr>
              <w:lang w:val="vi-VN"/>
            </w:rPr>
            <w:t>12</w:t>
          </w:r>
          <w:r w:rsidR="00815AD3">
            <w:rPr>
              <w:lang w:val="vi-VN"/>
            </w:rPr>
            <w:t>/2022</w:t>
          </w:r>
        </w:p>
      </w:tc>
    </w:tr>
    <w:tr w:rsidR="00694855" w14:paraId="39778199" w14:textId="77777777">
      <w:tc>
        <w:tcPr>
          <w:tcW w:w="9558" w:type="dxa"/>
          <w:gridSpan w:val="2"/>
        </w:tcPr>
        <w:p w14:paraId="48C144C1" w14:textId="522D36A1" w:rsidR="00694855" w:rsidRDefault="002F659A">
          <w:r>
            <w:t>PA4</w:t>
          </w:r>
        </w:p>
      </w:tc>
    </w:tr>
  </w:tbl>
  <w:p w14:paraId="38B38A1F" w14:textId="77777777" w:rsidR="00694855" w:rsidRDefault="006948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3A332" w14:textId="77777777" w:rsidR="00694855" w:rsidRDefault="006948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D31AB4"/>
    <w:multiLevelType w:val="hybridMultilevel"/>
    <w:tmpl w:val="EA00874A"/>
    <w:lvl w:ilvl="0" w:tplc="8E0005F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D206C"/>
    <w:multiLevelType w:val="hybridMultilevel"/>
    <w:tmpl w:val="1EB4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C2223B"/>
    <w:multiLevelType w:val="hybridMultilevel"/>
    <w:tmpl w:val="3734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8A3DB0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7515E"/>
    <w:multiLevelType w:val="hybridMultilevel"/>
    <w:tmpl w:val="0A02420C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E52A2C"/>
    <w:multiLevelType w:val="hybridMultilevel"/>
    <w:tmpl w:val="6ABE720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20F01DCC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2080862980">
    <w:abstractNumId w:val="0"/>
  </w:num>
  <w:num w:numId="2" w16cid:durableId="1534463437">
    <w:abstractNumId w:val="6"/>
  </w:num>
  <w:num w:numId="3" w16cid:durableId="1043291481">
    <w:abstractNumId w:val="1"/>
  </w:num>
  <w:num w:numId="4" w16cid:durableId="1856796893">
    <w:abstractNumId w:val="3"/>
  </w:num>
  <w:num w:numId="5" w16cid:durableId="787430081">
    <w:abstractNumId w:val="5"/>
  </w:num>
  <w:num w:numId="6" w16cid:durableId="758520666">
    <w:abstractNumId w:val="4"/>
  </w:num>
  <w:num w:numId="7" w16cid:durableId="1295909567">
    <w:abstractNumId w:val="0"/>
  </w:num>
  <w:num w:numId="8" w16cid:durableId="1052735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8F"/>
    <w:rsid w:val="0000311A"/>
    <w:rsid w:val="000133AA"/>
    <w:rsid w:val="000260C0"/>
    <w:rsid w:val="00037B4F"/>
    <w:rsid w:val="00051737"/>
    <w:rsid w:val="00064D55"/>
    <w:rsid w:val="00066F3C"/>
    <w:rsid w:val="00081A56"/>
    <w:rsid w:val="0009154E"/>
    <w:rsid w:val="0009538F"/>
    <w:rsid w:val="000B05A5"/>
    <w:rsid w:val="000B68CD"/>
    <w:rsid w:val="000D5C97"/>
    <w:rsid w:val="00102C65"/>
    <w:rsid w:val="00125F67"/>
    <w:rsid w:val="00135725"/>
    <w:rsid w:val="00197A42"/>
    <w:rsid w:val="001B1FD7"/>
    <w:rsid w:val="001E37A8"/>
    <w:rsid w:val="001F5B45"/>
    <w:rsid w:val="0021376E"/>
    <w:rsid w:val="002412D9"/>
    <w:rsid w:val="00250870"/>
    <w:rsid w:val="00274D9D"/>
    <w:rsid w:val="00275A70"/>
    <w:rsid w:val="002A0579"/>
    <w:rsid w:val="002F659A"/>
    <w:rsid w:val="00310D52"/>
    <w:rsid w:val="003539B1"/>
    <w:rsid w:val="00371A66"/>
    <w:rsid w:val="00383655"/>
    <w:rsid w:val="003B3C1E"/>
    <w:rsid w:val="003C1713"/>
    <w:rsid w:val="003D440B"/>
    <w:rsid w:val="003D76F8"/>
    <w:rsid w:val="00410967"/>
    <w:rsid w:val="004109F6"/>
    <w:rsid w:val="00417D23"/>
    <w:rsid w:val="004360BB"/>
    <w:rsid w:val="00450375"/>
    <w:rsid w:val="00460B58"/>
    <w:rsid w:val="004B6FF8"/>
    <w:rsid w:val="004E2F1B"/>
    <w:rsid w:val="004E7285"/>
    <w:rsid w:val="004F2D37"/>
    <w:rsid w:val="004F636F"/>
    <w:rsid w:val="005115C7"/>
    <w:rsid w:val="005177B0"/>
    <w:rsid w:val="00530E5E"/>
    <w:rsid w:val="00534DB7"/>
    <w:rsid w:val="005933BC"/>
    <w:rsid w:val="005D774C"/>
    <w:rsid w:val="005F3A63"/>
    <w:rsid w:val="006139BA"/>
    <w:rsid w:val="006218A3"/>
    <w:rsid w:val="0063531E"/>
    <w:rsid w:val="00641F97"/>
    <w:rsid w:val="00643395"/>
    <w:rsid w:val="00651BFA"/>
    <w:rsid w:val="00666B1E"/>
    <w:rsid w:val="00694855"/>
    <w:rsid w:val="006A5319"/>
    <w:rsid w:val="006B6BBF"/>
    <w:rsid w:val="00735FDB"/>
    <w:rsid w:val="00772A3E"/>
    <w:rsid w:val="007C47A5"/>
    <w:rsid w:val="007D2384"/>
    <w:rsid w:val="00815AD3"/>
    <w:rsid w:val="00836C1D"/>
    <w:rsid w:val="008B2806"/>
    <w:rsid w:val="008F3CB9"/>
    <w:rsid w:val="00933FA0"/>
    <w:rsid w:val="00955935"/>
    <w:rsid w:val="009615E1"/>
    <w:rsid w:val="009A6649"/>
    <w:rsid w:val="00A1481F"/>
    <w:rsid w:val="00A22317"/>
    <w:rsid w:val="00A30741"/>
    <w:rsid w:val="00A66FEF"/>
    <w:rsid w:val="00A74FE9"/>
    <w:rsid w:val="00A77357"/>
    <w:rsid w:val="00A83434"/>
    <w:rsid w:val="00AB63D7"/>
    <w:rsid w:val="00AF1C5A"/>
    <w:rsid w:val="00B17364"/>
    <w:rsid w:val="00B217D6"/>
    <w:rsid w:val="00B3561F"/>
    <w:rsid w:val="00B70384"/>
    <w:rsid w:val="00B71DE9"/>
    <w:rsid w:val="00BD4E1F"/>
    <w:rsid w:val="00C27145"/>
    <w:rsid w:val="00C336D2"/>
    <w:rsid w:val="00C80B57"/>
    <w:rsid w:val="00C83806"/>
    <w:rsid w:val="00CC091C"/>
    <w:rsid w:val="00D1492C"/>
    <w:rsid w:val="00D177E5"/>
    <w:rsid w:val="00D253B3"/>
    <w:rsid w:val="00D40423"/>
    <w:rsid w:val="00D45597"/>
    <w:rsid w:val="00D97BF1"/>
    <w:rsid w:val="00DA4A51"/>
    <w:rsid w:val="00DA5954"/>
    <w:rsid w:val="00DB20C8"/>
    <w:rsid w:val="00DC745A"/>
    <w:rsid w:val="00DE4018"/>
    <w:rsid w:val="00E44956"/>
    <w:rsid w:val="00E46270"/>
    <w:rsid w:val="00E61278"/>
    <w:rsid w:val="00E74E79"/>
    <w:rsid w:val="00E9601C"/>
    <w:rsid w:val="00EB4FBF"/>
    <w:rsid w:val="00EC29AF"/>
    <w:rsid w:val="00EE3C86"/>
    <w:rsid w:val="00F475EF"/>
    <w:rsid w:val="00F64CCA"/>
    <w:rsid w:val="00F761F6"/>
    <w:rsid w:val="00F84681"/>
    <w:rsid w:val="00F9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3020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39"/>
    <w:rsid w:val="003C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63531E"/>
    <w:pPr>
      <w:ind w:left="720"/>
      <w:contextualSpacing/>
    </w:pPr>
  </w:style>
  <w:style w:type="character" w:styleId="UnresolvedMention">
    <w:name w:val="Unresolved Mention"/>
    <w:basedOn w:val="DefaultParagraphFont"/>
    <w:rsid w:val="00D97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hyperlink" Target="https://github.com/andyjsw/02_20120032_20120069_20120071" TargetMode="Externa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sdpln_sp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My%20Data\NMCNPM\New%20folder\PA1-Group02-Update\PhaseIterationPlanGantt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My%20Data\NMCNPM\New%20folder\PA1-Group02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76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hade val="76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shade val="76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1. Inception Phase (1 sprint)</c:v>
                </c:pt>
                <c:pt idx="1">
                  <c:v>Sprint 1: PA1</c:v>
                </c:pt>
                <c:pt idx="2">
                  <c:v>2. Elaboration Phase (2 sprint)</c:v>
                </c:pt>
                <c:pt idx="3">
                  <c:v>Sprint 2 : PA2</c:v>
                </c:pt>
                <c:pt idx="4">
                  <c:v>Sprint 3 : PA3</c:v>
                </c:pt>
                <c:pt idx="5">
                  <c:v>3. Construction Phase (2 sprint)</c:v>
                </c:pt>
                <c:pt idx="6">
                  <c:v>Sprint 4 : PA4</c:v>
                </c:pt>
                <c:pt idx="7">
                  <c:v>Sprint 5 : PA5</c:v>
                </c:pt>
                <c:pt idx="8">
                  <c:v>Final review</c:v>
                </c:pt>
                <c:pt idx="9">
                  <c:v>Presentation + Demo</c:v>
                </c:pt>
                <c:pt idx="10">
                  <c:v>Final submission</c:v>
                </c:pt>
              </c:strCache>
            </c:strRef>
          </c:cat>
          <c:val>
            <c:numRef>
              <c:f>Sheet1!$B$2:$B$12</c:f>
              <c:numCache>
                <c:formatCode>[$-1010000]d/m/yyyy;@</c:formatCode>
                <c:ptCount val="11"/>
                <c:pt idx="0">
                  <c:v>44855</c:v>
                </c:pt>
                <c:pt idx="1">
                  <c:v>44855</c:v>
                </c:pt>
                <c:pt idx="2">
                  <c:v>44868</c:v>
                </c:pt>
                <c:pt idx="3">
                  <c:v>44868</c:v>
                </c:pt>
                <c:pt idx="4">
                  <c:v>44882</c:v>
                </c:pt>
                <c:pt idx="5">
                  <c:v>44896</c:v>
                </c:pt>
                <c:pt idx="6">
                  <c:v>44896</c:v>
                </c:pt>
                <c:pt idx="7">
                  <c:v>44910</c:v>
                </c:pt>
                <c:pt idx="8">
                  <c:v>44917</c:v>
                </c:pt>
                <c:pt idx="9">
                  <c:v>44917</c:v>
                </c:pt>
                <c:pt idx="10">
                  <c:v>44917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03-490D-8123-BE77B40C20C4}"/>
            </c:ext>
          </c:extLst>
        </c:ser>
        <c:ser>
          <c:idx val="1"/>
          <c:order val="1"/>
          <c:tx>
            <c:v>Khoảng thời gian</c:v>
          </c:tx>
          <c:spPr>
            <a:gradFill rotWithShape="1">
              <a:gsLst>
                <a:gs pos="0">
                  <a:schemeClr val="accent1">
                    <a:tint val="77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tint val="77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tint val="77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1. Inception Phase (1 sprint)</c:v>
                </c:pt>
                <c:pt idx="1">
                  <c:v>Sprint 1: PA1</c:v>
                </c:pt>
                <c:pt idx="2">
                  <c:v>2. Elaboration Phase (2 sprint)</c:v>
                </c:pt>
                <c:pt idx="3">
                  <c:v>Sprint 2 : PA2</c:v>
                </c:pt>
                <c:pt idx="4">
                  <c:v>Sprint 3 : PA3</c:v>
                </c:pt>
                <c:pt idx="5">
                  <c:v>3. Construction Phase (2 sprint)</c:v>
                </c:pt>
                <c:pt idx="6">
                  <c:v>Sprint 4 : PA4</c:v>
                </c:pt>
                <c:pt idx="7">
                  <c:v>Sprint 5 : PA5</c:v>
                </c:pt>
                <c:pt idx="8">
                  <c:v>Final review</c:v>
                </c:pt>
                <c:pt idx="9">
                  <c:v>Presentation + Demo</c:v>
                </c:pt>
                <c:pt idx="10">
                  <c:v>Final submission</c:v>
                </c:pt>
              </c:strCache>
            </c:strRef>
          </c:cat>
          <c:val>
            <c:numRef>
              <c:f>Sheet1!$D$2:$D$12</c:f>
              <c:numCache>
                <c:formatCode>0</c:formatCode>
                <c:ptCount val="11"/>
                <c:pt idx="0">
                  <c:v>12</c:v>
                </c:pt>
                <c:pt idx="1">
                  <c:v>12</c:v>
                </c:pt>
                <c:pt idx="2">
                  <c:v>27</c:v>
                </c:pt>
                <c:pt idx="3">
                  <c:v>13</c:v>
                </c:pt>
                <c:pt idx="4">
                  <c:v>13</c:v>
                </c:pt>
                <c:pt idx="5">
                  <c:v>27</c:v>
                </c:pt>
                <c:pt idx="6">
                  <c:v>13</c:v>
                </c:pt>
                <c:pt idx="7">
                  <c:v>13</c:v>
                </c:pt>
                <c:pt idx="8">
                  <c:v>6</c:v>
                </c:pt>
                <c:pt idx="9">
                  <c:v>6</c:v>
                </c:pt>
                <c:pt idx="1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D03-490D-8123-BE77B40C20C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228230656"/>
        <c:axId val="228232320"/>
        <c:axId val="0"/>
      </c:bar3DChart>
      <c:catAx>
        <c:axId val="228230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8232320"/>
        <c:crosses val="autoZero"/>
        <c:auto val="1"/>
        <c:lblAlgn val="ctr"/>
        <c:lblOffset val="100"/>
        <c:noMultiLvlLbl val="0"/>
      </c:catAx>
      <c:valAx>
        <c:axId val="228232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[$-1010000]d/m/yy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8230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76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hade val="76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shade val="76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Sheet1!$A$2:$A$38</c:f>
              <c:strCache>
                <c:ptCount val="37"/>
                <c:pt idx="0">
                  <c:v>1. Inception Phase (1 sprint)</c:v>
                </c:pt>
                <c:pt idx="1">
                  <c:v>Sprint 1: PA1</c:v>
                </c:pt>
                <c:pt idx="2">
                  <c:v>Project plan</c:v>
                </c:pt>
                <c:pt idx="3">
                  <c:v>Vision document</c:v>
                </c:pt>
                <c:pt idx="4">
                  <c:v>Learn HTML + CSS +JS</c:v>
                </c:pt>
                <c:pt idx="5">
                  <c:v>Learn Figma</c:v>
                </c:pt>
                <c:pt idx="6">
                  <c:v>Weekly report 1</c:v>
                </c:pt>
                <c:pt idx="7">
                  <c:v>2. Elaboration Phase (2 sprint)</c:v>
                </c:pt>
                <c:pt idx="8">
                  <c:v>Sprint 2 : PA2</c:v>
                </c:pt>
                <c:pt idx="9">
                  <c:v>Revised project plan + Revised vision document</c:v>
                </c:pt>
                <c:pt idx="10">
                  <c:v>Learn HTML + CSS + JS + Jquery</c:v>
                </c:pt>
                <c:pt idx="11">
                  <c:v>Learn Figma + UI/UX</c:v>
                </c:pt>
                <c:pt idx="12">
                  <c:v>Use case document with a revised use case model</c:v>
                </c:pt>
                <c:pt idx="13">
                  <c:v>Write code (Font end)</c:v>
                </c:pt>
                <c:pt idx="14">
                  <c:v>Learn Python web development + Database</c:v>
                </c:pt>
                <c:pt idx="15">
                  <c:v>Weekly report 2</c:v>
                </c:pt>
                <c:pt idx="16">
                  <c:v>Sprint 3 : PA3</c:v>
                </c:pt>
                <c:pt idx="17">
                  <c:v>Design document (including UI, prototypes, architecture document)</c:v>
                </c:pt>
                <c:pt idx="18">
                  <c:v>Learn Python web development + Database</c:v>
                </c:pt>
                <c:pt idx="19">
                  <c:v>Write code </c:v>
                </c:pt>
                <c:pt idx="20">
                  <c:v>Test plan</c:v>
                </c:pt>
                <c:pt idx="21">
                  <c:v>Weekly report 3</c:v>
                </c:pt>
                <c:pt idx="22">
                  <c:v>3. Construction Phase (2 sprint)</c:v>
                </c:pt>
                <c:pt idx="23">
                  <c:v>Sprint 4 : PA4</c:v>
                </c:pt>
                <c:pt idx="24">
                  <c:v>Revised artifacts submitted in Elaboration</c:v>
                </c:pt>
                <c:pt idx="25">
                  <c:v>Write code</c:v>
                </c:pt>
                <c:pt idx="26">
                  <c:v>Source code (Complete)</c:v>
                </c:pt>
                <c:pt idx="27">
                  <c:v>Test case</c:v>
                </c:pt>
                <c:pt idx="28">
                  <c:v>Weekly report 4</c:v>
                </c:pt>
                <c:pt idx="29">
                  <c:v>Sprint 5 : PA5</c:v>
                </c:pt>
                <c:pt idx="30">
                  <c:v>Test report </c:v>
                </c:pt>
                <c:pt idx="31">
                  <c:v>Defects</c:v>
                </c:pt>
                <c:pt idx="32">
                  <c:v>Presentation + Demo</c:v>
                </c:pt>
                <c:pt idx="33">
                  <c:v>Weekly report 5</c:v>
                </c:pt>
                <c:pt idx="34">
                  <c:v>Final review</c:v>
                </c:pt>
                <c:pt idx="35">
                  <c:v>Presentation + Demo</c:v>
                </c:pt>
                <c:pt idx="36">
                  <c:v>Final submission</c:v>
                </c:pt>
              </c:strCache>
            </c:strRef>
          </c:cat>
          <c:val>
            <c:numRef>
              <c:f>Sheet1!$B$2:$B$38</c:f>
              <c:numCache>
                <c:formatCode>[$-1010000]d/m/yyyy;@</c:formatCode>
                <c:ptCount val="37"/>
                <c:pt idx="0">
                  <c:v>44855</c:v>
                </c:pt>
                <c:pt idx="1">
                  <c:v>44855</c:v>
                </c:pt>
                <c:pt idx="2">
                  <c:v>44855</c:v>
                </c:pt>
                <c:pt idx="3">
                  <c:v>44855</c:v>
                </c:pt>
                <c:pt idx="4">
                  <c:v>44861</c:v>
                </c:pt>
                <c:pt idx="5">
                  <c:v>44861</c:v>
                </c:pt>
                <c:pt idx="6">
                  <c:v>44866</c:v>
                </c:pt>
                <c:pt idx="7">
                  <c:v>44868</c:v>
                </c:pt>
                <c:pt idx="8">
                  <c:v>44868</c:v>
                </c:pt>
                <c:pt idx="9">
                  <c:v>44868</c:v>
                </c:pt>
                <c:pt idx="10">
                  <c:v>44868</c:v>
                </c:pt>
                <c:pt idx="11">
                  <c:v>44868</c:v>
                </c:pt>
                <c:pt idx="12">
                  <c:v>44875</c:v>
                </c:pt>
                <c:pt idx="13">
                  <c:v>44875</c:v>
                </c:pt>
                <c:pt idx="14">
                  <c:v>44875</c:v>
                </c:pt>
                <c:pt idx="15">
                  <c:v>44880</c:v>
                </c:pt>
                <c:pt idx="16">
                  <c:v>44882</c:v>
                </c:pt>
                <c:pt idx="17">
                  <c:v>44882</c:v>
                </c:pt>
                <c:pt idx="18">
                  <c:v>44882</c:v>
                </c:pt>
                <c:pt idx="19">
                  <c:v>44889</c:v>
                </c:pt>
                <c:pt idx="20">
                  <c:v>44889</c:v>
                </c:pt>
                <c:pt idx="21">
                  <c:v>44894</c:v>
                </c:pt>
                <c:pt idx="22">
                  <c:v>44896</c:v>
                </c:pt>
                <c:pt idx="23">
                  <c:v>44896</c:v>
                </c:pt>
                <c:pt idx="24">
                  <c:v>44896</c:v>
                </c:pt>
                <c:pt idx="25">
                  <c:v>44896</c:v>
                </c:pt>
                <c:pt idx="26">
                  <c:v>44908</c:v>
                </c:pt>
                <c:pt idx="27">
                  <c:v>44903</c:v>
                </c:pt>
                <c:pt idx="28">
                  <c:v>44908</c:v>
                </c:pt>
                <c:pt idx="29">
                  <c:v>44910</c:v>
                </c:pt>
                <c:pt idx="30">
                  <c:v>44910</c:v>
                </c:pt>
                <c:pt idx="31">
                  <c:v>44910</c:v>
                </c:pt>
                <c:pt idx="32">
                  <c:v>44910</c:v>
                </c:pt>
                <c:pt idx="33">
                  <c:v>44915</c:v>
                </c:pt>
                <c:pt idx="34">
                  <c:v>44917</c:v>
                </c:pt>
                <c:pt idx="35">
                  <c:v>44917</c:v>
                </c:pt>
                <c:pt idx="36">
                  <c:v>44917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2D-4E66-AE16-32D512871A8F}"/>
            </c:ext>
          </c:extLst>
        </c:ser>
        <c:ser>
          <c:idx val="1"/>
          <c:order val="1"/>
          <c:tx>
            <c:v>Khoảng thời gian</c:v>
          </c:tx>
          <c:spPr>
            <a:gradFill rotWithShape="1">
              <a:gsLst>
                <a:gs pos="0">
                  <a:schemeClr val="accent1">
                    <a:tint val="77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tint val="77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tint val="77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Sheet1!$A$2:$A$38</c:f>
              <c:strCache>
                <c:ptCount val="37"/>
                <c:pt idx="0">
                  <c:v>1. Inception Phase (1 sprint)</c:v>
                </c:pt>
                <c:pt idx="1">
                  <c:v>Sprint 1: PA1</c:v>
                </c:pt>
                <c:pt idx="2">
                  <c:v>Project plan</c:v>
                </c:pt>
                <c:pt idx="3">
                  <c:v>Vision document</c:v>
                </c:pt>
                <c:pt idx="4">
                  <c:v>Learn HTML + CSS +JS</c:v>
                </c:pt>
                <c:pt idx="5">
                  <c:v>Learn Figma</c:v>
                </c:pt>
                <c:pt idx="6">
                  <c:v>Weekly report 1</c:v>
                </c:pt>
                <c:pt idx="7">
                  <c:v>2. Elaboration Phase (2 sprint)</c:v>
                </c:pt>
                <c:pt idx="8">
                  <c:v>Sprint 2 : PA2</c:v>
                </c:pt>
                <c:pt idx="9">
                  <c:v>Revised project plan + Revised vision document</c:v>
                </c:pt>
                <c:pt idx="10">
                  <c:v>Learn HTML + CSS + JS + Jquery</c:v>
                </c:pt>
                <c:pt idx="11">
                  <c:v>Learn Figma + UI/UX</c:v>
                </c:pt>
                <c:pt idx="12">
                  <c:v>Use case document with a revised use case model</c:v>
                </c:pt>
                <c:pt idx="13">
                  <c:v>Write code (Font end)</c:v>
                </c:pt>
                <c:pt idx="14">
                  <c:v>Learn Python web development + Database</c:v>
                </c:pt>
                <c:pt idx="15">
                  <c:v>Weekly report 2</c:v>
                </c:pt>
                <c:pt idx="16">
                  <c:v>Sprint 3 : PA3</c:v>
                </c:pt>
                <c:pt idx="17">
                  <c:v>Design document (including UI, prototypes, architecture document)</c:v>
                </c:pt>
                <c:pt idx="18">
                  <c:v>Learn Python web development + Database</c:v>
                </c:pt>
                <c:pt idx="19">
                  <c:v>Write code </c:v>
                </c:pt>
                <c:pt idx="20">
                  <c:v>Test plan</c:v>
                </c:pt>
                <c:pt idx="21">
                  <c:v>Weekly report 3</c:v>
                </c:pt>
                <c:pt idx="22">
                  <c:v>3. Construction Phase (2 sprint)</c:v>
                </c:pt>
                <c:pt idx="23">
                  <c:v>Sprint 4 : PA4</c:v>
                </c:pt>
                <c:pt idx="24">
                  <c:v>Revised artifacts submitted in Elaboration</c:v>
                </c:pt>
                <c:pt idx="25">
                  <c:v>Write code</c:v>
                </c:pt>
                <c:pt idx="26">
                  <c:v>Source code (Complete)</c:v>
                </c:pt>
                <c:pt idx="27">
                  <c:v>Test case</c:v>
                </c:pt>
                <c:pt idx="28">
                  <c:v>Weekly report 4</c:v>
                </c:pt>
                <c:pt idx="29">
                  <c:v>Sprint 5 : PA5</c:v>
                </c:pt>
                <c:pt idx="30">
                  <c:v>Test report </c:v>
                </c:pt>
                <c:pt idx="31">
                  <c:v>Defects</c:v>
                </c:pt>
                <c:pt idx="32">
                  <c:v>Presentation + Demo</c:v>
                </c:pt>
                <c:pt idx="33">
                  <c:v>Weekly report 5</c:v>
                </c:pt>
                <c:pt idx="34">
                  <c:v>Final review</c:v>
                </c:pt>
                <c:pt idx="35">
                  <c:v>Presentation + Demo</c:v>
                </c:pt>
                <c:pt idx="36">
                  <c:v>Final submission</c:v>
                </c:pt>
              </c:strCache>
            </c:strRef>
          </c:cat>
          <c:val>
            <c:numRef>
              <c:f>Sheet1!$D$2:$D$38</c:f>
              <c:numCache>
                <c:formatCode>0</c:formatCode>
                <c:ptCount val="37"/>
                <c:pt idx="0">
                  <c:v>12</c:v>
                </c:pt>
                <c:pt idx="1">
                  <c:v>12</c:v>
                </c:pt>
                <c:pt idx="2">
                  <c:v>5</c:v>
                </c:pt>
                <c:pt idx="3">
                  <c:v>5</c:v>
                </c:pt>
                <c:pt idx="4">
                  <c:v>6</c:v>
                </c:pt>
                <c:pt idx="5">
                  <c:v>6</c:v>
                </c:pt>
                <c:pt idx="6">
                  <c:v>1</c:v>
                </c:pt>
                <c:pt idx="7">
                  <c:v>27</c:v>
                </c:pt>
                <c:pt idx="8">
                  <c:v>13</c:v>
                </c:pt>
                <c:pt idx="9">
                  <c:v>6</c:v>
                </c:pt>
                <c:pt idx="10">
                  <c:v>4</c:v>
                </c:pt>
                <c:pt idx="11">
                  <c:v>3</c:v>
                </c:pt>
                <c:pt idx="12">
                  <c:v>6</c:v>
                </c:pt>
                <c:pt idx="13">
                  <c:v>6</c:v>
                </c:pt>
                <c:pt idx="14">
                  <c:v>6</c:v>
                </c:pt>
                <c:pt idx="15">
                  <c:v>1</c:v>
                </c:pt>
                <c:pt idx="16">
                  <c:v>13</c:v>
                </c:pt>
                <c:pt idx="17">
                  <c:v>6</c:v>
                </c:pt>
                <c:pt idx="18">
                  <c:v>6</c:v>
                </c:pt>
                <c:pt idx="19">
                  <c:v>6</c:v>
                </c:pt>
                <c:pt idx="20">
                  <c:v>6</c:v>
                </c:pt>
                <c:pt idx="21">
                  <c:v>1</c:v>
                </c:pt>
                <c:pt idx="22">
                  <c:v>27</c:v>
                </c:pt>
                <c:pt idx="23">
                  <c:v>13</c:v>
                </c:pt>
                <c:pt idx="24">
                  <c:v>6</c:v>
                </c:pt>
                <c:pt idx="25">
                  <c:v>13</c:v>
                </c:pt>
                <c:pt idx="26">
                  <c:v>1</c:v>
                </c:pt>
                <c:pt idx="27">
                  <c:v>6</c:v>
                </c:pt>
                <c:pt idx="28">
                  <c:v>1</c:v>
                </c:pt>
                <c:pt idx="29">
                  <c:v>13</c:v>
                </c:pt>
                <c:pt idx="30">
                  <c:v>6</c:v>
                </c:pt>
                <c:pt idx="31">
                  <c:v>6</c:v>
                </c:pt>
                <c:pt idx="32">
                  <c:v>6</c:v>
                </c:pt>
                <c:pt idx="33">
                  <c:v>1</c:v>
                </c:pt>
                <c:pt idx="34">
                  <c:v>6</c:v>
                </c:pt>
                <c:pt idx="35">
                  <c:v>6</c:v>
                </c:pt>
                <c:pt idx="36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C2D-4E66-AE16-32D512871A8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228230656"/>
        <c:axId val="228232320"/>
        <c:axId val="0"/>
      </c:bar3DChart>
      <c:catAx>
        <c:axId val="228230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8232320"/>
        <c:crosses val="autoZero"/>
        <c:auto val="1"/>
        <c:lblAlgn val="ctr"/>
        <c:lblOffset val="100"/>
        <c:noMultiLvlLbl val="0"/>
      </c:catAx>
      <c:valAx>
        <c:axId val="228232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[$-1010000]d/m/yy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8230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C2B266-0832-455B-815D-36AA8F75820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EAAD575-7B31-4971-A433-72AE3E7E917C}">
      <dgm:prSet phldrT="[Text]"/>
      <dgm:spPr/>
      <dgm:t>
        <a:bodyPr/>
        <a:lstStyle/>
        <a:p>
          <a:r>
            <a:rPr lang="en-US"/>
            <a:t>Team Lead: </a:t>
          </a:r>
          <a:endParaRPr lang="vi-VN"/>
        </a:p>
        <a:p>
          <a:r>
            <a:rPr lang="vi-VN"/>
            <a:t>Phan Trường An</a:t>
          </a:r>
          <a:endParaRPr lang="en-US"/>
        </a:p>
      </dgm:t>
    </dgm:pt>
    <dgm:pt modelId="{E041E444-1868-4A03-BB31-BF376919F478}" type="parTrans" cxnId="{7C12F9CB-7C4E-4B91-9654-2DA93550073C}">
      <dgm:prSet/>
      <dgm:spPr/>
      <dgm:t>
        <a:bodyPr/>
        <a:lstStyle/>
        <a:p>
          <a:endParaRPr lang="en-US"/>
        </a:p>
      </dgm:t>
    </dgm:pt>
    <dgm:pt modelId="{7456659D-7205-464B-948C-4796C8AEEBDD}" type="sibTrans" cxnId="{7C12F9CB-7C4E-4B91-9654-2DA93550073C}">
      <dgm:prSet/>
      <dgm:spPr/>
      <dgm:t>
        <a:bodyPr/>
        <a:lstStyle/>
        <a:p>
          <a:endParaRPr lang="en-US"/>
        </a:p>
      </dgm:t>
    </dgm:pt>
    <dgm:pt modelId="{EFE09C88-D3CF-41A9-A2CB-992E999D721F}">
      <dgm:prSet phldrT="[Text]"/>
      <dgm:spPr/>
      <dgm:t>
        <a:bodyPr/>
        <a:lstStyle/>
        <a:p>
          <a:r>
            <a:rPr lang="en-US"/>
            <a:t>Developer: </a:t>
          </a:r>
          <a:endParaRPr lang="vi-VN"/>
        </a:p>
        <a:p>
          <a:r>
            <a:rPr lang="vi-VN"/>
            <a:t>Phan Trường An, Nguyễn Thị Bích Hà, Tào Khánh Duy</a:t>
          </a:r>
          <a:endParaRPr lang="en-US"/>
        </a:p>
      </dgm:t>
    </dgm:pt>
    <dgm:pt modelId="{E977EEB0-AA17-4C07-A376-D7B3FDEBCA08}" type="parTrans" cxnId="{88844F2B-7586-4225-917C-067FE0F1C502}">
      <dgm:prSet/>
      <dgm:spPr/>
      <dgm:t>
        <a:bodyPr/>
        <a:lstStyle/>
        <a:p>
          <a:endParaRPr lang="en-US"/>
        </a:p>
      </dgm:t>
    </dgm:pt>
    <dgm:pt modelId="{9AE73E97-A540-42C5-90D7-BC77BFB1B5E3}" type="sibTrans" cxnId="{88844F2B-7586-4225-917C-067FE0F1C502}">
      <dgm:prSet/>
      <dgm:spPr/>
      <dgm:t>
        <a:bodyPr/>
        <a:lstStyle/>
        <a:p>
          <a:endParaRPr lang="en-US"/>
        </a:p>
      </dgm:t>
    </dgm:pt>
    <dgm:pt modelId="{633BEF0A-3F0B-4FD4-AA4E-69C26CB839F3}">
      <dgm:prSet phldrT="[Text]"/>
      <dgm:spPr/>
      <dgm:t>
        <a:bodyPr/>
        <a:lstStyle/>
        <a:p>
          <a:r>
            <a:rPr lang="en-US"/>
            <a:t>Business Analyst:</a:t>
          </a:r>
          <a:r>
            <a:rPr lang="vi-VN"/>
            <a:t> Nguyễn Thị Bích Hà</a:t>
          </a:r>
          <a:endParaRPr lang="en-US"/>
        </a:p>
      </dgm:t>
    </dgm:pt>
    <dgm:pt modelId="{02615C3B-FB80-45E3-A998-3E4280BA4A2E}" type="parTrans" cxnId="{DFF2C8C7-4E4B-412A-B14D-B7B1E1B579FD}">
      <dgm:prSet/>
      <dgm:spPr/>
      <dgm:t>
        <a:bodyPr/>
        <a:lstStyle/>
        <a:p>
          <a:endParaRPr lang="en-US"/>
        </a:p>
      </dgm:t>
    </dgm:pt>
    <dgm:pt modelId="{DF04D97C-7E9D-48BC-9917-40114744B0E9}" type="sibTrans" cxnId="{DFF2C8C7-4E4B-412A-B14D-B7B1E1B579FD}">
      <dgm:prSet/>
      <dgm:spPr/>
      <dgm:t>
        <a:bodyPr/>
        <a:lstStyle/>
        <a:p>
          <a:endParaRPr lang="en-US"/>
        </a:p>
      </dgm:t>
    </dgm:pt>
    <dgm:pt modelId="{50679DC1-86F5-4983-BF2E-F644154465FB}">
      <dgm:prSet phldrT="[Text]"/>
      <dgm:spPr/>
      <dgm:t>
        <a:bodyPr/>
        <a:lstStyle/>
        <a:p>
          <a:r>
            <a:rPr lang="en-US"/>
            <a:t>Tester: </a:t>
          </a:r>
          <a:endParaRPr lang="vi-VN"/>
        </a:p>
        <a:p>
          <a:r>
            <a:rPr lang="vi-VN"/>
            <a:t>Tào Khánh Duy, Phan Trường An</a:t>
          </a:r>
          <a:endParaRPr lang="en-US"/>
        </a:p>
      </dgm:t>
    </dgm:pt>
    <dgm:pt modelId="{81295C6F-BB5D-493D-AA2F-A8559145DCF8}" type="parTrans" cxnId="{8979E481-6014-431C-BBA5-4ADE550AEB0D}">
      <dgm:prSet/>
      <dgm:spPr/>
      <dgm:t>
        <a:bodyPr/>
        <a:lstStyle/>
        <a:p>
          <a:endParaRPr lang="en-US"/>
        </a:p>
      </dgm:t>
    </dgm:pt>
    <dgm:pt modelId="{266B5CA6-CAFD-45C8-AB71-BD8C82B53C09}" type="sibTrans" cxnId="{8979E481-6014-431C-BBA5-4ADE550AEB0D}">
      <dgm:prSet/>
      <dgm:spPr/>
      <dgm:t>
        <a:bodyPr/>
        <a:lstStyle/>
        <a:p>
          <a:endParaRPr lang="en-US"/>
        </a:p>
      </dgm:t>
    </dgm:pt>
    <dgm:pt modelId="{94C29E6B-0213-45A5-9CF8-70DA0B40B5A1}" type="pres">
      <dgm:prSet presAssocID="{13C2B266-0832-455B-815D-36AA8F7582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57B0E89-5BDC-4B40-91F0-4A12F96CBF2B}" type="pres">
      <dgm:prSet presAssocID="{EEAAD575-7B31-4971-A433-72AE3E7E917C}" presName="hierRoot1" presStyleCnt="0">
        <dgm:presLayoutVars>
          <dgm:hierBranch val="init"/>
        </dgm:presLayoutVars>
      </dgm:prSet>
      <dgm:spPr/>
    </dgm:pt>
    <dgm:pt modelId="{E268D2DE-62C4-4FA7-B6F6-B977D53DCE3A}" type="pres">
      <dgm:prSet presAssocID="{EEAAD575-7B31-4971-A433-72AE3E7E917C}" presName="rootComposite1" presStyleCnt="0"/>
      <dgm:spPr/>
    </dgm:pt>
    <dgm:pt modelId="{D74AC025-4850-4064-B0F8-EE483081AFE9}" type="pres">
      <dgm:prSet presAssocID="{EEAAD575-7B31-4971-A433-72AE3E7E917C}" presName="rootText1" presStyleLbl="node0" presStyleIdx="0" presStyleCnt="1">
        <dgm:presLayoutVars>
          <dgm:chPref val="3"/>
        </dgm:presLayoutVars>
      </dgm:prSet>
      <dgm:spPr/>
    </dgm:pt>
    <dgm:pt modelId="{BB57E2B5-64C4-45B0-9989-950A800D0ED5}" type="pres">
      <dgm:prSet presAssocID="{EEAAD575-7B31-4971-A433-72AE3E7E917C}" presName="rootConnector1" presStyleLbl="node1" presStyleIdx="0" presStyleCnt="0"/>
      <dgm:spPr/>
    </dgm:pt>
    <dgm:pt modelId="{8F1518CD-B5AD-4A0A-AD26-74F968BC76E1}" type="pres">
      <dgm:prSet presAssocID="{EEAAD575-7B31-4971-A433-72AE3E7E917C}" presName="hierChild2" presStyleCnt="0"/>
      <dgm:spPr/>
    </dgm:pt>
    <dgm:pt modelId="{07225FC8-1613-400D-A2AE-F12D6A250A15}" type="pres">
      <dgm:prSet presAssocID="{E977EEB0-AA17-4C07-A376-D7B3FDEBCA08}" presName="Name37" presStyleLbl="parChTrans1D2" presStyleIdx="0" presStyleCnt="3"/>
      <dgm:spPr/>
    </dgm:pt>
    <dgm:pt modelId="{1E7B8734-A681-4E45-AC4A-304F7353872D}" type="pres">
      <dgm:prSet presAssocID="{EFE09C88-D3CF-41A9-A2CB-992E999D721F}" presName="hierRoot2" presStyleCnt="0">
        <dgm:presLayoutVars>
          <dgm:hierBranch val="init"/>
        </dgm:presLayoutVars>
      </dgm:prSet>
      <dgm:spPr/>
    </dgm:pt>
    <dgm:pt modelId="{AEDA2630-0861-45BD-B228-E4B3463CFF34}" type="pres">
      <dgm:prSet presAssocID="{EFE09C88-D3CF-41A9-A2CB-992E999D721F}" presName="rootComposite" presStyleCnt="0"/>
      <dgm:spPr/>
    </dgm:pt>
    <dgm:pt modelId="{2C8DA449-6A39-4427-BD10-384E53D11287}" type="pres">
      <dgm:prSet presAssocID="{EFE09C88-D3CF-41A9-A2CB-992E999D721F}" presName="rootText" presStyleLbl="node2" presStyleIdx="0" presStyleCnt="3">
        <dgm:presLayoutVars>
          <dgm:chPref val="3"/>
        </dgm:presLayoutVars>
      </dgm:prSet>
      <dgm:spPr/>
    </dgm:pt>
    <dgm:pt modelId="{AB459C0D-5795-459F-B6EA-6F154CAB6317}" type="pres">
      <dgm:prSet presAssocID="{EFE09C88-D3CF-41A9-A2CB-992E999D721F}" presName="rootConnector" presStyleLbl="node2" presStyleIdx="0" presStyleCnt="3"/>
      <dgm:spPr/>
    </dgm:pt>
    <dgm:pt modelId="{DC52927A-F49D-421E-BFDF-C805AE38C050}" type="pres">
      <dgm:prSet presAssocID="{EFE09C88-D3CF-41A9-A2CB-992E999D721F}" presName="hierChild4" presStyleCnt="0"/>
      <dgm:spPr/>
    </dgm:pt>
    <dgm:pt modelId="{95C20F6B-8882-40A3-8BEE-59C4956F6669}" type="pres">
      <dgm:prSet presAssocID="{EFE09C88-D3CF-41A9-A2CB-992E999D721F}" presName="hierChild5" presStyleCnt="0"/>
      <dgm:spPr/>
    </dgm:pt>
    <dgm:pt modelId="{E7C6AC64-4921-4508-89F5-906D8C31D3F8}" type="pres">
      <dgm:prSet presAssocID="{02615C3B-FB80-45E3-A998-3E4280BA4A2E}" presName="Name37" presStyleLbl="parChTrans1D2" presStyleIdx="1" presStyleCnt="3"/>
      <dgm:spPr/>
    </dgm:pt>
    <dgm:pt modelId="{0FFD5578-645C-4EE8-BB63-8C09C33E7010}" type="pres">
      <dgm:prSet presAssocID="{633BEF0A-3F0B-4FD4-AA4E-69C26CB839F3}" presName="hierRoot2" presStyleCnt="0">
        <dgm:presLayoutVars>
          <dgm:hierBranch val="init"/>
        </dgm:presLayoutVars>
      </dgm:prSet>
      <dgm:spPr/>
    </dgm:pt>
    <dgm:pt modelId="{54ABA509-013C-4B1E-8270-2662FE0DF77F}" type="pres">
      <dgm:prSet presAssocID="{633BEF0A-3F0B-4FD4-AA4E-69C26CB839F3}" presName="rootComposite" presStyleCnt="0"/>
      <dgm:spPr/>
    </dgm:pt>
    <dgm:pt modelId="{FCB4F10E-495A-4EA3-AB8F-87418CE8D986}" type="pres">
      <dgm:prSet presAssocID="{633BEF0A-3F0B-4FD4-AA4E-69C26CB839F3}" presName="rootText" presStyleLbl="node2" presStyleIdx="1" presStyleCnt="3">
        <dgm:presLayoutVars>
          <dgm:chPref val="3"/>
        </dgm:presLayoutVars>
      </dgm:prSet>
      <dgm:spPr/>
    </dgm:pt>
    <dgm:pt modelId="{50EC973B-92C0-4606-B1FC-B3585F3470F6}" type="pres">
      <dgm:prSet presAssocID="{633BEF0A-3F0B-4FD4-AA4E-69C26CB839F3}" presName="rootConnector" presStyleLbl="node2" presStyleIdx="1" presStyleCnt="3"/>
      <dgm:spPr/>
    </dgm:pt>
    <dgm:pt modelId="{174DD87D-72F7-49D5-BB02-FAB2E49A96E0}" type="pres">
      <dgm:prSet presAssocID="{633BEF0A-3F0B-4FD4-AA4E-69C26CB839F3}" presName="hierChild4" presStyleCnt="0"/>
      <dgm:spPr/>
    </dgm:pt>
    <dgm:pt modelId="{7AFFC37F-C8AA-463F-9681-729BA8E07722}" type="pres">
      <dgm:prSet presAssocID="{633BEF0A-3F0B-4FD4-AA4E-69C26CB839F3}" presName="hierChild5" presStyleCnt="0"/>
      <dgm:spPr/>
    </dgm:pt>
    <dgm:pt modelId="{01FD4BD1-5982-4E24-AD2F-92F5B7557FE5}" type="pres">
      <dgm:prSet presAssocID="{81295C6F-BB5D-493D-AA2F-A8559145DCF8}" presName="Name37" presStyleLbl="parChTrans1D2" presStyleIdx="2" presStyleCnt="3"/>
      <dgm:spPr/>
    </dgm:pt>
    <dgm:pt modelId="{B5FF1BFD-6743-4A7B-B08B-DDB1DE4F7D0A}" type="pres">
      <dgm:prSet presAssocID="{50679DC1-86F5-4983-BF2E-F644154465FB}" presName="hierRoot2" presStyleCnt="0">
        <dgm:presLayoutVars>
          <dgm:hierBranch val="init"/>
        </dgm:presLayoutVars>
      </dgm:prSet>
      <dgm:spPr/>
    </dgm:pt>
    <dgm:pt modelId="{3CA95B36-0C22-4BD3-A663-CBBE52738462}" type="pres">
      <dgm:prSet presAssocID="{50679DC1-86F5-4983-BF2E-F644154465FB}" presName="rootComposite" presStyleCnt="0"/>
      <dgm:spPr/>
    </dgm:pt>
    <dgm:pt modelId="{C6E6A924-81D4-49B3-B84A-085270A87EA7}" type="pres">
      <dgm:prSet presAssocID="{50679DC1-86F5-4983-BF2E-F644154465FB}" presName="rootText" presStyleLbl="node2" presStyleIdx="2" presStyleCnt="3">
        <dgm:presLayoutVars>
          <dgm:chPref val="3"/>
        </dgm:presLayoutVars>
      </dgm:prSet>
      <dgm:spPr/>
    </dgm:pt>
    <dgm:pt modelId="{FDE3E566-4D11-48A9-A443-AD833E925797}" type="pres">
      <dgm:prSet presAssocID="{50679DC1-86F5-4983-BF2E-F644154465FB}" presName="rootConnector" presStyleLbl="node2" presStyleIdx="2" presStyleCnt="3"/>
      <dgm:spPr/>
    </dgm:pt>
    <dgm:pt modelId="{4D983BC7-4D81-44CC-8F93-03CC21EBD288}" type="pres">
      <dgm:prSet presAssocID="{50679DC1-86F5-4983-BF2E-F644154465FB}" presName="hierChild4" presStyleCnt="0"/>
      <dgm:spPr/>
    </dgm:pt>
    <dgm:pt modelId="{67988559-0728-4AF7-A3D3-F5DEADE7E0F2}" type="pres">
      <dgm:prSet presAssocID="{50679DC1-86F5-4983-BF2E-F644154465FB}" presName="hierChild5" presStyleCnt="0"/>
      <dgm:spPr/>
    </dgm:pt>
    <dgm:pt modelId="{5222B204-FC51-4A3B-9471-7885FDBAC427}" type="pres">
      <dgm:prSet presAssocID="{EEAAD575-7B31-4971-A433-72AE3E7E917C}" presName="hierChild3" presStyleCnt="0"/>
      <dgm:spPr/>
    </dgm:pt>
  </dgm:ptLst>
  <dgm:cxnLst>
    <dgm:cxn modelId="{AB3DF612-BE90-6A4A-8B55-FB1DC03DA9CA}" type="presOf" srcId="{633BEF0A-3F0B-4FD4-AA4E-69C26CB839F3}" destId="{FCB4F10E-495A-4EA3-AB8F-87418CE8D986}" srcOrd="0" destOrd="0" presId="urn:microsoft.com/office/officeart/2005/8/layout/orgChart1"/>
    <dgm:cxn modelId="{C158D927-B652-9340-A37C-D0A0D247126E}" type="presOf" srcId="{13C2B266-0832-455B-815D-36AA8F75820A}" destId="{94C29E6B-0213-45A5-9CF8-70DA0B40B5A1}" srcOrd="0" destOrd="0" presId="urn:microsoft.com/office/officeart/2005/8/layout/orgChart1"/>
    <dgm:cxn modelId="{88844F2B-7586-4225-917C-067FE0F1C502}" srcId="{EEAAD575-7B31-4971-A433-72AE3E7E917C}" destId="{EFE09C88-D3CF-41A9-A2CB-992E999D721F}" srcOrd="0" destOrd="0" parTransId="{E977EEB0-AA17-4C07-A376-D7B3FDEBCA08}" sibTransId="{9AE73E97-A540-42C5-90D7-BC77BFB1B5E3}"/>
    <dgm:cxn modelId="{2A62C836-0E61-874A-B45D-EA7C97A8A07A}" type="presOf" srcId="{E977EEB0-AA17-4C07-A376-D7B3FDEBCA08}" destId="{07225FC8-1613-400D-A2AE-F12D6A250A15}" srcOrd="0" destOrd="0" presId="urn:microsoft.com/office/officeart/2005/8/layout/orgChart1"/>
    <dgm:cxn modelId="{4AE10664-CF2C-A34D-B363-1D325A6C8EDA}" type="presOf" srcId="{02615C3B-FB80-45E3-A998-3E4280BA4A2E}" destId="{E7C6AC64-4921-4508-89F5-906D8C31D3F8}" srcOrd="0" destOrd="0" presId="urn:microsoft.com/office/officeart/2005/8/layout/orgChart1"/>
    <dgm:cxn modelId="{32671252-7D50-0941-9916-CF028FE7BBEF}" type="presOf" srcId="{EEAAD575-7B31-4971-A433-72AE3E7E917C}" destId="{D74AC025-4850-4064-B0F8-EE483081AFE9}" srcOrd="0" destOrd="0" presId="urn:microsoft.com/office/officeart/2005/8/layout/orgChart1"/>
    <dgm:cxn modelId="{EC13A354-F114-1848-8EE8-3D14A08FCBE8}" type="presOf" srcId="{50679DC1-86F5-4983-BF2E-F644154465FB}" destId="{FDE3E566-4D11-48A9-A443-AD833E925797}" srcOrd="1" destOrd="0" presId="urn:microsoft.com/office/officeart/2005/8/layout/orgChart1"/>
    <dgm:cxn modelId="{17B18979-9478-E145-A0DA-240B9FAD05C0}" type="presOf" srcId="{EFE09C88-D3CF-41A9-A2CB-992E999D721F}" destId="{AB459C0D-5795-459F-B6EA-6F154CAB6317}" srcOrd="1" destOrd="0" presId="urn:microsoft.com/office/officeart/2005/8/layout/orgChart1"/>
    <dgm:cxn modelId="{500CDE7E-BC38-7F40-803F-954B8EFF1900}" type="presOf" srcId="{50679DC1-86F5-4983-BF2E-F644154465FB}" destId="{C6E6A924-81D4-49B3-B84A-085270A87EA7}" srcOrd="0" destOrd="0" presId="urn:microsoft.com/office/officeart/2005/8/layout/orgChart1"/>
    <dgm:cxn modelId="{8979E481-6014-431C-BBA5-4ADE550AEB0D}" srcId="{EEAAD575-7B31-4971-A433-72AE3E7E917C}" destId="{50679DC1-86F5-4983-BF2E-F644154465FB}" srcOrd="2" destOrd="0" parTransId="{81295C6F-BB5D-493D-AA2F-A8559145DCF8}" sibTransId="{266B5CA6-CAFD-45C8-AB71-BD8C82B53C09}"/>
    <dgm:cxn modelId="{E1E16398-DB37-D247-BAD4-DA9171307F9A}" type="presOf" srcId="{EFE09C88-D3CF-41A9-A2CB-992E999D721F}" destId="{2C8DA449-6A39-4427-BD10-384E53D11287}" srcOrd="0" destOrd="0" presId="urn:microsoft.com/office/officeart/2005/8/layout/orgChart1"/>
    <dgm:cxn modelId="{4857CAA3-69D0-974C-BA71-F68EEB4A1AA9}" type="presOf" srcId="{633BEF0A-3F0B-4FD4-AA4E-69C26CB839F3}" destId="{50EC973B-92C0-4606-B1FC-B3585F3470F6}" srcOrd="1" destOrd="0" presId="urn:microsoft.com/office/officeart/2005/8/layout/orgChart1"/>
    <dgm:cxn modelId="{DFF2C8C7-4E4B-412A-B14D-B7B1E1B579FD}" srcId="{EEAAD575-7B31-4971-A433-72AE3E7E917C}" destId="{633BEF0A-3F0B-4FD4-AA4E-69C26CB839F3}" srcOrd="1" destOrd="0" parTransId="{02615C3B-FB80-45E3-A998-3E4280BA4A2E}" sibTransId="{DF04D97C-7E9D-48BC-9917-40114744B0E9}"/>
    <dgm:cxn modelId="{7C12F9CB-7C4E-4B91-9654-2DA93550073C}" srcId="{13C2B266-0832-455B-815D-36AA8F75820A}" destId="{EEAAD575-7B31-4971-A433-72AE3E7E917C}" srcOrd="0" destOrd="0" parTransId="{E041E444-1868-4A03-BB31-BF376919F478}" sibTransId="{7456659D-7205-464B-948C-4796C8AEEBDD}"/>
    <dgm:cxn modelId="{F6F241DE-93BE-9C4D-9981-89564963BB21}" type="presOf" srcId="{EEAAD575-7B31-4971-A433-72AE3E7E917C}" destId="{BB57E2B5-64C4-45B0-9989-950A800D0ED5}" srcOrd="1" destOrd="0" presId="urn:microsoft.com/office/officeart/2005/8/layout/orgChart1"/>
    <dgm:cxn modelId="{ABF34DF4-2302-254C-A50A-CFC9A7FB3D1D}" type="presOf" srcId="{81295C6F-BB5D-493D-AA2F-A8559145DCF8}" destId="{01FD4BD1-5982-4E24-AD2F-92F5B7557FE5}" srcOrd="0" destOrd="0" presId="urn:microsoft.com/office/officeart/2005/8/layout/orgChart1"/>
    <dgm:cxn modelId="{7799AE07-ED84-0F4C-B034-C2DF968E998C}" type="presParOf" srcId="{94C29E6B-0213-45A5-9CF8-70DA0B40B5A1}" destId="{157B0E89-5BDC-4B40-91F0-4A12F96CBF2B}" srcOrd="0" destOrd="0" presId="urn:microsoft.com/office/officeart/2005/8/layout/orgChart1"/>
    <dgm:cxn modelId="{D45A559B-F753-F74D-A74C-97824E2B14F3}" type="presParOf" srcId="{157B0E89-5BDC-4B40-91F0-4A12F96CBF2B}" destId="{E268D2DE-62C4-4FA7-B6F6-B977D53DCE3A}" srcOrd="0" destOrd="0" presId="urn:microsoft.com/office/officeart/2005/8/layout/orgChart1"/>
    <dgm:cxn modelId="{8F829498-E246-2140-8C24-6A3F971E15A3}" type="presParOf" srcId="{E268D2DE-62C4-4FA7-B6F6-B977D53DCE3A}" destId="{D74AC025-4850-4064-B0F8-EE483081AFE9}" srcOrd="0" destOrd="0" presId="urn:microsoft.com/office/officeart/2005/8/layout/orgChart1"/>
    <dgm:cxn modelId="{A2E60278-06F2-F541-A653-96871E9BFB5C}" type="presParOf" srcId="{E268D2DE-62C4-4FA7-B6F6-B977D53DCE3A}" destId="{BB57E2B5-64C4-45B0-9989-950A800D0ED5}" srcOrd="1" destOrd="0" presId="urn:microsoft.com/office/officeart/2005/8/layout/orgChart1"/>
    <dgm:cxn modelId="{A24ECBCD-BB37-C340-976E-7B77A6A6B5EC}" type="presParOf" srcId="{157B0E89-5BDC-4B40-91F0-4A12F96CBF2B}" destId="{8F1518CD-B5AD-4A0A-AD26-74F968BC76E1}" srcOrd="1" destOrd="0" presId="urn:microsoft.com/office/officeart/2005/8/layout/orgChart1"/>
    <dgm:cxn modelId="{5DB6613C-532E-244E-9003-F10D094CE2B5}" type="presParOf" srcId="{8F1518CD-B5AD-4A0A-AD26-74F968BC76E1}" destId="{07225FC8-1613-400D-A2AE-F12D6A250A15}" srcOrd="0" destOrd="0" presId="urn:microsoft.com/office/officeart/2005/8/layout/orgChart1"/>
    <dgm:cxn modelId="{BED5CB1F-DB91-9E47-80E2-A2E4769CBED5}" type="presParOf" srcId="{8F1518CD-B5AD-4A0A-AD26-74F968BC76E1}" destId="{1E7B8734-A681-4E45-AC4A-304F7353872D}" srcOrd="1" destOrd="0" presId="urn:microsoft.com/office/officeart/2005/8/layout/orgChart1"/>
    <dgm:cxn modelId="{D87138CA-D5B0-BC45-8935-917430FA84C5}" type="presParOf" srcId="{1E7B8734-A681-4E45-AC4A-304F7353872D}" destId="{AEDA2630-0861-45BD-B228-E4B3463CFF34}" srcOrd="0" destOrd="0" presId="urn:microsoft.com/office/officeart/2005/8/layout/orgChart1"/>
    <dgm:cxn modelId="{47EB382A-1522-314B-9D95-BA16A8C63BFC}" type="presParOf" srcId="{AEDA2630-0861-45BD-B228-E4B3463CFF34}" destId="{2C8DA449-6A39-4427-BD10-384E53D11287}" srcOrd="0" destOrd="0" presId="urn:microsoft.com/office/officeart/2005/8/layout/orgChart1"/>
    <dgm:cxn modelId="{6D550392-05D2-B94E-8644-8B64524E8664}" type="presParOf" srcId="{AEDA2630-0861-45BD-B228-E4B3463CFF34}" destId="{AB459C0D-5795-459F-B6EA-6F154CAB6317}" srcOrd="1" destOrd="0" presId="urn:microsoft.com/office/officeart/2005/8/layout/orgChart1"/>
    <dgm:cxn modelId="{E3560B75-EA5B-574D-AD28-3BB2281DF068}" type="presParOf" srcId="{1E7B8734-A681-4E45-AC4A-304F7353872D}" destId="{DC52927A-F49D-421E-BFDF-C805AE38C050}" srcOrd="1" destOrd="0" presId="urn:microsoft.com/office/officeart/2005/8/layout/orgChart1"/>
    <dgm:cxn modelId="{9DC6AF05-A75E-FB4E-8888-D2ED65A76676}" type="presParOf" srcId="{1E7B8734-A681-4E45-AC4A-304F7353872D}" destId="{95C20F6B-8882-40A3-8BEE-59C4956F6669}" srcOrd="2" destOrd="0" presId="urn:microsoft.com/office/officeart/2005/8/layout/orgChart1"/>
    <dgm:cxn modelId="{20C4879F-2AC1-6B44-987E-F8C14D3E8F71}" type="presParOf" srcId="{8F1518CD-B5AD-4A0A-AD26-74F968BC76E1}" destId="{E7C6AC64-4921-4508-89F5-906D8C31D3F8}" srcOrd="2" destOrd="0" presId="urn:microsoft.com/office/officeart/2005/8/layout/orgChart1"/>
    <dgm:cxn modelId="{45540D32-F46D-F54F-8286-1C060D94DA54}" type="presParOf" srcId="{8F1518CD-B5AD-4A0A-AD26-74F968BC76E1}" destId="{0FFD5578-645C-4EE8-BB63-8C09C33E7010}" srcOrd="3" destOrd="0" presId="urn:microsoft.com/office/officeart/2005/8/layout/orgChart1"/>
    <dgm:cxn modelId="{359751BB-8346-C644-9FBF-F7EE6986FF13}" type="presParOf" srcId="{0FFD5578-645C-4EE8-BB63-8C09C33E7010}" destId="{54ABA509-013C-4B1E-8270-2662FE0DF77F}" srcOrd="0" destOrd="0" presId="urn:microsoft.com/office/officeart/2005/8/layout/orgChart1"/>
    <dgm:cxn modelId="{DA3BC49F-ECB3-3247-816B-E4CF97EAEF78}" type="presParOf" srcId="{54ABA509-013C-4B1E-8270-2662FE0DF77F}" destId="{FCB4F10E-495A-4EA3-AB8F-87418CE8D986}" srcOrd="0" destOrd="0" presId="urn:microsoft.com/office/officeart/2005/8/layout/orgChart1"/>
    <dgm:cxn modelId="{1C404FF5-983C-EF4C-A372-6983BD615BAF}" type="presParOf" srcId="{54ABA509-013C-4B1E-8270-2662FE0DF77F}" destId="{50EC973B-92C0-4606-B1FC-B3585F3470F6}" srcOrd="1" destOrd="0" presId="urn:microsoft.com/office/officeart/2005/8/layout/orgChart1"/>
    <dgm:cxn modelId="{FC2990E8-87A6-3B4B-BE39-528320152A03}" type="presParOf" srcId="{0FFD5578-645C-4EE8-BB63-8C09C33E7010}" destId="{174DD87D-72F7-49D5-BB02-FAB2E49A96E0}" srcOrd="1" destOrd="0" presId="urn:microsoft.com/office/officeart/2005/8/layout/orgChart1"/>
    <dgm:cxn modelId="{B2D3F007-6CA5-5B49-813B-CF8DD9B82E89}" type="presParOf" srcId="{0FFD5578-645C-4EE8-BB63-8C09C33E7010}" destId="{7AFFC37F-C8AA-463F-9681-729BA8E07722}" srcOrd="2" destOrd="0" presId="urn:microsoft.com/office/officeart/2005/8/layout/orgChart1"/>
    <dgm:cxn modelId="{6066CB0C-B0EC-8143-A403-7DCCD75A26A9}" type="presParOf" srcId="{8F1518CD-B5AD-4A0A-AD26-74F968BC76E1}" destId="{01FD4BD1-5982-4E24-AD2F-92F5B7557FE5}" srcOrd="4" destOrd="0" presId="urn:microsoft.com/office/officeart/2005/8/layout/orgChart1"/>
    <dgm:cxn modelId="{B2F897B3-9A5F-7B42-9E2E-49B11F292B68}" type="presParOf" srcId="{8F1518CD-B5AD-4A0A-AD26-74F968BC76E1}" destId="{B5FF1BFD-6743-4A7B-B08B-DDB1DE4F7D0A}" srcOrd="5" destOrd="0" presId="urn:microsoft.com/office/officeart/2005/8/layout/orgChart1"/>
    <dgm:cxn modelId="{FB818592-6764-534C-B8D8-ABA953B81C34}" type="presParOf" srcId="{B5FF1BFD-6743-4A7B-B08B-DDB1DE4F7D0A}" destId="{3CA95B36-0C22-4BD3-A663-CBBE52738462}" srcOrd="0" destOrd="0" presId="urn:microsoft.com/office/officeart/2005/8/layout/orgChart1"/>
    <dgm:cxn modelId="{B906C325-73D5-E34A-B7F6-A692CFCC22C2}" type="presParOf" srcId="{3CA95B36-0C22-4BD3-A663-CBBE52738462}" destId="{C6E6A924-81D4-49B3-B84A-085270A87EA7}" srcOrd="0" destOrd="0" presId="urn:microsoft.com/office/officeart/2005/8/layout/orgChart1"/>
    <dgm:cxn modelId="{515146D5-959C-1443-92A9-3BD2FECAF48F}" type="presParOf" srcId="{3CA95B36-0C22-4BD3-A663-CBBE52738462}" destId="{FDE3E566-4D11-48A9-A443-AD833E925797}" srcOrd="1" destOrd="0" presId="urn:microsoft.com/office/officeart/2005/8/layout/orgChart1"/>
    <dgm:cxn modelId="{AB199CD1-7FC6-F544-8771-652AFB9B3F65}" type="presParOf" srcId="{B5FF1BFD-6743-4A7B-B08B-DDB1DE4F7D0A}" destId="{4D983BC7-4D81-44CC-8F93-03CC21EBD288}" srcOrd="1" destOrd="0" presId="urn:microsoft.com/office/officeart/2005/8/layout/orgChart1"/>
    <dgm:cxn modelId="{09E09D24-57C6-0B46-B02E-8ED90DC9F918}" type="presParOf" srcId="{B5FF1BFD-6743-4A7B-B08B-DDB1DE4F7D0A}" destId="{67988559-0728-4AF7-A3D3-F5DEADE7E0F2}" srcOrd="2" destOrd="0" presId="urn:microsoft.com/office/officeart/2005/8/layout/orgChart1"/>
    <dgm:cxn modelId="{86E5136B-8CF0-AD4B-A7F2-E64EB67DD3B3}" type="presParOf" srcId="{157B0E89-5BDC-4B40-91F0-4A12F96CBF2B}" destId="{5222B204-FC51-4A3B-9471-7885FDBAC42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FD4BD1-5982-4E24-AD2F-92F5B7557FE5}">
      <dsp:nvSpPr>
        <dsp:cNvPr id="0" name=""/>
        <dsp:cNvSpPr/>
      </dsp:nvSpPr>
      <dsp:spPr>
        <a:xfrm>
          <a:off x="2257425" y="661504"/>
          <a:ext cx="1597144" cy="2771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595"/>
              </a:lnTo>
              <a:lnTo>
                <a:pt x="1597144" y="138595"/>
              </a:lnTo>
              <a:lnTo>
                <a:pt x="1597144" y="2771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6AC64-4921-4508-89F5-906D8C31D3F8}">
      <dsp:nvSpPr>
        <dsp:cNvPr id="0" name=""/>
        <dsp:cNvSpPr/>
      </dsp:nvSpPr>
      <dsp:spPr>
        <a:xfrm>
          <a:off x="2211704" y="661504"/>
          <a:ext cx="91440" cy="2771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1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25FC8-1613-400D-A2AE-F12D6A250A15}">
      <dsp:nvSpPr>
        <dsp:cNvPr id="0" name=""/>
        <dsp:cNvSpPr/>
      </dsp:nvSpPr>
      <dsp:spPr>
        <a:xfrm>
          <a:off x="660280" y="661504"/>
          <a:ext cx="1597144" cy="277190"/>
        </a:xfrm>
        <a:custGeom>
          <a:avLst/>
          <a:gdLst/>
          <a:ahLst/>
          <a:cxnLst/>
          <a:rect l="0" t="0" r="0" b="0"/>
          <a:pathLst>
            <a:path>
              <a:moveTo>
                <a:pt x="1597144" y="0"/>
              </a:moveTo>
              <a:lnTo>
                <a:pt x="1597144" y="138595"/>
              </a:lnTo>
              <a:lnTo>
                <a:pt x="0" y="138595"/>
              </a:lnTo>
              <a:lnTo>
                <a:pt x="0" y="2771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AC025-4850-4064-B0F8-EE483081AFE9}">
      <dsp:nvSpPr>
        <dsp:cNvPr id="0" name=""/>
        <dsp:cNvSpPr/>
      </dsp:nvSpPr>
      <dsp:spPr>
        <a:xfrm>
          <a:off x="1597447" y="1527"/>
          <a:ext cx="1319954" cy="659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Team Lead: </a:t>
          </a:r>
          <a:endParaRPr lang="vi-VN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000" kern="1200"/>
            <a:t>Phan Trường An</a:t>
          </a:r>
          <a:endParaRPr lang="en-US" sz="1000" kern="1200"/>
        </a:p>
      </dsp:txBody>
      <dsp:txXfrm>
        <a:off x="1597447" y="1527"/>
        <a:ext cx="1319954" cy="659977"/>
      </dsp:txXfrm>
    </dsp:sp>
    <dsp:sp modelId="{2C8DA449-6A39-4427-BD10-384E53D11287}">
      <dsp:nvSpPr>
        <dsp:cNvPr id="0" name=""/>
        <dsp:cNvSpPr/>
      </dsp:nvSpPr>
      <dsp:spPr>
        <a:xfrm>
          <a:off x="303" y="938695"/>
          <a:ext cx="1319954" cy="659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Developer: </a:t>
          </a:r>
          <a:endParaRPr lang="vi-VN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000" kern="1200"/>
            <a:t>Phan Trường An, Nguyễn Thị Bích Hà, Tào Khánh Duy</a:t>
          </a:r>
          <a:endParaRPr lang="en-US" sz="1000" kern="1200"/>
        </a:p>
      </dsp:txBody>
      <dsp:txXfrm>
        <a:off x="303" y="938695"/>
        <a:ext cx="1319954" cy="659977"/>
      </dsp:txXfrm>
    </dsp:sp>
    <dsp:sp modelId="{FCB4F10E-495A-4EA3-AB8F-87418CE8D986}">
      <dsp:nvSpPr>
        <dsp:cNvPr id="0" name=""/>
        <dsp:cNvSpPr/>
      </dsp:nvSpPr>
      <dsp:spPr>
        <a:xfrm>
          <a:off x="1597447" y="938695"/>
          <a:ext cx="1319954" cy="659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Business Analyst:</a:t>
          </a:r>
          <a:r>
            <a:rPr lang="vi-VN" sz="1000" kern="1200"/>
            <a:t> Nguyễn Thị Bích Hà</a:t>
          </a:r>
          <a:endParaRPr lang="en-US" sz="1000" kern="1200"/>
        </a:p>
      </dsp:txBody>
      <dsp:txXfrm>
        <a:off x="1597447" y="938695"/>
        <a:ext cx="1319954" cy="659977"/>
      </dsp:txXfrm>
    </dsp:sp>
    <dsp:sp modelId="{C6E6A924-81D4-49B3-B84A-085270A87EA7}">
      <dsp:nvSpPr>
        <dsp:cNvPr id="0" name=""/>
        <dsp:cNvSpPr/>
      </dsp:nvSpPr>
      <dsp:spPr>
        <a:xfrm>
          <a:off x="3194592" y="938695"/>
          <a:ext cx="1319954" cy="659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Tester: </a:t>
          </a:r>
          <a:endParaRPr lang="vi-VN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000" kern="1200"/>
            <a:t>Tào Khánh Duy, Phan Trường An</a:t>
          </a:r>
          <a:endParaRPr lang="en-US" sz="1000" kern="1200"/>
        </a:p>
      </dsp:txBody>
      <dsp:txXfrm>
        <a:off x="3194592" y="938695"/>
        <a:ext cx="1319954" cy="6599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FE677-66E5-6544-9746-015B86EE1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rup_sdpln_sp.dot</Template>
  <TotalTime>956</TotalTime>
  <Pages>12</Pages>
  <Words>1450</Words>
  <Characters>8269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(Small Project)</vt:lpstr>
    </vt:vector>
  </TitlesOfParts>
  <Company>&lt;Company Name&gt;</Company>
  <LinksUpToDate>false</LinksUpToDate>
  <CharactersWithSpaces>9700</CharactersWithSpaces>
  <SharedDoc>false</SharedDoc>
  <HLinks>
    <vt:vector size="150" baseType="variant">
      <vt:variant>
        <vt:i4>65551</vt:i4>
      </vt:variant>
      <vt:variant>
        <vt:i4>156</vt:i4>
      </vt:variant>
      <vt:variant>
        <vt:i4>0</vt:i4>
      </vt:variant>
      <vt:variant>
        <vt:i4>5</vt:i4>
      </vt:variant>
      <vt:variant>
        <vt:lpwstr>D:\Data\UNS\process\modguide\md_metri.htm</vt:lpwstr>
      </vt:variant>
      <vt:variant>
        <vt:lpwstr/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_Toc307271034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_Toc307271033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_Toc307271032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_Toc307271031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_Toc307271030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_Toc307271029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_Toc307271028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_Toc307271027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_Toc307271026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_Toc307271025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_Toc307271024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_Toc307271023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_Toc307271022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_Toc307271021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_Toc307271020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_Toc307271019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_Toc307271018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_Toc307271017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_Toc307271016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_Toc307271015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_Toc307271014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_Toc307271013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_Toc307271012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_Toc307271011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(Small Project)</dc:title>
  <dc:subject>&lt;Project Name&gt;</dc:subject>
  <dc:creator>David Kesfaw</dc:creator>
  <cp:lastModifiedBy>TÀO KHÁNH DUY</cp:lastModifiedBy>
  <cp:revision>75</cp:revision>
  <cp:lastPrinted>1900-12-31T16:59:00Z</cp:lastPrinted>
  <dcterms:created xsi:type="dcterms:W3CDTF">2022-11-01T06:37:00Z</dcterms:created>
  <dcterms:modified xsi:type="dcterms:W3CDTF">2023-01-10T01:11:00Z</dcterms:modified>
</cp:coreProperties>
</file>