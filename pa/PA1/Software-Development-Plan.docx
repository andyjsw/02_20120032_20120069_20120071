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36398AED" w:rsidR="007C47A5" w:rsidRPr="00815AD3" w:rsidRDefault="00815AD3">
      <w:pPr>
        <w:pStyle w:val="Title"/>
        <w:jc w:val="right"/>
        <w:rPr>
          <w:lang w:val="vi-VN"/>
        </w:rPr>
      </w:pPr>
      <w:r>
        <w:t>Website</w:t>
      </w:r>
      <w:r>
        <w:rPr>
          <w:lang w:val="vi-VN"/>
        </w:rPr>
        <w:t xml:space="preserve"> for Study</w:t>
      </w:r>
    </w:p>
    <w:p w14:paraId="3504309F" w14:textId="77777777" w:rsidR="007C47A5" w:rsidRDefault="00000000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14:paraId="7CCA0459" w14:textId="51BD97B0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7BFB7B23" w14:textId="77777777">
        <w:tc>
          <w:tcPr>
            <w:tcW w:w="2304" w:type="dxa"/>
          </w:tcPr>
          <w:p w14:paraId="4DE0A43B" w14:textId="77777777" w:rsidR="007C47A5" w:rsidRDefault="007C47A5">
            <w:pPr>
              <w:pStyle w:val="Tabletext"/>
            </w:pPr>
            <w:r>
              <w:t>&lt;dd/mmm/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14:paraId="3E094E6B" w14:textId="77777777"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06122755" w14:textId="77777777"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017B8DCC" w14:textId="77777777"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 w14:paraId="5DE8F14A" w14:textId="77777777">
        <w:tc>
          <w:tcPr>
            <w:tcW w:w="2304" w:type="dxa"/>
          </w:tcPr>
          <w:p w14:paraId="79AFD81C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6A02B337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4A2275E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5BCCE137" w14:textId="77777777" w:rsidR="007C47A5" w:rsidRDefault="007C47A5">
            <w:pPr>
              <w:pStyle w:val="Tabletext"/>
            </w:pPr>
          </w:p>
        </w:tc>
      </w:tr>
      <w:tr w:rsidR="007C47A5" w14:paraId="3ABA83DE" w14:textId="77777777">
        <w:tc>
          <w:tcPr>
            <w:tcW w:w="2304" w:type="dxa"/>
          </w:tcPr>
          <w:p w14:paraId="4C7D9CD1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09F5DE36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385A80C1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030A3C5E" w14:textId="77777777" w:rsidR="007C47A5" w:rsidRDefault="007C47A5">
            <w:pPr>
              <w:pStyle w:val="Tabletext"/>
            </w:pPr>
          </w:p>
        </w:tc>
      </w:tr>
      <w:tr w:rsidR="007C47A5" w14:paraId="0292378E" w14:textId="77777777">
        <w:tc>
          <w:tcPr>
            <w:tcW w:w="2304" w:type="dxa"/>
          </w:tcPr>
          <w:p w14:paraId="2061AB74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5DFB366A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9635FF8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4465704E" w14:textId="77777777" w:rsidR="007C47A5" w:rsidRDefault="007C47A5">
            <w:pPr>
              <w:pStyle w:val="Tabletext"/>
            </w:pP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C23A663" w14:textId="77777777"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3EB2EED2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80B35F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6E2F7B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2B207826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7AE0407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9DD3931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6E7CC92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59FA042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57D3C5B0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253D63D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54ED22E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0BE1F778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DF7861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1A0D82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0852032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E3114A0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BF11EA1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1C3104E5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14:paraId="1F958927" w14:textId="77777777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08E41B8D" w14:textId="2D0E4DAF" w:rsidR="007C47A5" w:rsidRDefault="007C47A5" w:rsidP="00530E5E">
      <w:pPr>
        <w:pStyle w:val="Heading1"/>
      </w:pPr>
      <w:bookmarkStart w:id="1" w:name="_Toc524312826"/>
      <w:bookmarkStart w:id="2" w:name="_Toc307271011"/>
      <w:bookmarkStart w:id="3" w:name="_Toc413446305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18C6FD95" w14:textId="6AFADE0F" w:rsidR="0063531E" w:rsidRDefault="0063531E" w:rsidP="0063531E">
      <w:pPr>
        <w:rPr>
          <w:lang w:val="vi-VN"/>
        </w:rPr>
      </w:pPr>
      <w:r>
        <w:tab/>
      </w:r>
      <w:proofErr w:type="spellStart"/>
      <w:r>
        <w:t>Mục</w:t>
      </w:r>
      <w:proofErr w:type="spellEnd"/>
      <w:r>
        <w:rPr>
          <w:lang w:val="vi-VN"/>
        </w:rPr>
        <w:t xml:space="preserve"> đích của Software Development Plan là để tổng hợp thông tin cần thiết để vận hanh dự án. Nó mô tả </w:t>
      </w:r>
      <w:r>
        <w:rPr>
          <w:lang w:val="vi-VN"/>
        </w:rPr>
        <w:tab/>
        <w:t>cách tiếp cận, kế hoạch dự án,…</w:t>
      </w:r>
    </w:p>
    <w:p w14:paraId="75DAEE18" w14:textId="3525D70B" w:rsidR="0063531E" w:rsidRDefault="0063531E" w:rsidP="0063531E">
      <w:pPr>
        <w:rPr>
          <w:lang w:val="vi-VN"/>
        </w:rPr>
      </w:pPr>
      <w:r>
        <w:rPr>
          <w:lang w:val="vi-VN"/>
        </w:rPr>
        <w:tab/>
        <w:t>Software Development Plan được dùng bởi:</w:t>
      </w:r>
    </w:p>
    <w:p w14:paraId="018C6376" w14:textId="5F0F7308" w:rsidR="0063531E" w:rsidRPr="0063531E" w:rsidRDefault="0063531E" w:rsidP="0063531E">
      <w:pPr>
        <w:pStyle w:val="ListParagraph"/>
        <w:numPr>
          <w:ilvl w:val="2"/>
          <w:numId w:val="6"/>
        </w:numPr>
        <w:rPr>
          <w:lang w:val="vi-VN"/>
        </w:rPr>
      </w:pPr>
      <w:r w:rsidRPr="0063531E">
        <w:rPr>
          <w:lang w:val="vi-VN"/>
        </w:rPr>
        <w:t>Project manager dùng để lập kế hoạch, kiểm tra tiến độ</w:t>
      </w:r>
    </w:p>
    <w:p w14:paraId="254EB2AF" w14:textId="3502596C" w:rsidR="00275A70" w:rsidRDefault="0063531E" w:rsidP="00275A70">
      <w:pPr>
        <w:pStyle w:val="ListParagraph"/>
        <w:numPr>
          <w:ilvl w:val="2"/>
          <w:numId w:val="6"/>
        </w:numPr>
        <w:rPr>
          <w:lang w:val="vi-VN"/>
        </w:rPr>
      </w:pPr>
      <w:r w:rsidRPr="0063531E">
        <w:rPr>
          <w:lang w:val="vi-VN"/>
        </w:rPr>
        <w:t>Thành viên khác của dự án dùng để xem các công việc cần làm, thời hạn,…</w:t>
      </w:r>
    </w:p>
    <w:p w14:paraId="362D5ED3" w14:textId="7261083F" w:rsidR="00275A70" w:rsidRPr="00275A70" w:rsidRDefault="00275A70" w:rsidP="00275A70">
      <w:pPr>
        <w:pStyle w:val="Heading1"/>
        <w:ind w:left="720" w:hanging="720"/>
      </w:pPr>
      <w:r w:rsidRPr="00275A70">
        <w:t>Project Overview</w:t>
      </w:r>
    </w:p>
    <w:p w14:paraId="0675BEBC" w14:textId="5EFAE36B" w:rsidR="007C47A5" w:rsidRDefault="007C47A5">
      <w:pPr>
        <w:pStyle w:val="Heading2"/>
      </w:pPr>
      <w:bookmarkStart w:id="6" w:name="_Toc524312833"/>
      <w:bookmarkStart w:id="7" w:name="_Toc307271016"/>
      <w:bookmarkStart w:id="8" w:name="_Toc413446307"/>
      <w:r>
        <w:t>Project Purpose, Scope, and Objectives</w:t>
      </w:r>
      <w:bookmarkEnd w:id="6"/>
      <w:bookmarkEnd w:id="7"/>
      <w:bookmarkEnd w:id="8"/>
    </w:p>
    <w:p w14:paraId="59F37A9A" w14:textId="01354A29" w:rsidR="0063531E" w:rsidRPr="0063531E" w:rsidRDefault="0063531E" w:rsidP="0063531E">
      <w:pPr>
        <w:rPr>
          <w:lang w:val="vi-VN"/>
        </w:rPr>
      </w:pPr>
      <w:r>
        <w:tab/>
      </w:r>
      <w:proofErr w:type="spellStart"/>
      <w:r w:rsidRPr="0063531E">
        <w:t>Mục</w:t>
      </w:r>
      <w:proofErr w:type="spellEnd"/>
      <w:r>
        <w:rPr>
          <w:lang w:val="vi-VN"/>
        </w:rPr>
        <w:t xml:space="preserve"> tiêu của Project là tạo được sản phẩm.</w:t>
      </w:r>
    </w:p>
    <w:p w14:paraId="4B687384" w14:textId="77777777" w:rsidR="007C47A5" w:rsidRDefault="007C47A5">
      <w:pPr>
        <w:pStyle w:val="Heading2"/>
      </w:pPr>
      <w:bookmarkStart w:id="9" w:name="_Toc524312834"/>
      <w:bookmarkStart w:id="10" w:name="_Toc307271017"/>
      <w:bookmarkStart w:id="11" w:name="_Toc413446308"/>
      <w:r>
        <w:t>Assumptions and Constraints</w:t>
      </w:r>
      <w:bookmarkEnd w:id="9"/>
      <w:bookmarkEnd w:id="10"/>
      <w:bookmarkEnd w:id="11"/>
    </w:p>
    <w:p w14:paraId="52802478" w14:textId="73141546" w:rsidR="00530E5E" w:rsidRDefault="00530E5E" w:rsidP="00530E5E">
      <w:pPr>
        <w:pStyle w:val="BodyText"/>
        <w:rPr>
          <w:lang w:val="vi-VN"/>
        </w:rPr>
      </w:pPr>
      <w:r>
        <w:t>Project</w:t>
      </w:r>
      <w:r>
        <w:rPr>
          <w:lang w:val="vi-VN"/>
        </w:rPr>
        <w:t xml:space="preserve"> được thực hiện trong 11 tuần</w:t>
      </w:r>
    </w:p>
    <w:p w14:paraId="64810B99" w14:textId="2FBD3271" w:rsidR="00530E5E" w:rsidRDefault="00530E5E" w:rsidP="00530E5E">
      <w:pPr>
        <w:pStyle w:val="BodyText"/>
        <w:rPr>
          <w:lang w:val="vi-VN"/>
        </w:rPr>
      </w:pPr>
      <w:r>
        <w:rPr>
          <w:lang w:val="vi-VN"/>
        </w:rPr>
        <w:t>Project không có chi phí</w:t>
      </w:r>
    </w:p>
    <w:p w14:paraId="0844F54B" w14:textId="672C4E3F" w:rsidR="00530E5E" w:rsidRPr="00530E5E" w:rsidRDefault="00530E5E" w:rsidP="00530E5E">
      <w:pPr>
        <w:pStyle w:val="BodyText"/>
        <w:rPr>
          <w:lang w:val="vi-VN"/>
        </w:rPr>
      </w:pPr>
      <w:r>
        <w:rPr>
          <w:lang w:val="vi-VN"/>
        </w:rPr>
        <w:t xml:space="preserve">Project có 3 thành </w:t>
      </w:r>
      <w:r w:rsidR="0063531E">
        <w:rPr>
          <w:lang w:val="vi-VN"/>
        </w:rPr>
        <w:t>viên</w:t>
      </w:r>
    </w:p>
    <w:p w14:paraId="6103929F" w14:textId="77777777" w:rsidR="007C47A5" w:rsidRDefault="007C47A5">
      <w:pPr>
        <w:pStyle w:val="Heading2"/>
      </w:pPr>
      <w:bookmarkStart w:id="12" w:name="_Toc524312835"/>
      <w:bookmarkStart w:id="13" w:name="_Toc307271018"/>
      <w:bookmarkStart w:id="14" w:name="_Toc413446309"/>
      <w:r>
        <w:t>Project Deliverables</w:t>
      </w:r>
      <w:bookmarkEnd w:id="12"/>
      <w:bookmarkEnd w:id="13"/>
      <w:bookmarkEnd w:id="14"/>
    </w:p>
    <w:p w14:paraId="3AE49E0F" w14:textId="26F2DCFC" w:rsidR="0063531E" w:rsidRPr="0063531E" w:rsidRDefault="0063531E" w:rsidP="00530E5E">
      <w:pPr>
        <w:pStyle w:val="BodyText"/>
        <w:rPr>
          <w:lang w:val="vi-VN"/>
        </w:rPr>
      </w:pPr>
      <w:proofErr w:type="spellStart"/>
      <w:r>
        <w:rPr>
          <w:color w:val="000000"/>
        </w:rPr>
        <w:t>Các</w:t>
      </w:r>
      <w:proofErr w:type="spellEnd"/>
      <w:r>
        <w:rPr>
          <w:color w:val="000000"/>
          <w:lang w:val="vi-VN"/>
        </w:rPr>
        <w:t xml:space="preserve"> phần chuyển giao được của mỗi giai đoạn trong dự án được xác định trong Development Case.</w:t>
      </w:r>
    </w:p>
    <w:p w14:paraId="285A227C" w14:textId="77777777" w:rsidR="007C47A5" w:rsidRDefault="007C47A5">
      <w:pPr>
        <w:pStyle w:val="Heading1"/>
      </w:pPr>
      <w:bookmarkStart w:id="15" w:name="_Toc524312837"/>
      <w:bookmarkStart w:id="16" w:name="_Toc307271019"/>
      <w:bookmarkStart w:id="17" w:name="_Toc413446310"/>
      <w:r>
        <w:t>Project Organization</w:t>
      </w:r>
      <w:bookmarkEnd w:id="15"/>
      <w:bookmarkEnd w:id="16"/>
      <w:bookmarkEnd w:id="17"/>
    </w:p>
    <w:p w14:paraId="24E9C750" w14:textId="77777777" w:rsidR="007C47A5" w:rsidRDefault="007C47A5">
      <w:pPr>
        <w:pStyle w:val="Heading2"/>
      </w:pPr>
      <w:bookmarkStart w:id="18" w:name="_Toc524312838"/>
      <w:bookmarkStart w:id="19" w:name="_Toc307271020"/>
      <w:bookmarkStart w:id="20" w:name="_Toc413446311"/>
      <w:r>
        <w:t>Organizational Structure</w:t>
      </w:r>
      <w:bookmarkEnd w:id="18"/>
      <w:bookmarkEnd w:id="19"/>
      <w:bookmarkEnd w:id="20"/>
    </w:p>
    <w:p w14:paraId="1DB2FA47" w14:textId="53B0FBCD" w:rsidR="007C47A5" w:rsidRDefault="00E61278" w:rsidP="00F9593E">
      <w:pPr>
        <w:pStyle w:val="BodyText"/>
      </w:pPr>
      <w:r>
        <w:rPr>
          <w:noProof/>
        </w:rPr>
        <w:drawing>
          <wp:inline distT="0" distB="0" distL="0" distR="0" wp14:anchorId="278312FA" wp14:editId="465E8257">
            <wp:extent cx="4514850" cy="1600200"/>
            <wp:effectExtent l="38100" t="0" r="952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ADDC96F" w14:textId="59499759" w:rsidR="007C47A5" w:rsidRDefault="007C47A5" w:rsidP="00530E5E">
      <w:pPr>
        <w:pStyle w:val="Heading2"/>
      </w:pPr>
      <w:bookmarkStart w:id="21" w:name="_Toc524312840"/>
      <w:bookmarkStart w:id="22" w:name="_Toc307271021"/>
      <w:bookmarkStart w:id="23" w:name="_Toc413446312"/>
      <w:r>
        <w:t>Roles and Responsibilities</w:t>
      </w:r>
      <w:bookmarkEnd w:id="21"/>
      <w:bookmarkEnd w:id="22"/>
      <w:bookmarkEnd w:id="23"/>
    </w:p>
    <w:tbl>
      <w:tblPr>
        <w:tblStyle w:val="TableGrid"/>
        <w:tblW w:w="3841" w:type="pct"/>
        <w:tblLook w:val="0000" w:firstRow="0" w:lastRow="0" w:firstColumn="0" w:lastColumn="0" w:noHBand="0" w:noVBand="0"/>
      </w:tblPr>
      <w:tblGrid>
        <w:gridCol w:w="3205"/>
        <w:gridCol w:w="3978"/>
      </w:tblGrid>
      <w:tr w:rsidR="007C47A5" w14:paraId="14489980" w14:textId="77777777" w:rsidTr="0063531E">
        <w:tc>
          <w:tcPr>
            <w:tcW w:w="2203" w:type="pct"/>
          </w:tcPr>
          <w:p w14:paraId="69856D88" w14:textId="77777777"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Person</w:t>
            </w:r>
          </w:p>
        </w:tc>
        <w:tc>
          <w:tcPr>
            <w:tcW w:w="2735" w:type="pct"/>
          </w:tcPr>
          <w:p w14:paraId="3EC7DBD0" w14:textId="77777777"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Role</w:t>
            </w:r>
          </w:p>
        </w:tc>
      </w:tr>
      <w:tr w:rsidR="007C47A5" w14:paraId="7E8620AD" w14:textId="77777777" w:rsidTr="0063531E">
        <w:trPr>
          <w:trHeight w:val="708"/>
        </w:trPr>
        <w:tc>
          <w:tcPr>
            <w:tcW w:w="2203" w:type="pct"/>
          </w:tcPr>
          <w:p w14:paraId="0E641CE2" w14:textId="12754C43" w:rsidR="0063531E" w:rsidRPr="0063531E" w:rsidRDefault="0063531E" w:rsidP="00275A70">
            <w:pPr>
              <w:pStyle w:val="infoblue0"/>
              <w:spacing w:after="0"/>
              <w:ind w:left="125"/>
              <w:rPr>
                <w:lang w:val="vi-VN"/>
              </w:rPr>
            </w:pPr>
            <w:r>
              <w:t>Phan</w:t>
            </w:r>
            <w:r>
              <w:rPr>
                <w:lang w:val="vi-VN"/>
              </w:rPr>
              <w:t xml:space="preserve"> Trường An</w:t>
            </w:r>
          </w:p>
        </w:tc>
        <w:tc>
          <w:tcPr>
            <w:tcW w:w="2735" w:type="pct"/>
          </w:tcPr>
          <w:p w14:paraId="31B4C213" w14:textId="2CA8D4F7" w:rsidR="007C47A5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Team</w:t>
            </w:r>
            <w:r>
              <w:rPr>
                <w:lang w:val="vi-VN"/>
              </w:rPr>
              <w:t xml:space="preserve"> Lead, Developer, Tester</w:t>
            </w:r>
          </w:p>
        </w:tc>
      </w:tr>
      <w:tr w:rsidR="0063531E" w14:paraId="5F406950" w14:textId="77777777" w:rsidTr="0063531E">
        <w:trPr>
          <w:trHeight w:val="660"/>
        </w:trPr>
        <w:tc>
          <w:tcPr>
            <w:tcW w:w="2203" w:type="pct"/>
          </w:tcPr>
          <w:p w14:paraId="281FCBCD" w14:textId="091E9A74" w:rsidR="0063531E" w:rsidRPr="00275A70" w:rsidRDefault="00275A70" w:rsidP="0063531E">
            <w:pPr>
              <w:pStyle w:val="infoblue0"/>
              <w:spacing w:after="0"/>
              <w:ind w:left="125"/>
              <w:rPr>
                <w:lang w:val="vi-VN"/>
              </w:rPr>
            </w:pPr>
            <w:proofErr w:type="spellStart"/>
            <w:r>
              <w:t>Tào</w:t>
            </w:r>
            <w:proofErr w:type="spellEnd"/>
            <w:r>
              <w:rPr>
                <w:lang w:val="vi-VN"/>
              </w:rPr>
              <w:t xml:space="preserve"> Khánh Duy</w:t>
            </w:r>
          </w:p>
        </w:tc>
        <w:tc>
          <w:tcPr>
            <w:tcW w:w="2735" w:type="pct"/>
          </w:tcPr>
          <w:p w14:paraId="66DA4971" w14:textId="24A996B0" w:rsidR="0063531E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Project</w:t>
            </w:r>
            <w:r>
              <w:rPr>
                <w:lang w:val="vi-VN"/>
              </w:rPr>
              <w:t xml:space="preserve"> Manager, </w:t>
            </w:r>
            <w:proofErr w:type="gramStart"/>
            <w:r>
              <w:rPr>
                <w:lang w:val="vi-VN"/>
              </w:rPr>
              <w:t>Developer,  Tester</w:t>
            </w:r>
            <w:proofErr w:type="gramEnd"/>
          </w:p>
        </w:tc>
      </w:tr>
      <w:tr w:rsidR="0063531E" w14:paraId="1C4328D8" w14:textId="77777777" w:rsidTr="0063531E">
        <w:trPr>
          <w:trHeight w:val="698"/>
        </w:trPr>
        <w:tc>
          <w:tcPr>
            <w:tcW w:w="2203" w:type="pct"/>
          </w:tcPr>
          <w:p w14:paraId="094F8B45" w14:textId="7C261D66" w:rsidR="0063531E" w:rsidRPr="00275A70" w:rsidRDefault="00275A70" w:rsidP="0063531E">
            <w:pPr>
              <w:pStyle w:val="infoblue0"/>
              <w:spacing w:after="0"/>
              <w:ind w:left="125"/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Thị Bích Hà</w:t>
            </w:r>
          </w:p>
        </w:tc>
        <w:tc>
          <w:tcPr>
            <w:tcW w:w="2735" w:type="pct"/>
          </w:tcPr>
          <w:p w14:paraId="4B9E8AE4" w14:textId="6380511A" w:rsidR="0063531E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Business</w:t>
            </w:r>
            <w:r>
              <w:rPr>
                <w:lang w:val="vi-VN"/>
              </w:rPr>
              <w:t xml:space="preserve"> Analyst, Developer, </w:t>
            </w:r>
          </w:p>
        </w:tc>
      </w:tr>
    </w:tbl>
    <w:p w14:paraId="7AA07B83" w14:textId="77777777" w:rsidR="007C47A5" w:rsidRDefault="007C47A5">
      <w:pPr>
        <w:pStyle w:val="BodyText"/>
      </w:pPr>
    </w:p>
    <w:p w14:paraId="79AF5BBA" w14:textId="77777777" w:rsidR="007C47A5" w:rsidRDefault="007C47A5">
      <w:pPr>
        <w:pStyle w:val="Heading1"/>
      </w:pPr>
      <w:bookmarkStart w:id="24" w:name="_Toc524312841"/>
      <w:bookmarkStart w:id="25" w:name="_Toc307271022"/>
      <w:bookmarkStart w:id="26" w:name="_Toc413446313"/>
      <w:r>
        <w:lastRenderedPageBreak/>
        <w:t>Management Process</w:t>
      </w:r>
      <w:bookmarkEnd w:id="24"/>
      <w:bookmarkEnd w:id="25"/>
      <w:bookmarkEnd w:id="26"/>
    </w:p>
    <w:p w14:paraId="575EFA9C" w14:textId="77777777" w:rsidR="007C47A5" w:rsidRDefault="007C47A5">
      <w:pPr>
        <w:pStyle w:val="Heading2"/>
      </w:pPr>
      <w:bookmarkStart w:id="27" w:name="_Toc524312842"/>
      <w:bookmarkStart w:id="28" w:name="_Toc307271023"/>
      <w:bookmarkStart w:id="29" w:name="_Toc413446314"/>
      <w:r>
        <w:t>Project Estimates</w:t>
      </w:r>
      <w:bookmarkEnd w:id="27"/>
      <w:bookmarkEnd w:id="28"/>
      <w:bookmarkEnd w:id="29"/>
    </w:p>
    <w:p w14:paraId="48580EF6" w14:textId="77777777" w:rsidR="00530E5E" w:rsidRDefault="00530E5E">
      <w:pPr>
        <w:pStyle w:val="infoblue0"/>
      </w:pPr>
    </w:p>
    <w:p w14:paraId="18D86EEF" w14:textId="77777777" w:rsidR="007C47A5" w:rsidRDefault="007C47A5">
      <w:pPr>
        <w:pStyle w:val="Heading2"/>
      </w:pPr>
      <w:bookmarkStart w:id="30" w:name="_Toc524312843"/>
      <w:bookmarkStart w:id="31" w:name="_Toc307271024"/>
      <w:bookmarkStart w:id="32" w:name="_Toc413446315"/>
      <w:r>
        <w:t>Project Plan</w:t>
      </w:r>
      <w:bookmarkEnd w:id="30"/>
      <w:bookmarkEnd w:id="31"/>
      <w:bookmarkEnd w:id="32"/>
    </w:p>
    <w:p w14:paraId="59A9C288" w14:textId="77777777" w:rsidR="00CC091C" w:rsidRPr="00CC091C" w:rsidRDefault="007C47A5" w:rsidP="00064D55">
      <w:pPr>
        <w:pStyle w:val="Heading3"/>
      </w:pPr>
      <w:bookmarkStart w:id="33" w:name="_Toc524312844"/>
      <w:bookmarkStart w:id="34" w:name="_Toc307271025"/>
      <w:bookmarkStart w:id="35" w:name="_Toc413446316"/>
      <w:r>
        <w:t xml:space="preserve">Phase </w:t>
      </w:r>
      <w:r w:rsidR="00D45597">
        <w:t xml:space="preserve">and Iteration </w:t>
      </w:r>
      <w:proofErr w:type="spellStart"/>
      <w:r>
        <w:t>Pl</w:t>
      </w:r>
      <w:bookmarkEnd w:id="33"/>
      <w:bookmarkEnd w:id="34"/>
      <w:bookmarkEnd w:id="35"/>
      <w:r w:rsidR="00064D55">
        <w:t>a</w:t>
      </w:r>
      <w:proofErr w:type="spellEnd"/>
      <w:r w:rsidR="00CC091C">
        <w:rPr>
          <w:lang w:val="vi-VN"/>
        </w:rPr>
        <w:t>n</w:t>
      </w:r>
    </w:p>
    <w:p w14:paraId="3DEA8CE5" w14:textId="3281DF29" w:rsidR="007C47A5" w:rsidRDefault="00CC091C" w:rsidP="00CC091C">
      <w:pPr>
        <w:pStyle w:val="Heading3"/>
        <w:numPr>
          <w:ilvl w:val="0"/>
          <w:numId w:val="0"/>
        </w:numPr>
        <w:rPr>
          <w:i w:val="0"/>
          <w:iCs/>
          <w:u w:val="single"/>
          <w:lang w:val="vi-VN"/>
        </w:rPr>
      </w:pPr>
      <w:r w:rsidRPr="00CC091C">
        <w:rPr>
          <w:i w:val="0"/>
          <w:iCs/>
          <w:u w:val="single"/>
          <w:lang w:val="vi-VN"/>
        </w:rPr>
        <w:t>WBS:</w:t>
      </w:r>
      <w:r w:rsidR="005115C7" w:rsidRPr="005115C7">
        <w:t xml:space="preserve"> </w:t>
      </w:r>
      <w:r w:rsidR="005115C7">
        <w:rPr>
          <w:noProof/>
        </w:rPr>
        <w:drawing>
          <wp:inline distT="0" distB="0" distL="0" distR="0" wp14:anchorId="5D474878" wp14:editId="5C3DEC9E">
            <wp:extent cx="6834337" cy="1592580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747" cy="16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333E" w14:textId="350A1448" w:rsidR="00CC091C" w:rsidRPr="00CC091C" w:rsidRDefault="00CC091C" w:rsidP="00CC091C">
      <w:pPr>
        <w:jc w:val="center"/>
        <w:rPr>
          <w:i/>
          <w:iCs/>
          <w:lang w:val="vi-VN"/>
        </w:rPr>
      </w:pPr>
      <w:r>
        <w:rPr>
          <w:i/>
          <w:iCs/>
          <w:lang w:val="vi-VN"/>
        </w:rPr>
        <w:t xml:space="preserve">Hình 1: </w:t>
      </w:r>
      <w:r w:rsidRPr="00CC091C">
        <w:rPr>
          <w:i/>
          <w:iCs/>
          <w:lang w:val="vi-VN"/>
        </w:rPr>
        <w:t>WBS</w:t>
      </w:r>
    </w:p>
    <w:p w14:paraId="0053CB62" w14:textId="5FEF782E" w:rsidR="00CC091C" w:rsidRDefault="005115C7" w:rsidP="00CC091C">
      <w:pPr>
        <w:rPr>
          <w:lang w:val="vi-VN"/>
        </w:rPr>
      </w:pPr>
      <w:r w:rsidRPr="005115C7">
        <w:rPr>
          <w:noProof/>
          <w:lang w:val="vi-VN"/>
        </w:rPr>
        <w:drawing>
          <wp:inline distT="0" distB="0" distL="0" distR="0" wp14:anchorId="00E26F6F" wp14:editId="2BA83281">
            <wp:extent cx="6393643" cy="2770909"/>
            <wp:effectExtent l="0" t="0" r="762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6164" cy="278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E401" w14:textId="44D484E7" w:rsidR="00CC091C" w:rsidRPr="00CC091C" w:rsidRDefault="00CC091C" w:rsidP="00CC091C">
      <w:pPr>
        <w:jc w:val="center"/>
        <w:rPr>
          <w:i/>
          <w:iCs/>
          <w:lang w:val="vi-VN"/>
        </w:rPr>
      </w:pPr>
      <w:r>
        <w:rPr>
          <w:i/>
          <w:iCs/>
          <w:lang w:val="vi-VN"/>
        </w:rPr>
        <w:t xml:space="preserve">Hình 2: </w:t>
      </w:r>
      <w:r w:rsidRPr="00CC091C">
        <w:rPr>
          <w:i/>
          <w:iCs/>
          <w:lang w:val="vi-VN"/>
        </w:rPr>
        <w:t>WBS – Mục 1</w:t>
      </w:r>
    </w:p>
    <w:p w14:paraId="1ECD5786" w14:textId="27FB6697" w:rsidR="00CC091C" w:rsidRDefault="00CC091C" w:rsidP="00CC091C">
      <w:pPr>
        <w:rPr>
          <w:lang w:val="vi-VN"/>
        </w:rPr>
      </w:pPr>
      <w:r w:rsidRPr="00CC091C">
        <w:rPr>
          <w:noProof/>
          <w:lang w:val="vi-VN"/>
        </w:rPr>
        <w:drawing>
          <wp:inline distT="0" distB="0" distL="0" distR="0" wp14:anchorId="0DED8467" wp14:editId="074D4842">
            <wp:extent cx="6841147" cy="1844040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7"/>
                    <a:srcRect t="27312"/>
                    <a:stretch/>
                  </pic:blipFill>
                  <pic:spPr bwMode="auto">
                    <a:xfrm>
                      <a:off x="0" y="0"/>
                      <a:ext cx="6852031" cy="184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B6C12" w14:textId="04B6DBD5" w:rsidR="00CC091C" w:rsidRPr="00CC091C" w:rsidRDefault="00CC091C" w:rsidP="00CC091C">
      <w:pPr>
        <w:jc w:val="center"/>
        <w:rPr>
          <w:i/>
          <w:iCs/>
          <w:lang w:val="vi-VN"/>
        </w:rPr>
      </w:pPr>
      <w:r w:rsidRPr="00CC091C">
        <w:rPr>
          <w:i/>
          <w:iCs/>
          <w:lang w:val="vi-VN"/>
        </w:rPr>
        <w:t>Hình 3: WBS Mục 2</w:t>
      </w:r>
    </w:p>
    <w:p w14:paraId="506441DC" w14:textId="6EB5443C" w:rsidR="00CC091C" w:rsidRDefault="00CC091C" w:rsidP="00CC091C">
      <w:pPr>
        <w:rPr>
          <w:lang w:val="vi-VN"/>
        </w:rPr>
      </w:pPr>
      <w:r w:rsidRPr="00CC091C">
        <w:rPr>
          <w:noProof/>
          <w:lang w:val="vi-VN"/>
        </w:rPr>
        <w:lastRenderedPageBreak/>
        <w:drawing>
          <wp:inline distT="0" distB="0" distL="0" distR="0" wp14:anchorId="7C7108DB" wp14:editId="720A45B1">
            <wp:extent cx="6750531" cy="2736273"/>
            <wp:effectExtent l="0" t="0" r="0" b="698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72491" cy="27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850F" w14:textId="3B1BA23F" w:rsidR="00CC091C" w:rsidRPr="00CC091C" w:rsidRDefault="00CC091C" w:rsidP="00CC091C">
      <w:pPr>
        <w:jc w:val="center"/>
        <w:rPr>
          <w:i/>
          <w:iCs/>
          <w:lang w:val="vi-VN"/>
        </w:rPr>
      </w:pPr>
      <w:r w:rsidRPr="00CC091C">
        <w:rPr>
          <w:i/>
          <w:iCs/>
          <w:lang w:val="vi-VN"/>
        </w:rPr>
        <w:t xml:space="preserve">Hình </w:t>
      </w:r>
      <w:r>
        <w:rPr>
          <w:i/>
          <w:iCs/>
          <w:lang w:val="vi-VN"/>
        </w:rPr>
        <w:t>4</w:t>
      </w:r>
      <w:r w:rsidRPr="00CC091C">
        <w:rPr>
          <w:i/>
          <w:iCs/>
          <w:lang w:val="vi-VN"/>
        </w:rPr>
        <w:t xml:space="preserve">: WBS Mục </w:t>
      </w:r>
      <w:r>
        <w:rPr>
          <w:i/>
          <w:iCs/>
          <w:lang w:val="vi-VN"/>
        </w:rPr>
        <w:t>3</w:t>
      </w:r>
    </w:p>
    <w:p w14:paraId="3B07AC9B" w14:textId="77777777" w:rsidR="00CC091C" w:rsidRPr="00CC091C" w:rsidRDefault="00CC091C" w:rsidP="00CC091C">
      <w:pPr>
        <w:rPr>
          <w:lang w:val="vi-VN"/>
        </w:rPr>
      </w:pPr>
    </w:p>
    <w:p w14:paraId="300F0FB5" w14:textId="77777777" w:rsidR="007C47A5" w:rsidRDefault="007C47A5">
      <w:pPr>
        <w:pStyle w:val="Heading3"/>
      </w:pPr>
      <w:bookmarkStart w:id="36" w:name="_Toc524312846"/>
      <w:bookmarkStart w:id="37" w:name="_Toc307271027"/>
      <w:bookmarkStart w:id="38" w:name="_Toc413446317"/>
      <w:r>
        <w:t>Releases</w:t>
      </w:r>
      <w:bookmarkEnd w:id="36"/>
      <w:bookmarkEnd w:id="37"/>
      <w:bookmarkEnd w:id="38"/>
    </w:p>
    <w:p w14:paraId="0A362674" w14:textId="49233136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 xml:space="preserve">18/11/2022, Hoàn chỉnh UI/UX. </w:t>
      </w:r>
    </w:p>
    <w:p w14:paraId="5D7045FB" w14:textId="6506AF13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>13/12/2022, Hoàn chỉnh Website.</w:t>
      </w:r>
    </w:p>
    <w:p w14:paraId="020EEF43" w14:textId="6CEFD850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>14/12/2022, Phiên bản beta để thử nghiệm, sửa lỗi và nâng cấp lần cuối.</w:t>
      </w:r>
    </w:p>
    <w:p w14:paraId="15A47CD6" w14:textId="03D539E9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 xml:space="preserve">16/12/2022, Phiên bản hoàn </w:t>
      </w:r>
      <w:r w:rsidR="00C27145" w:rsidRPr="00C27145">
        <w:rPr>
          <w:i w:val="0"/>
          <w:iCs w:val="0"/>
          <w:color w:val="auto"/>
          <w:lang w:val="vi-VN"/>
        </w:rPr>
        <w:t>thiện và demo sản phẩm.</w:t>
      </w:r>
    </w:p>
    <w:p w14:paraId="432408B1" w14:textId="77777777" w:rsidR="00B217D6" w:rsidRDefault="00B217D6">
      <w:pPr>
        <w:pStyle w:val="infoblue0"/>
      </w:pPr>
    </w:p>
    <w:p w14:paraId="724597BC" w14:textId="77777777" w:rsidR="007C47A5" w:rsidRDefault="007C47A5">
      <w:pPr>
        <w:pStyle w:val="Heading3"/>
      </w:pPr>
      <w:bookmarkStart w:id="39" w:name="_Toc524312847"/>
      <w:bookmarkStart w:id="40" w:name="_Toc307271028"/>
      <w:bookmarkStart w:id="41" w:name="_Toc413446318"/>
      <w:r>
        <w:t>Project Schedule</w:t>
      </w:r>
      <w:bookmarkEnd w:id="39"/>
      <w:bookmarkEnd w:id="40"/>
      <w:bookmarkEnd w:id="41"/>
    </w:p>
    <w:p w14:paraId="093A9E65" w14:textId="1E61070A" w:rsidR="00E74E79" w:rsidRDefault="00E74E79">
      <w:pPr>
        <w:pStyle w:val="infoblue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0"/>
        <w:gridCol w:w="1223"/>
        <w:gridCol w:w="1276"/>
        <w:gridCol w:w="1276"/>
        <w:gridCol w:w="1211"/>
        <w:gridCol w:w="1194"/>
        <w:gridCol w:w="1200"/>
      </w:tblGrid>
      <w:tr w:rsidR="00836C1D" w14:paraId="6878ADED" w14:textId="77777777" w:rsidTr="00DC745A">
        <w:tc>
          <w:tcPr>
            <w:tcW w:w="1250" w:type="dxa"/>
          </w:tcPr>
          <w:p w14:paraId="2D8FE831" w14:textId="56C127F1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Task Name</w:t>
            </w:r>
          </w:p>
        </w:tc>
        <w:tc>
          <w:tcPr>
            <w:tcW w:w="1223" w:type="dxa"/>
          </w:tcPr>
          <w:p w14:paraId="04CB6796" w14:textId="4CFB7E2B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Duration</w:t>
            </w:r>
          </w:p>
        </w:tc>
        <w:tc>
          <w:tcPr>
            <w:tcW w:w="1276" w:type="dxa"/>
          </w:tcPr>
          <w:p w14:paraId="0A51996C" w14:textId="10774960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Start</w:t>
            </w:r>
          </w:p>
        </w:tc>
        <w:tc>
          <w:tcPr>
            <w:tcW w:w="1276" w:type="dxa"/>
          </w:tcPr>
          <w:p w14:paraId="777772FD" w14:textId="72EE7F8F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Finish</w:t>
            </w:r>
          </w:p>
        </w:tc>
        <w:tc>
          <w:tcPr>
            <w:tcW w:w="1211" w:type="dxa"/>
          </w:tcPr>
          <w:p w14:paraId="3C833AF0" w14:textId="01B0F6F8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Member</w:t>
            </w:r>
          </w:p>
        </w:tc>
        <w:tc>
          <w:tcPr>
            <w:tcW w:w="1194" w:type="dxa"/>
          </w:tcPr>
          <w:p w14:paraId="1178D9BD" w14:textId="01F6B098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Priority</w:t>
            </w:r>
          </w:p>
        </w:tc>
        <w:tc>
          <w:tcPr>
            <w:tcW w:w="1200" w:type="dxa"/>
          </w:tcPr>
          <w:p w14:paraId="6445E540" w14:textId="29F9F481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Status</w:t>
            </w:r>
          </w:p>
        </w:tc>
      </w:tr>
      <w:tr w:rsidR="00836C1D" w14:paraId="62D9AC26" w14:textId="77777777" w:rsidTr="00DC745A">
        <w:tc>
          <w:tcPr>
            <w:tcW w:w="1250" w:type="dxa"/>
          </w:tcPr>
          <w:p w14:paraId="78B54997" w14:textId="46676CEF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Complete project execution</w:t>
            </w:r>
          </w:p>
        </w:tc>
        <w:tc>
          <w:tcPr>
            <w:tcW w:w="1223" w:type="dxa"/>
          </w:tcPr>
          <w:p w14:paraId="5DD526A8" w14:textId="46F249A3" w:rsidR="00836C1D" w:rsidRPr="00250870" w:rsidRDefault="00836C1D" w:rsidP="00F64CC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10 weeks</w:t>
            </w:r>
          </w:p>
        </w:tc>
        <w:tc>
          <w:tcPr>
            <w:tcW w:w="1276" w:type="dxa"/>
          </w:tcPr>
          <w:p w14:paraId="5538DE29" w14:textId="0DBCAB5B" w:rsidR="00836C1D" w:rsidRPr="00250870" w:rsidRDefault="00D404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="00836C1D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01AFB0A7" w14:textId="77777777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11" w:type="dxa"/>
          </w:tcPr>
          <w:p w14:paraId="4C189D68" w14:textId="0C80C4B8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675B7519" w14:textId="148F5B35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3AA83A84" w14:textId="684FCF68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In Process</w:t>
            </w:r>
          </w:p>
        </w:tc>
      </w:tr>
      <w:tr w:rsidR="00933FA0" w14:paraId="2A378FB7" w14:textId="77777777" w:rsidTr="00431DC9">
        <w:tc>
          <w:tcPr>
            <w:tcW w:w="8630" w:type="dxa"/>
            <w:gridSpan w:val="7"/>
          </w:tcPr>
          <w:p w14:paraId="2488ABE7" w14:textId="1A541D58" w:rsidR="00933FA0" w:rsidRPr="00D40423" w:rsidRDefault="00933FA0" w:rsidP="00933FA0">
            <w:pPr>
              <w:pStyle w:val="infoblue0"/>
              <w:numPr>
                <w:ilvl w:val="0"/>
                <w:numId w:val="8"/>
              </w:numPr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D40423">
              <w:rPr>
                <w:b/>
                <w:bCs/>
                <w:i w:val="0"/>
                <w:iCs w:val="0"/>
                <w:color w:val="auto"/>
                <w:lang w:val="vi-VN"/>
              </w:rPr>
              <w:t>Inception</w:t>
            </w:r>
            <w:r w:rsidR="00DC745A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(1 sprint – 2 weeks)</w:t>
            </w:r>
          </w:p>
        </w:tc>
      </w:tr>
      <w:tr w:rsidR="00933FA0" w14:paraId="5789E36F" w14:textId="77777777" w:rsidTr="00DC745A">
        <w:tc>
          <w:tcPr>
            <w:tcW w:w="1250" w:type="dxa"/>
          </w:tcPr>
          <w:p w14:paraId="30912E4E" w14:textId="572D9F08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Sprint</w:t>
            </w:r>
            <w:r w:rsidRPr="004109F6">
              <w:rPr>
                <w:b/>
                <w:bCs/>
                <w:color w:val="auto"/>
                <w:lang w:val="vi-VN"/>
              </w:rPr>
              <w:t xml:space="preserve"> 1: PA1</w:t>
            </w:r>
          </w:p>
        </w:tc>
        <w:tc>
          <w:tcPr>
            <w:tcW w:w="1223" w:type="dxa"/>
          </w:tcPr>
          <w:p w14:paraId="4CAA4379" w14:textId="1895ABB2" w:rsidR="00933FA0" w:rsidRPr="004109F6" w:rsidRDefault="00F64CCA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13</w:t>
            </w:r>
            <w:r w:rsidR="00933FA0"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3AEB4A54" w14:textId="383ABEA5" w:rsidR="00933FA0" w:rsidRPr="004109F6" w:rsidRDefault="00D40423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21</w:t>
            </w:r>
            <w:r w:rsidR="00933FA0" w:rsidRPr="004109F6">
              <w:rPr>
                <w:b/>
                <w:bCs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6F8F5C64" w14:textId="315CF17B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02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69D86D66" w14:textId="23C6C65C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2EE9D2AC" w14:textId="5F0C9805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200" w:type="dxa"/>
          </w:tcPr>
          <w:p w14:paraId="5B43EA8C" w14:textId="6A20A462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Done</w:t>
            </w:r>
          </w:p>
        </w:tc>
      </w:tr>
      <w:tr w:rsidR="00836C1D" w14:paraId="47CD6CA1" w14:textId="77777777" w:rsidTr="00DC745A">
        <w:tc>
          <w:tcPr>
            <w:tcW w:w="1250" w:type="dxa"/>
          </w:tcPr>
          <w:p w14:paraId="5FE70CB6" w14:textId="1DB26432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Project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3DDF97D4" w14:textId="5A736809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5D08791" w14:textId="3531911A" w:rsidR="00836C1D" w:rsidRPr="00250870" w:rsidRDefault="00D404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6BEDA090" w14:textId="32821425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11" w:type="dxa"/>
          </w:tcPr>
          <w:p w14:paraId="4974E998" w14:textId="77777777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proofErr w:type="spellStart"/>
            <w:r w:rsidRPr="00250870">
              <w:rPr>
                <w:i w:val="0"/>
                <w:iCs w:val="0"/>
                <w:color w:val="auto"/>
              </w:rPr>
              <w:t>PTAn</w:t>
            </w:r>
            <w:proofErr w:type="spellEnd"/>
            <w:r w:rsidRPr="00250870">
              <w:rPr>
                <w:i w:val="0"/>
                <w:iCs w:val="0"/>
                <w:color w:val="auto"/>
                <w:lang w:val="vi-VN"/>
              </w:rPr>
              <w:t>,</w:t>
            </w:r>
          </w:p>
          <w:p w14:paraId="16359AD1" w14:textId="19D23319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TKDuy</w:t>
            </w:r>
          </w:p>
        </w:tc>
        <w:tc>
          <w:tcPr>
            <w:tcW w:w="1194" w:type="dxa"/>
          </w:tcPr>
          <w:p w14:paraId="218109FC" w14:textId="6CF71C7B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6E68DC04" w14:textId="2C83A755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836C1D" w14:paraId="56EE0FEF" w14:textId="77777777" w:rsidTr="00DC745A">
        <w:tc>
          <w:tcPr>
            <w:tcW w:w="1250" w:type="dxa"/>
          </w:tcPr>
          <w:p w14:paraId="2ECD3AF9" w14:textId="3CBD3959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Vision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document</w:t>
            </w:r>
          </w:p>
        </w:tc>
        <w:tc>
          <w:tcPr>
            <w:tcW w:w="1223" w:type="dxa"/>
          </w:tcPr>
          <w:p w14:paraId="125C3E2C" w14:textId="05673FF6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7C9DE0C" w14:textId="0F9E4C8E" w:rsidR="00836C1D" w:rsidRPr="00250870" w:rsidRDefault="00D404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165857D1" w14:textId="6E3357D4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11" w:type="dxa"/>
          </w:tcPr>
          <w:p w14:paraId="562D9E4D" w14:textId="01C8ED5E" w:rsidR="00836C1D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proofErr w:type="spellStart"/>
            <w:r>
              <w:rPr>
                <w:i w:val="0"/>
                <w:iCs w:val="0"/>
                <w:color w:val="auto"/>
              </w:rPr>
              <w:t>NT</w:t>
            </w:r>
            <w:r w:rsidR="00933FA0" w:rsidRPr="00250870">
              <w:rPr>
                <w:i w:val="0"/>
                <w:iCs w:val="0"/>
                <w:color w:val="auto"/>
              </w:rPr>
              <w:t>BHa</w:t>
            </w:r>
            <w:proofErr w:type="spellEnd"/>
          </w:p>
        </w:tc>
        <w:tc>
          <w:tcPr>
            <w:tcW w:w="1194" w:type="dxa"/>
          </w:tcPr>
          <w:p w14:paraId="2F1EE4B6" w14:textId="33ADB7E2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4F38F3CE" w14:textId="4733890A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933FA0" w14:paraId="549CBC3E" w14:textId="77777777" w:rsidTr="00DC745A">
        <w:tc>
          <w:tcPr>
            <w:tcW w:w="1250" w:type="dxa"/>
          </w:tcPr>
          <w:p w14:paraId="75043BA4" w14:textId="77777777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HTML + CSS +JS</w:t>
            </w:r>
          </w:p>
          <w:p w14:paraId="05E62576" w14:textId="225EC30D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lastRenderedPageBreak/>
              <w:t>(Basic)</w:t>
            </w:r>
          </w:p>
        </w:tc>
        <w:tc>
          <w:tcPr>
            <w:tcW w:w="1223" w:type="dxa"/>
          </w:tcPr>
          <w:p w14:paraId="6937C6FA" w14:textId="47E54511" w:rsidR="00933FA0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lastRenderedPageBreak/>
              <w:t>6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BD95DFB" w14:textId="38435D5F" w:rsidR="00933FA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7CF73501" w14:textId="1E4FA255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2B96ADD" w14:textId="4889F7E1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0E4571BC" w14:textId="171A64E1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1928FDC9" w14:textId="57E95DE5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933FA0" w14:paraId="6697D146" w14:textId="77777777" w:rsidTr="00DC745A">
        <w:tc>
          <w:tcPr>
            <w:tcW w:w="1250" w:type="dxa"/>
          </w:tcPr>
          <w:p w14:paraId="359344CB" w14:textId="77777777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Figma</w:t>
            </w:r>
          </w:p>
          <w:p w14:paraId="1BEE8785" w14:textId="7B92C7FB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28D1A97F" w14:textId="33909E75" w:rsidR="00933FA0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E603F1D" w14:textId="7C798CBA" w:rsidR="00933FA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1D61E413" w14:textId="7545D8E2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4F776AA5" w14:textId="6FF75471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33430932" w14:textId="622B040D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2DC4810E" w14:textId="2603DF20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250870" w14:paraId="4E9B099E" w14:textId="77777777" w:rsidTr="00DC745A">
        <w:tc>
          <w:tcPr>
            <w:tcW w:w="1250" w:type="dxa"/>
          </w:tcPr>
          <w:p w14:paraId="1C3CF53B" w14:textId="29394CEF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Weekly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report</w:t>
            </w:r>
            <w:r>
              <w:rPr>
                <w:i w:val="0"/>
                <w:iCs w:val="0"/>
                <w:color w:val="auto"/>
                <w:lang w:val="vi-VN"/>
              </w:rPr>
              <w:t xml:space="preserve"> 1</w:t>
            </w:r>
          </w:p>
        </w:tc>
        <w:tc>
          <w:tcPr>
            <w:tcW w:w="1223" w:type="dxa"/>
          </w:tcPr>
          <w:p w14:paraId="69988FBA" w14:textId="30D2461B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250870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1CCED4B9" w14:textId="498C95D5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45C3843D" w14:textId="381ADF2A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78B4F97D" w14:textId="591040E2" w:rsidR="00250870" w:rsidRPr="00250870" w:rsidRDefault="00250870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</w:p>
        </w:tc>
        <w:tc>
          <w:tcPr>
            <w:tcW w:w="1194" w:type="dxa"/>
          </w:tcPr>
          <w:p w14:paraId="51D42EBD" w14:textId="79BF7DB6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5411EC17" w14:textId="11A69370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D40423" w14:paraId="510293EB" w14:textId="77777777" w:rsidTr="00ED1342">
        <w:tc>
          <w:tcPr>
            <w:tcW w:w="8630" w:type="dxa"/>
            <w:gridSpan w:val="7"/>
          </w:tcPr>
          <w:p w14:paraId="515BFCEB" w14:textId="1ABE7EF4" w:rsidR="00D40423" w:rsidRPr="00D40423" w:rsidRDefault="00D40423" w:rsidP="00D40423">
            <w:pPr>
              <w:pStyle w:val="infoblue0"/>
              <w:numPr>
                <w:ilvl w:val="0"/>
                <w:numId w:val="8"/>
              </w:numPr>
              <w:rPr>
                <w:b/>
                <w:bCs/>
                <w:i w:val="0"/>
                <w:iCs w:val="0"/>
                <w:lang w:val="vi-VN"/>
              </w:rPr>
            </w:pPr>
            <w:r w:rsidRPr="00D40423">
              <w:rPr>
                <w:b/>
                <w:bCs/>
                <w:i w:val="0"/>
                <w:iCs w:val="0"/>
                <w:color w:val="auto"/>
                <w:lang w:val="vi-VN"/>
              </w:rPr>
              <w:t>Elaboration</w:t>
            </w:r>
            <w:r w:rsidR="00DC745A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(2 sprints – 4 weeks)</w:t>
            </w:r>
          </w:p>
        </w:tc>
      </w:tr>
      <w:tr w:rsidR="00250870" w14:paraId="30C89141" w14:textId="77777777" w:rsidTr="00DC745A">
        <w:tc>
          <w:tcPr>
            <w:tcW w:w="1250" w:type="dxa"/>
          </w:tcPr>
          <w:p w14:paraId="6AF18253" w14:textId="194A478D" w:rsidR="00250870" w:rsidRPr="004109F6" w:rsidRDefault="00417D23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  <w:lang w:val="vi-VN"/>
              </w:rPr>
              <w:t>Sprint 2 : PA2</w:t>
            </w:r>
          </w:p>
        </w:tc>
        <w:tc>
          <w:tcPr>
            <w:tcW w:w="1223" w:type="dxa"/>
          </w:tcPr>
          <w:p w14:paraId="4E218FD4" w14:textId="7FB61EE3" w:rsidR="00250870" w:rsidRPr="004109F6" w:rsidRDefault="00F64CCA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="00417D23"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7897A495" w14:textId="41C00543" w:rsidR="00250870" w:rsidRPr="004109F6" w:rsidRDefault="00417D23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03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6C91EFE6" w14:textId="25599AE9" w:rsidR="00250870" w:rsidRPr="004109F6" w:rsidRDefault="00F64CCA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16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5AD297D" w14:textId="2BDF2D32" w:rsidR="00250870" w:rsidRPr="004109F6" w:rsidRDefault="00F64CCA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4F1D7FA5" w14:textId="0130D51B" w:rsidR="00250870" w:rsidRPr="004109F6" w:rsidRDefault="0025087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200" w:type="dxa"/>
          </w:tcPr>
          <w:p w14:paraId="39B6B19C" w14:textId="3175154E" w:rsidR="00250870" w:rsidRPr="004109F6" w:rsidRDefault="00F64CCA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Not</w:t>
            </w:r>
            <w:r w:rsidRPr="004109F6">
              <w:rPr>
                <w:b/>
                <w:bCs/>
                <w:color w:val="auto"/>
                <w:lang w:val="vi-VN"/>
              </w:rPr>
              <w:t xml:space="preserve"> Started</w:t>
            </w:r>
          </w:p>
        </w:tc>
      </w:tr>
      <w:tr w:rsidR="00250870" w14:paraId="18CBD17F" w14:textId="77777777" w:rsidTr="00DC745A">
        <w:tc>
          <w:tcPr>
            <w:tcW w:w="1250" w:type="dxa"/>
          </w:tcPr>
          <w:p w14:paraId="19792D74" w14:textId="27CB3A10" w:rsidR="00250870" w:rsidRPr="00DA5954" w:rsidRDefault="00417D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Revised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project plan + Revised vision document</w:t>
            </w:r>
          </w:p>
        </w:tc>
        <w:tc>
          <w:tcPr>
            <w:tcW w:w="1223" w:type="dxa"/>
          </w:tcPr>
          <w:p w14:paraId="58D16F84" w14:textId="74CAF806" w:rsidR="00250870" w:rsidRPr="00DA5954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5AFF384" w14:textId="0DC5D494" w:rsidR="00250870" w:rsidRPr="00DA5954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A1E039D" w14:textId="4BD161D6" w:rsidR="00250870" w:rsidRPr="00DA5954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09</w:t>
            </w:r>
            <w:r w:rsidRPr="00DA5954">
              <w:rPr>
                <w:i w:val="0"/>
                <w:iCs w:val="0"/>
                <w:color w:val="auto"/>
                <w:lang w:val="vi-VN"/>
              </w:rPr>
              <w:t>/01/2022</w:t>
            </w:r>
          </w:p>
        </w:tc>
        <w:tc>
          <w:tcPr>
            <w:tcW w:w="1211" w:type="dxa"/>
          </w:tcPr>
          <w:p w14:paraId="6C7D9731" w14:textId="7A717D78" w:rsidR="00250870" w:rsidRPr="00DA5954" w:rsidRDefault="00DA5954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291E2811" w14:textId="7A7001CB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04F3D1FF" w14:textId="2A46B599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Not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DA5954" w14:paraId="2C9B32D4" w14:textId="77777777" w:rsidTr="00DC745A">
        <w:tc>
          <w:tcPr>
            <w:tcW w:w="1250" w:type="dxa"/>
          </w:tcPr>
          <w:p w14:paraId="353FC3B8" w14:textId="77777777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HTML + CSS + JS + Jquery</w:t>
            </w:r>
          </w:p>
          <w:p w14:paraId="5E30AEE8" w14:textId="36C30FEC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0CB2D5D9" w14:textId="615B40DC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5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3C297F6" w14:textId="08E27801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1B4C7FB4" w14:textId="61C18679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07</w:t>
            </w:r>
            <w:r w:rsidRPr="00DA5954">
              <w:rPr>
                <w:i w:val="0"/>
                <w:iCs w:val="0"/>
                <w:color w:val="auto"/>
                <w:lang w:val="vi-VN"/>
              </w:rPr>
              <w:t>/01/2022</w:t>
            </w:r>
          </w:p>
        </w:tc>
        <w:tc>
          <w:tcPr>
            <w:tcW w:w="1211" w:type="dxa"/>
          </w:tcPr>
          <w:p w14:paraId="60CBCCDE" w14:textId="0510FA01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057F4E7F" w14:textId="6A61107E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FF31C8C" w14:textId="7F75A29A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Not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250870" w14:paraId="60BD9B1D" w14:textId="77777777" w:rsidTr="00DC745A">
        <w:tc>
          <w:tcPr>
            <w:tcW w:w="1250" w:type="dxa"/>
          </w:tcPr>
          <w:p w14:paraId="58F9AE2E" w14:textId="1F47ECD2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Figma + UI/UX</w:t>
            </w:r>
          </w:p>
        </w:tc>
        <w:tc>
          <w:tcPr>
            <w:tcW w:w="1223" w:type="dxa"/>
          </w:tcPr>
          <w:p w14:paraId="7D9BF944" w14:textId="4A204368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4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3B6AEBF" w14:textId="145412CC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25AB7C4" w14:textId="5D3C4754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06</w:t>
            </w:r>
            <w:r w:rsidRPr="00DA5954">
              <w:rPr>
                <w:i w:val="0"/>
                <w:iCs w:val="0"/>
                <w:color w:val="auto"/>
                <w:lang w:val="vi-VN"/>
              </w:rPr>
              <w:t>/01/2022</w:t>
            </w:r>
          </w:p>
        </w:tc>
        <w:tc>
          <w:tcPr>
            <w:tcW w:w="1211" w:type="dxa"/>
          </w:tcPr>
          <w:p w14:paraId="1D48C700" w14:textId="6C89452C" w:rsidR="00250870" w:rsidRPr="00DA5954" w:rsidRDefault="00DA5954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0C071AF4" w14:textId="5C618ACF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07A1AEDA" w14:textId="4718F190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Not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250870" w14:paraId="6DB79735" w14:textId="77777777" w:rsidTr="00DC745A">
        <w:tc>
          <w:tcPr>
            <w:tcW w:w="1250" w:type="dxa"/>
          </w:tcPr>
          <w:p w14:paraId="64F49108" w14:textId="6080CD2A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Use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case document with a revised use case model</w:t>
            </w:r>
          </w:p>
        </w:tc>
        <w:tc>
          <w:tcPr>
            <w:tcW w:w="1223" w:type="dxa"/>
          </w:tcPr>
          <w:p w14:paraId="156CD685" w14:textId="5F0570DF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B6E7467" w14:textId="1195DE16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7743CDB" w14:textId="5D67A35B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14F6232" w14:textId="70B724FD" w:rsidR="00250870" w:rsidRPr="00DA5954" w:rsidRDefault="00DA5954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4D76DA53" w14:textId="2FA42043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63A28AE6" w14:textId="1BF5ED74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Not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DA5954" w14:paraId="0E5C822E" w14:textId="77777777" w:rsidTr="00DC745A">
        <w:tc>
          <w:tcPr>
            <w:tcW w:w="1250" w:type="dxa"/>
          </w:tcPr>
          <w:p w14:paraId="3730BD8C" w14:textId="37F22133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Write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code (Font end)</w:t>
            </w:r>
          </w:p>
        </w:tc>
        <w:tc>
          <w:tcPr>
            <w:tcW w:w="1223" w:type="dxa"/>
          </w:tcPr>
          <w:p w14:paraId="63E46FE9" w14:textId="1AA41AF5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DA6257F" w14:textId="24AAFB34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9F94988" w14:textId="4E73B755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6B86E2C9" w14:textId="6FB37B21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</w:p>
        </w:tc>
        <w:tc>
          <w:tcPr>
            <w:tcW w:w="1194" w:type="dxa"/>
          </w:tcPr>
          <w:p w14:paraId="30B726F1" w14:textId="5D3F152C" w:rsidR="00DA5954" w:rsidRPr="00DA5954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7D5DB102" w14:textId="2F45673C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Not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DA5954" w14:paraId="19592B6E" w14:textId="77777777" w:rsidTr="00DC745A">
        <w:tc>
          <w:tcPr>
            <w:tcW w:w="1250" w:type="dxa"/>
          </w:tcPr>
          <w:p w14:paraId="18FED82A" w14:textId="77777777" w:rsid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747FC15C" w14:textId="235DAB7C" w:rsidR="00DC745A" w:rsidRPr="00DA5954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6429D5EA" w14:textId="6A8D2FCF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40056A3" w14:textId="45701B66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0C0882E2" w14:textId="78D7F3EA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D91DF82" w14:textId="393FB5CC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20385C0A" w14:textId="6DC71E4D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Low</w:t>
            </w:r>
          </w:p>
        </w:tc>
        <w:tc>
          <w:tcPr>
            <w:tcW w:w="1200" w:type="dxa"/>
          </w:tcPr>
          <w:p w14:paraId="2D2FAEFF" w14:textId="4A0BE58D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Not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DA5954" w14:paraId="25057ED4" w14:textId="77777777" w:rsidTr="00DC745A">
        <w:tc>
          <w:tcPr>
            <w:tcW w:w="1250" w:type="dxa"/>
          </w:tcPr>
          <w:p w14:paraId="744FC21B" w14:textId="0E2AA301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2</w:t>
            </w:r>
          </w:p>
        </w:tc>
        <w:tc>
          <w:tcPr>
            <w:tcW w:w="1223" w:type="dxa"/>
          </w:tcPr>
          <w:p w14:paraId="32D68C4E" w14:textId="1DF2D84C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6BD167F9" w14:textId="5DD8289F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15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5B8E9AEA" w14:textId="42E8B057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08D9ECBC" w14:textId="2F10F50E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</w:p>
        </w:tc>
        <w:tc>
          <w:tcPr>
            <w:tcW w:w="1194" w:type="dxa"/>
          </w:tcPr>
          <w:p w14:paraId="2B5BA717" w14:textId="3895DCD9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625D912" w14:textId="52238B77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Not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DC745A" w14:paraId="0A851889" w14:textId="77777777" w:rsidTr="00DC745A">
        <w:tc>
          <w:tcPr>
            <w:tcW w:w="1250" w:type="dxa"/>
          </w:tcPr>
          <w:p w14:paraId="549C9A7C" w14:textId="1C6E4276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color w:val="auto"/>
                <w:lang w:val="vi-VN"/>
              </w:rPr>
              <w:t xml:space="preserve">Sprint </w:t>
            </w:r>
            <w:r>
              <w:rPr>
                <w:color w:val="auto"/>
                <w:lang w:val="vi-VN"/>
              </w:rPr>
              <w:t>3</w:t>
            </w:r>
            <w:r w:rsidRPr="00DA5954">
              <w:rPr>
                <w:color w:val="auto"/>
                <w:lang w:val="vi-VN"/>
              </w:rPr>
              <w:t xml:space="preserve"> : </w:t>
            </w:r>
            <w:r>
              <w:rPr>
                <w:color w:val="auto"/>
                <w:lang w:val="vi-VN"/>
              </w:rPr>
              <w:t>PA3</w:t>
            </w:r>
          </w:p>
        </w:tc>
        <w:tc>
          <w:tcPr>
            <w:tcW w:w="1223" w:type="dxa"/>
          </w:tcPr>
          <w:p w14:paraId="16DF708C" w14:textId="68289F22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color w:val="auto"/>
              </w:rPr>
              <w:t>14</w:t>
            </w:r>
            <w:r w:rsidRPr="00DA5954">
              <w:rPr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14ED7B1C" w14:textId="1AECD514" w:rsidR="00DC745A" w:rsidRPr="00DA5954" w:rsidRDefault="001B1FD7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color w:val="auto"/>
              </w:rPr>
              <w:t>17</w:t>
            </w:r>
            <w:r w:rsidR="00DC745A" w:rsidRPr="00DA5954">
              <w:rPr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598A940" w14:textId="2C227FA0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color w:val="auto"/>
              </w:rPr>
              <w:t>30</w:t>
            </w:r>
            <w:r w:rsidRPr="00DA5954">
              <w:rPr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7CA1F269" w14:textId="0F396E49" w:rsidR="00DC745A" w:rsidRPr="00DA5954" w:rsidRDefault="00DC745A" w:rsidP="00DC745A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6BDD9137" w14:textId="77777777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2E18DA8D" w14:textId="2948A6F6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color w:val="auto"/>
              </w:rPr>
              <w:t>Not</w:t>
            </w:r>
            <w:r w:rsidRPr="00DA5954">
              <w:rPr>
                <w:color w:val="auto"/>
                <w:lang w:val="vi-VN"/>
              </w:rPr>
              <w:t xml:space="preserve"> Started</w:t>
            </w:r>
          </w:p>
        </w:tc>
      </w:tr>
      <w:tr w:rsidR="00DC745A" w14:paraId="743FF715" w14:textId="77777777" w:rsidTr="00DC745A">
        <w:tc>
          <w:tcPr>
            <w:tcW w:w="1250" w:type="dxa"/>
          </w:tcPr>
          <w:p w14:paraId="2F0AF3EC" w14:textId="1A090635" w:rsidR="00DC745A" w:rsidRPr="00DC745A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Design</w:t>
            </w:r>
            <w:r>
              <w:rPr>
                <w:i w:val="0"/>
                <w:iCs w:val="0"/>
                <w:color w:val="auto"/>
                <w:lang w:val="vi-VN"/>
              </w:rPr>
              <w:t xml:space="preserve"> document (including UI, </w:t>
            </w:r>
            <w:r>
              <w:rPr>
                <w:i w:val="0"/>
                <w:iCs w:val="0"/>
                <w:color w:val="auto"/>
                <w:lang w:val="vi-VN"/>
              </w:rPr>
              <w:lastRenderedPageBreak/>
              <w:t>prototypes, architecture document)</w:t>
            </w:r>
          </w:p>
        </w:tc>
        <w:tc>
          <w:tcPr>
            <w:tcW w:w="1223" w:type="dxa"/>
          </w:tcPr>
          <w:p w14:paraId="523C6865" w14:textId="041B0BB3" w:rsidR="00DC745A" w:rsidRPr="00DC745A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lastRenderedPageBreak/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27DC55A" w14:textId="2B13CD76" w:rsidR="00DC745A" w:rsidRPr="00DC745A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 w:rsidR="00DC745A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5E0905A7" w14:textId="0593DF44" w:rsidR="00DC745A" w:rsidRPr="00DC745A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 w:rsidR="00DC745A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1B2AD088" w14:textId="7513BCB4" w:rsidR="00DC745A" w:rsidRPr="00DA5954" w:rsidRDefault="00DC745A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548EA45B" w14:textId="52E66D6A" w:rsidR="00DC745A" w:rsidRPr="00DA5954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7F4424AD" w14:textId="320E1977" w:rsidR="00DC745A" w:rsidRPr="00DC745A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DC745A" w14:paraId="64A6FC5C" w14:textId="77777777" w:rsidTr="00DC745A">
        <w:tc>
          <w:tcPr>
            <w:tcW w:w="1250" w:type="dxa"/>
          </w:tcPr>
          <w:p w14:paraId="1DE3AFBB" w14:textId="77777777" w:rsidR="00DC745A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54F6D2BE" w14:textId="30958762" w:rsidR="00DC745A" w:rsidRPr="00DC745A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1BFFB571" w14:textId="30EF18AB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BE0718A" w14:textId="648989FD" w:rsidR="00DC745A" w:rsidRPr="00DA5954" w:rsidRDefault="001B1FD7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 w:rsidR="00DC745A"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C708B88" w14:textId="1C99387F" w:rsidR="00DC745A" w:rsidRPr="00DA5954" w:rsidRDefault="001B1FD7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 w:rsidR="00DC745A"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74A5B66C" w14:textId="3985354B" w:rsidR="00DC745A" w:rsidRPr="00DA5954" w:rsidRDefault="00DC745A" w:rsidP="00DC745A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14543B28" w14:textId="22F8BC98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E6E32FC" w14:textId="1073F261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Not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DC745A" w14:paraId="310F347C" w14:textId="77777777" w:rsidTr="00DC745A">
        <w:tc>
          <w:tcPr>
            <w:tcW w:w="1250" w:type="dxa"/>
          </w:tcPr>
          <w:p w14:paraId="513BAA83" w14:textId="77777777" w:rsidR="00DC745A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</w:t>
            </w:r>
          </w:p>
          <w:p w14:paraId="752C375A" w14:textId="31ED6D28" w:rsidR="001B1FD7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(Backend)</w:t>
            </w:r>
          </w:p>
        </w:tc>
        <w:tc>
          <w:tcPr>
            <w:tcW w:w="1223" w:type="dxa"/>
          </w:tcPr>
          <w:p w14:paraId="3C54610C" w14:textId="5953A0C2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C1BCBD3" w14:textId="6CD67762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167158D" w14:textId="2FD666E7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0AB28909" w14:textId="5E1FA7A4" w:rsidR="00DC745A" w:rsidRPr="001B1FD7" w:rsidRDefault="001B1FD7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TKDuy, NTBHa</w:t>
            </w:r>
          </w:p>
        </w:tc>
        <w:tc>
          <w:tcPr>
            <w:tcW w:w="1194" w:type="dxa"/>
          </w:tcPr>
          <w:p w14:paraId="7E3FC454" w14:textId="1A3D5C7A" w:rsidR="00DC745A" w:rsidRPr="00DA5954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6F5BD535" w14:textId="3AB57A9D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1B1FD7" w14:paraId="478F320F" w14:textId="77777777" w:rsidTr="00DC745A">
        <w:tc>
          <w:tcPr>
            <w:tcW w:w="1250" w:type="dxa"/>
          </w:tcPr>
          <w:p w14:paraId="2F5D57FB" w14:textId="71A70627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2B051758" w14:textId="16E1DB32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D5D58AA" w14:textId="77166127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011F7FD3" w14:textId="4A7E93ED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077841D" w14:textId="41BB8823" w:rsidR="001B1FD7" w:rsidRPr="00DA5954" w:rsidRDefault="00772A3E" w:rsidP="001B1FD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TKDuy</w:t>
            </w:r>
          </w:p>
        </w:tc>
        <w:tc>
          <w:tcPr>
            <w:tcW w:w="1194" w:type="dxa"/>
          </w:tcPr>
          <w:p w14:paraId="74142ACB" w14:textId="70296634" w:rsidR="001B1FD7" w:rsidRPr="00DA5954" w:rsidRDefault="009615E1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44BAA66B" w14:textId="5BE940E1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1B1FD7" w14:paraId="70001F65" w14:textId="77777777" w:rsidTr="00DC745A">
        <w:tc>
          <w:tcPr>
            <w:tcW w:w="1250" w:type="dxa"/>
          </w:tcPr>
          <w:p w14:paraId="5B804576" w14:textId="2C25D554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3</w:t>
            </w:r>
          </w:p>
        </w:tc>
        <w:tc>
          <w:tcPr>
            <w:tcW w:w="1223" w:type="dxa"/>
          </w:tcPr>
          <w:p w14:paraId="62F59BCD" w14:textId="56FBA595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036702CF" w14:textId="4DD19D14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29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1E371EE" w14:textId="65F87C83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2D9669D0" w14:textId="74692C58" w:rsidR="001B1FD7" w:rsidRPr="00DA5954" w:rsidRDefault="00371A66" w:rsidP="001B1FD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7E662CCC" w14:textId="1E3D03D9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30D17EF4" w14:textId="25C95BAD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Not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8B2806" w14:paraId="7BD67A25" w14:textId="77777777" w:rsidTr="00DF15AB">
        <w:tc>
          <w:tcPr>
            <w:tcW w:w="8630" w:type="dxa"/>
            <w:gridSpan w:val="7"/>
          </w:tcPr>
          <w:p w14:paraId="2E89E9AE" w14:textId="2759758A" w:rsidR="008B2806" w:rsidRPr="008B2806" w:rsidRDefault="008B2806" w:rsidP="008B2806">
            <w:pPr>
              <w:pStyle w:val="infoblue0"/>
              <w:numPr>
                <w:ilvl w:val="0"/>
                <w:numId w:val="8"/>
              </w:numPr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8B2806">
              <w:rPr>
                <w:b/>
                <w:bCs/>
                <w:i w:val="0"/>
                <w:iCs w:val="0"/>
                <w:color w:val="auto"/>
                <w:lang w:val="vi-VN"/>
              </w:rPr>
              <w:t>Construction</w:t>
            </w:r>
            <w:r w:rsidR="00410967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(2 sprints – 4 week)</w:t>
            </w:r>
          </w:p>
        </w:tc>
      </w:tr>
      <w:tr w:rsidR="008B2806" w14:paraId="1C754029" w14:textId="77777777" w:rsidTr="00DC745A">
        <w:tc>
          <w:tcPr>
            <w:tcW w:w="1250" w:type="dxa"/>
          </w:tcPr>
          <w:p w14:paraId="6E18D7A6" w14:textId="1A1D2DE8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 xml:space="preserve">Sprint </w:t>
            </w:r>
            <w:r w:rsidR="00197A42" w:rsidRPr="004109F6">
              <w:rPr>
                <w:b/>
                <w:bCs/>
                <w:color w:val="auto"/>
                <w:lang w:val="vi-VN"/>
              </w:rPr>
              <w:t>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: </w:t>
            </w:r>
            <w:r w:rsidR="00197A42" w:rsidRPr="004109F6">
              <w:rPr>
                <w:b/>
                <w:bCs/>
                <w:color w:val="auto"/>
                <w:lang w:val="vi-VN"/>
              </w:rPr>
              <w:t>PA4</w:t>
            </w:r>
          </w:p>
        </w:tc>
        <w:tc>
          <w:tcPr>
            <w:tcW w:w="1223" w:type="dxa"/>
          </w:tcPr>
          <w:p w14:paraId="4A15DF09" w14:textId="4071C23D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441A2D1E" w14:textId="7A4109C8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01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3B41B15D" w14:textId="0E231D55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23E11FA" w14:textId="29541E7C" w:rsidR="008B2806" w:rsidRPr="004109F6" w:rsidRDefault="008B2806" w:rsidP="008B2806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024491D2" w14:textId="77777777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1B9ACB48" w14:textId="1B223CE9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Not</w:t>
            </w:r>
            <w:r w:rsidRPr="004109F6">
              <w:rPr>
                <w:b/>
                <w:bCs/>
                <w:color w:val="auto"/>
                <w:lang w:val="vi-VN"/>
              </w:rPr>
              <w:t xml:space="preserve"> Started</w:t>
            </w:r>
          </w:p>
        </w:tc>
      </w:tr>
      <w:tr w:rsidR="001B1FD7" w14:paraId="6E1B2632" w14:textId="77777777" w:rsidTr="00DC745A">
        <w:tc>
          <w:tcPr>
            <w:tcW w:w="1250" w:type="dxa"/>
          </w:tcPr>
          <w:p w14:paraId="592B1572" w14:textId="4A23A8BD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Revised</w:t>
            </w:r>
            <w:r>
              <w:rPr>
                <w:i w:val="0"/>
                <w:iCs w:val="0"/>
                <w:color w:val="auto"/>
                <w:lang w:val="vi-VN"/>
              </w:rPr>
              <w:t xml:space="preserve"> artifacts submitted in Elaboration</w:t>
            </w:r>
          </w:p>
        </w:tc>
        <w:tc>
          <w:tcPr>
            <w:tcW w:w="1223" w:type="dxa"/>
          </w:tcPr>
          <w:p w14:paraId="64E2AB3A" w14:textId="5727C7E2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6CFB0BA" w14:textId="31DE4A13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48BBB58C" w14:textId="5BA5AF94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07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4309DDD" w14:textId="32A4FDD1" w:rsidR="001B1FD7" w:rsidRPr="004109F6" w:rsidRDefault="004109F6" w:rsidP="001B1FD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3825179A" w14:textId="1D60F6A7" w:rsidR="001B1FD7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02075381" w14:textId="35AF61D4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4109F6" w14:paraId="14087E40" w14:textId="77777777" w:rsidTr="00DC745A">
        <w:tc>
          <w:tcPr>
            <w:tcW w:w="1250" w:type="dxa"/>
          </w:tcPr>
          <w:p w14:paraId="56CA963C" w14:textId="77777777" w:rsid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</w:t>
            </w:r>
          </w:p>
          <w:p w14:paraId="22953E0F" w14:textId="4CC39082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 xml:space="preserve">+ Debug </w:t>
            </w:r>
          </w:p>
        </w:tc>
        <w:tc>
          <w:tcPr>
            <w:tcW w:w="1223" w:type="dxa"/>
          </w:tcPr>
          <w:p w14:paraId="527A9399" w14:textId="39247B3D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37D3FBB" w14:textId="5040B5A9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3702B908" w14:textId="6FCD3AEB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7E814869" w14:textId="06150256" w:rsidR="004109F6" w:rsidRPr="00DA5954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40C3E28D" w14:textId="6F07536A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35D6FF2F" w14:textId="0717EFDD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4109F6" w14:paraId="77E92C6D" w14:textId="77777777" w:rsidTr="00DC745A">
        <w:tc>
          <w:tcPr>
            <w:tcW w:w="1250" w:type="dxa"/>
          </w:tcPr>
          <w:p w14:paraId="24E01E5D" w14:textId="09482705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Source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(Complete)</w:t>
            </w:r>
          </w:p>
        </w:tc>
        <w:tc>
          <w:tcPr>
            <w:tcW w:w="1223" w:type="dxa"/>
          </w:tcPr>
          <w:p w14:paraId="44F9A9B4" w14:textId="55028FFE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8F04904" w14:textId="2AD22872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752DE422" w14:textId="6512EB5C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7C95E9B4" w14:textId="3A544983" w:rsidR="004109F6" w:rsidRPr="00DA5954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1E339A40" w14:textId="4E950094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3CB14678" w14:textId="45440D60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4109F6" w14:paraId="5C29B031" w14:textId="77777777" w:rsidTr="00DC745A">
        <w:tc>
          <w:tcPr>
            <w:tcW w:w="1250" w:type="dxa"/>
          </w:tcPr>
          <w:p w14:paraId="475A52B3" w14:textId="3574928B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case</w:t>
            </w:r>
          </w:p>
        </w:tc>
        <w:tc>
          <w:tcPr>
            <w:tcW w:w="1223" w:type="dxa"/>
          </w:tcPr>
          <w:p w14:paraId="6F2375AA" w14:textId="33769479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3E65F664" w14:textId="29931697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68AA2913" w14:textId="1453B61B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2F6BA6E" w14:textId="5B407A8D" w:rsidR="004109F6" w:rsidRPr="004109F6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TKDuy</w:t>
            </w:r>
          </w:p>
        </w:tc>
        <w:tc>
          <w:tcPr>
            <w:tcW w:w="1194" w:type="dxa"/>
          </w:tcPr>
          <w:p w14:paraId="2E5B09D2" w14:textId="02511254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5947A6D" w14:textId="35428DAD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4109F6" w14:paraId="26CB7AA2" w14:textId="77777777" w:rsidTr="00DC745A">
        <w:tc>
          <w:tcPr>
            <w:tcW w:w="1250" w:type="dxa"/>
          </w:tcPr>
          <w:p w14:paraId="465926BC" w14:textId="78A9AC30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4</w:t>
            </w:r>
          </w:p>
        </w:tc>
        <w:tc>
          <w:tcPr>
            <w:tcW w:w="1223" w:type="dxa"/>
          </w:tcPr>
          <w:p w14:paraId="652FD974" w14:textId="6FDC6BAE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77B62B34" w14:textId="4556475A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76" w:type="dxa"/>
          </w:tcPr>
          <w:p w14:paraId="22A45198" w14:textId="2642B2C8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11" w:type="dxa"/>
          </w:tcPr>
          <w:p w14:paraId="14DAF6AF" w14:textId="702CB750" w:rsidR="004109F6" w:rsidRPr="00DA5954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2F364F79" w14:textId="7E817770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51939BC3" w14:textId="47CFFBCC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Not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410967" w14:paraId="26B2ED88" w14:textId="77777777" w:rsidTr="00DC745A">
        <w:tc>
          <w:tcPr>
            <w:tcW w:w="1250" w:type="dxa"/>
          </w:tcPr>
          <w:p w14:paraId="672C56D1" w14:textId="3A86CBAC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 xml:space="preserve">Sprint </w:t>
            </w:r>
            <w:r>
              <w:rPr>
                <w:b/>
                <w:bCs/>
                <w:color w:val="auto"/>
                <w:lang w:val="vi-VN"/>
              </w:rPr>
              <w:t>5</w:t>
            </w:r>
            <w:r w:rsidRPr="004109F6">
              <w:rPr>
                <w:b/>
                <w:bCs/>
                <w:color w:val="auto"/>
                <w:lang w:val="vi-VN"/>
              </w:rPr>
              <w:t xml:space="preserve"> : </w:t>
            </w:r>
            <w:r>
              <w:rPr>
                <w:b/>
                <w:bCs/>
                <w:color w:val="auto"/>
                <w:lang w:val="vi-VN"/>
              </w:rPr>
              <w:t>PA5</w:t>
            </w:r>
          </w:p>
        </w:tc>
        <w:tc>
          <w:tcPr>
            <w:tcW w:w="1223" w:type="dxa"/>
          </w:tcPr>
          <w:p w14:paraId="2B0B7215" w14:textId="4EED02F5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71246784" w14:textId="6A709789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15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1CA435A1" w14:textId="1CD209B5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28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2AA32EF" w14:textId="6A8B5430" w:rsidR="00410967" w:rsidRPr="00DA5954" w:rsidRDefault="00410967" w:rsidP="0041096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3670E5AC" w14:textId="77777777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2427D213" w14:textId="7E29A647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Not</w:t>
            </w:r>
            <w:r w:rsidRPr="004109F6">
              <w:rPr>
                <w:b/>
                <w:bCs/>
                <w:color w:val="auto"/>
                <w:lang w:val="vi-VN"/>
              </w:rPr>
              <w:t xml:space="preserve"> Started</w:t>
            </w:r>
          </w:p>
        </w:tc>
      </w:tr>
      <w:tr w:rsidR="00410967" w14:paraId="583FCF08" w14:textId="77777777" w:rsidTr="00DC745A">
        <w:tc>
          <w:tcPr>
            <w:tcW w:w="1250" w:type="dxa"/>
          </w:tcPr>
          <w:p w14:paraId="394F50F3" w14:textId="77620187" w:rsidR="00410967" w:rsidRPr="00410967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report </w:t>
            </w:r>
          </w:p>
        </w:tc>
        <w:tc>
          <w:tcPr>
            <w:tcW w:w="1223" w:type="dxa"/>
          </w:tcPr>
          <w:p w14:paraId="32E14C40" w14:textId="4431AF61" w:rsidR="00410967" w:rsidRPr="00410967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8370227" w14:textId="52639253" w:rsidR="00410967" w:rsidRPr="00B7038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415A4FE9" w14:textId="69854D0E" w:rsidR="00410967" w:rsidRPr="00B7038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40B86AE5" w14:textId="7CA94131" w:rsidR="00410967" w:rsidRPr="00B70384" w:rsidRDefault="00B70384" w:rsidP="0041096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NTBHa</w:t>
            </w:r>
          </w:p>
        </w:tc>
        <w:tc>
          <w:tcPr>
            <w:tcW w:w="1194" w:type="dxa"/>
          </w:tcPr>
          <w:p w14:paraId="7DE9B771" w14:textId="763D7338" w:rsidR="00410967" w:rsidRPr="00DA595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0A2F6B9B" w14:textId="70691B12" w:rsidR="00410967" w:rsidRPr="00B7038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45E1046F" w14:textId="77777777" w:rsidTr="00DC745A">
        <w:tc>
          <w:tcPr>
            <w:tcW w:w="1250" w:type="dxa"/>
          </w:tcPr>
          <w:p w14:paraId="22F648D0" w14:textId="66C6A294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Defects</w:t>
            </w:r>
          </w:p>
        </w:tc>
        <w:tc>
          <w:tcPr>
            <w:tcW w:w="1223" w:type="dxa"/>
          </w:tcPr>
          <w:p w14:paraId="5D542469" w14:textId="7C6CA40A" w:rsidR="00B70384" w:rsidRP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005A99D" w14:textId="6E840C04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74489ADD" w14:textId="5ACDEBC3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2069FE49" w14:textId="2E2DCF79" w:rsidR="00B70384" w:rsidRPr="00DA595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NTBHa</w:t>
            </w:r>
          </w:p>
        </w:tc>
        <w:tc>
          <w:tcPr>
            <w:tcW w:w="1194" w:type="dxa"/>
          </w:tcPr>
          <w:p w14:paraId="1D4CEA73" w14:textId="63F3BC15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2ACAEC89" w14:textId="18835702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7C5BCFFD" w14:textId="77777777" w:rsidTr="00DC745A">
        <w:tc>
          <w:tcPr>
            <w:tcW w:w="1250" w:type="dxa"/>
          </w:tcPr>
          <w:p w14:paraId="1D679D69" w14:textId="4DB9E163" w:rsidR="00B70384" w:rsidRP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</w:tc>
        <w:tc>
          <w:tcPr>
            <w:tcW w:w="1223" w:type="dxa"/>
          </w:tcPr>
          <w:p w14:paraId="2B0E807D" w14:textId="76D13BBA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6640FDA" w14:textId="53ED4302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27C1133C" w14:textId="5030880E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350BB3FF" w14:textId="6FD5EB1F" w:rsid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1D051741" w14:textId="6B4C1969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6759D561" w14:textId="6177D3E5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0A34B7AB" w14:textId="77777777" w:rsidTr="00DC745A">
        <w:tc>
          <w:tcPr>
            <w:tcW w:w="1250" w:type="dxa"/>
          </w:tcPr>
          <w:p w14:paraId="6473E6CC" w14:textId="7192A275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lastRenderedPageBreak/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5</w:t>
            </w:r>
          </w:p>
        </w:tc>
        <w:tc>
          <w:tcPr>
            <w:tcW w:w="1223" w:type="dxa"/>
          </w:tcPr>
          <w:p w14:paraId="4D69FD18" w14:textId="4569C5F1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761F6B84" w14:textId="57ED6F0B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20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76" w:type="dxa"/>
          </w:tcPr>
          <w:p w14:paraId="2E6C9313" w14:textId="42D155D4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11" w:type="dxa"/>
          </w:tcPr>
          <w:p w14:paraId="16531DF1" w14:textId="7687042F" w:rsidR="00B70384" w:rsidRP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0DB05875" w14:textId="34B877C9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413E32EE" w14:textId="23D82579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Not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1D5E8FA8" w14:textId="77777777" w:rsidTr="00DC745A">
        <w:tc>
          <w:tcPr>
            <w:tcW w:w="1250" w:type="dxa"/>
          </w:tcPr>
          <w:p w14:paraId="2376E17B" w14:textId="696AF8FF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review</w:t>
            </w:r>
          </w:p>
        </w:tc>
        <w:tc>
          <w:tcPr>
            <w:tcW w:w="1223" w:type="dxa"/>
          </w:tcPr>
          <w:p w14:paraId="22B4F4AA" w14:textId="23D9A62C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131AF474" w14:textId="0584C34A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0C20BFB0" w14:textId="5AA23BD1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5F668998" w14:textId="75B2BB55" w:rsidR="00B70384" w:rsidRP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7BB97112" w14:textId="3EC0CD34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1433AC1D" w14:textId="31E85766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Not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00D0C9BD" w14:textId="77777777" w:rsidTr="00DC745A">
        <w:tc>
          <w:tcPr>
            <w:tcW w:w="1250" w:type="dxa"/>
          </w:tcPr>
          <w:p w14:paraId="5011E9DE" w14:textId="77777777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  <w:p w14:paraId="37EB9720" w14:textId="65C6E927" w:rsidR="00B70384" w:rsidRP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(Complete)</w:t>
            </w:r>
          </w:p>
        </w:tc>
        <w:tc>
          <w:tcPr>
            <w:tcW w:w="1223" w:type="dxa"/>
          </w:tcPr>
          <w:p w14:paraId="6411834F" w14:textId="63717A35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EE761FE" w14:textId="0BDB55C8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22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5DA6FD27" w14:textId="148D6545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A4A9DA1" w14:textId="0F72C3F0" w:rsidR="00B70384" w:rsidRPr="004109F6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4B8E08DF" w14:textId="10D85963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22F7359F" w14:textId="56E9E9E7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Not</w:t>
            </w:r>
            <w:r>
              <w:rPr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  <w:tr w:rsidR="00B70384" w14:paraId="4A93728B" w14:textId="77777777" w:rsidTr="00DC745A">
        <w:tc>
          <w:tcPr>
            <w:tcW w:w="1250" w:type="dxa"/>
          </w:tcPr>
          <w:p w14:paraId="446C1A96" w14:textId="1C8A78A9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submission</w:t>
            </w:r>
          </w:p>
        </w:tc>
        <w:tc>
          <w:tcPr>
            <w:tcW w:w="1223" w:type="dxa"/>
          </w:tcPr>
          <w:p w14:paraId="0244CD01" w14:textId="18C80653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2479510B" w14:textId="4CA76D5A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5D26D6E2" w14:textId="4E1AEF4F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360E7C4F" w14:textId="3EA31867" w:rsidR="00B70384" w:rsidRP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</w:p>
        </w:tc>
        <w:tc>
          <w:tcPr>
            <w:tcW w:w="1194" w:type="dxa"/>
          </w:tcPr>
          <w:p w14:paraId="64C3C53A" w14:textId="253686C5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45723CCE" w14:textId="37DD00D1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Not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Started</w:t>
            </w:r>
          </w:p>
        </w:tc>
      </w:tr>
    </w:tbl>
    <w:p w14:paraId="0B57D0D8" w14:textId="77777777" w:rsidR="00836C1D" w:rsidRDefault="00836C1D">
      <w:pPr>
        <w:pStyle w:val="infoblue0"/>
      </w:pPr>
    </w:p>
    <w:p w14:paraId="42E87AD6" w14:textId="77777777" w:rsidR="00E74E79" w:rsidRDefault="00E74E79">
      <w:pPr>
        <w:pStyle w:val="infoblue0"/>
      </w:pPr>
    </w:p>
    <w:p w14:paraId="4D887C9E" w14:textId="77777777" w:rsidR="007C47A5" w:rsidRDefault="007C47A5">
      <w:pPr>
        <w:pStyle w:val="Heading2"/>
      </w:pPr>
      <w:bookmarkStart w:id="42" w:name="_Toc447095892"/>
      <w:bookmarkStart w:id="43" w:name="_Toc512930361"/>
      <w:bookmarkStart w:id="44" w:name="_Toc447095893"/>
      <w:bookmarkStart w:id="45" w:name="_Toc512930362"/>
      <w:bookmarkStart w:id="46" w:name="_Toc430447687"/>
      <w:bookmarkStart w:id="47" w:name="_Toc447095894"/>
      <w:bookmarkStart w:id="48" w:name="_Toc512930363"/>
      <w:bookmarkStart w:id="49" w:name="_Toc430447688"/>
      <w:bookmarkStart w:id="50" w:name="_Toc430447689"/>
      <w:bookmarkStart w:id="51" w:name="_Toc447095895"/>
      <w:bookmarkStart w:id="52" w:name="_Toc512930364"/>
      <w:bookmarkStart w:id="53" w:name="_Toc430447690"/>
      <w:bookmarkStart w:id="54" w:name="_Toc447095896"/>
      <w:bookmarkStart w:id="55" w:name="_Toc512930365"/>
      <w:bookmarkStart w:id="56" w:name="_Toc447095897"/>
      <w:bookmarkStart w:id="57" w:name="_Toc512930366"/>
      <w:bookmarkStart w:id="58" w:name="_Toc430447691"/>
      <w:bookmarkStart w:id="59" w:name="_Toc447095898"/>
      <w:bookmarkStart w:id="60" w:name="_Toc512930367"/>
      <w:bookmarkStart w:id="61" w:name="_Toc447095908"/>
      <w:bookmarkStart w:id="62" w:name="_Toc512930368"/>
      <w:bookmarkStart w:id="63" w:name="_Toc513004379"/>
      <w:bookmarkStart w:id="64" w:name="_Toc307271030"/>
      <w:bookmarkStart w:id="65" w:name="_Toc413446320"/>
      <w:bookmarkEnd w:id="0"/>
      <w:bookmarkEnd w:id="4"/>
      <w:bookmarkEnd w:id="5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t>Project Monitoring and Control</w:t>
      </w:r>
      <w:bookmarkEnd w:id="63"/>
      <w:bookmarkEnd w:id="64"/>
      <w:bookmarkEnd w:id="65"/>
    </w:p>
    <w:p w14:paraId="0821A78C" w14:textId="77777777" w:rsidR="007C47A5" w:rsidRPr="00F761F6" w:rsidRDefault="007C47A5" w:rsidP="00F761F6">
      <w:pPr>
        <w:pStyle w:val="Heading3"/>
      </w:pPr>
      <w:bookmarkStart w:id="66" w:name="_Toc447095913"/>
      <w:bookmarkStart w:id="67" w:name="_Toc307271032"/>
      <w:bookmarkStart w:id="68" w:name="_Toc413446321"/>
      <w:r w:rsidRPr="00F761F6">
        <w:t>Reporting</w:t>
      </w:r>
      <w:bookmarkEnd w:id="66"/>
      <w:bookmarkEnd w:id="67"/>
      <w:bookmarkEnd w:id="68"/>
    </w:p>
    <w:p w14:paraId="49F24923" w14:textId="65ABC2D0" w:rsidR="00D45597" w:rsidRPr="00CC091C" w:rsidRDefault="00D45597" w:rsidP="00D45597">
      <w:pPr>
        <w:pStyle w:val="infoblue0"/>
        <w:numPr>
          <w:ilvl w:val="0"/>
          <w:numId w:val="2"/>
        </w:numPr>
        <w:rPr>
          <w:color w:val="auto"/>
        </w:rPr>
      </w:pPr>
      <w:r w:rsidRPr="00CC091C">
        <w:rPr>
          <w:color w:val="auto"/>
        </w:rPr>
        <w:t xml:space="preserve">Weekly </w:t>
      </w:r>
      <w:r w:rsidR="00CC091C">
        <w:rPr>
          <w:color w:val="auto"/>
        </w:rPr>
        <w:t>meeting</w:t>
      </w:r>
      <w:r w:rsidR="00CC091C">
        <w:rPr>
          <w:color w:val="auto"/>
          <w:lang w:val="vi-VN"/>
        </w:rPr>
        <w:t xml:space="preserve">: </w:t>
      </w:r>
    </w:p>
    <w:p w14:paraId="095DA5B2" w14:textId="13259401" w:rsidR="00CC091C" w:rsidRPr="00CC091C" w:rsidRDefault="00CC091C" w:rsidP="00CC091C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 xml:space="preserve">Online: </w:t>
      </w:r>
      <w:r w:rsidR="006B6BBF">
        <w:rPr>
          <w:color w:val="auto"/>
          <w:lang w:val="vi-VN"/>
        </w:rPr>
        <w:t xml:space="preserve">Zoom / </w:t>
      </w:r>
      <w:r>
        <w:rPr>
          <w:color w:val="auto"/>
          <w:lang w:val="vi-VN"/>
        </w:rPr>
        <w:t>GG meet</w:t>
      </w:r>
      <w:r w:rsidR="002A0579">
        <w:rPr>
          <w:color w:val="auto"/>
          <w:lang w:val="vi-VN"/>
        </w:rPr>
        <w:t xml:space="preserve"> </w:t>
      </w:r>
    </w:p>
    <w:p w14:paraId="2667F73D" w14:textId="34D36210" w:rsidR="00CC091C" w:rsidRPr="00CC091C" w:rsidRDefault="00CC091C" w:rsidP="00CC091C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 xml:space="preserve">Offline: </w:t>
      </w:r>
      <w:r w:rsidR="006A5319">
        <w:rPr>
          <w:color w:val="auto"/>
          <w:lang w:val="vi-VN"/>
        </w:rPr>
        <w:t xml:space="preserve">Trưa thứ 7 hàng tuần </w:t>
      </w:r>
    </w:p>
    <w:p w14:paraId="085F0B80" w14:textId="2AC46899" w:rsidR="007C47A5" w:rsidRPr="006A5319" w:rsidRDefault="00D45597" w:rsidP="00D45597">
      <w:pPr>
        <w:pStyle w:val="infoblue0"/>
        <w:numPr>
          <w:ilvl w:val="0"/>
          <w:numId w:val="2"/>
        </w:numPr>
        <w:rPr>
          <w:color w:val="auto"/>
        </w:rPr>
      </w:pPr>
      <w:r w:rsidRPr="00CC091C">
        <w:rPr>
          <w:color w:val="auto"/>
        </w:rPr>
        <w:t xml:space="preserve">Informal </w:t>
      </w:r>
      <w:r w:rsidR="006A5319">
        <w:rPr>
          <w:color w:val="auto"/>
        </w:rPr>
        <w:t>chats</w:t>
      </w:r>
      <w:r w:rsidR="006A5319">
        <w:rPr>
          <w:color w:val="auto"/>
          <w:lang w:val="vi-VN"/>
        </w:rPr>
        <w:t>:</w:t>
      </w:r>
    </w:p>
    <w:p w14:paraId="4BED859B" w14:textId="76E6F17A" w:rsidR="006A5319" w:rsidRPr="006A5319" w:rsidRDefault="006A5319" w:rsidP="006A5319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>Nhóm 2 NMCNPM trên FB messenger</w:t>
      </w:r>
    </w:p>
    <w:p w14:paraId="702E6B87" w14:textId="395D1E93" w:rsidR="006A5319" w:rsidRPr="006A5319" w:rsidRDefault="006A5319" w:rsidP="006A5319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>Slack nhóm 2</w:t>
      </w:r>
    </w:p>
    <w:p w14:paraId="4148E446" w14:textId="77777777" w:rsidR="007C47A5" w:rsidRPr="00F761F6" w:rsidRDefault="007C47A5" w:rsidP="00F761F6">
      <w:pPr>
        <w:pStyle w:val="Heading3"/>
      </w:pPr>
      <w:bookmarkStart w:id="69" w:name="_Toc307271033"/>
      <w:bookmarkStart w:id="70" w:name="_Toc413446322"/>
      <w:bookmarkStart w:id="71" w:name="_Toc447095915"/>
      <w:r w:rsidRPr="00F761F6">
        <w:t>Risk Management</w:t>
      </w:r>
      <w:bookmarkEnd w:id="69"/>
      <w:bookmarkEnd w:id="70"/>
      <w:r w:rsidRPr="00F761F6">
        <w:t xml:space="preserve"> </w:t>
      </w:r>
      <w:bookmarkEnd w:id="71"/>
    </w:p>
    <w:p w14:paraId="2D9B3D34" w14:textId="77777777" w:rsidR="003C1713" w:rsidRDefault="003C1713" w:rsidP="00D45597">
      <w:pPr>
        <w:pStyle w:val="infoblue0"/>
      </w:pPr>
      <w:bookmarkStart w:id="72" w:name="_Toc447095916"/>
    </w:p>
    <w:p w14:paraId="3787AFC2" w14:textId="77777777" w:rsidR="007C47A5" w:rsidRPr="00F761F6" w:rsidRDefault="007C47A5" w:rsidP="00F761F6">
      <w:pPr>
        <w:pStyle w:val="Heading3"/>
      </w:pPr>
      <w:bookmarkStart w:id="73" w:name="_Toc307271034"/>
      <w:bookmarkStart w:id="74" w:name="_Toc413446323"/>
      <w:r w:rsidRPr="00F761F6">
        <w:t>Configuration Management</w:t>
      </w:r>
      <w:bookmarkEnd w:id="73"/>
      <w:bookmarkEnd w:id="74"/>
    </w:p>
    <w:p w14:paraId="1FC29E71" w14:textId="5B131070" w:rsidR="007C47A5" w:rsidRPr="002A0579" w:rsidRDefault="002A0579" w:rsidP="002A0579">
      <w:pPr>
        <w:pStyle w:val="BodyText"/>
        <w:numPr>
          <w:ilvl w:val="2"/>
          <w:numId w:val="2"/>
        </w:numPr>
        <w:ind w:left="1440"/>
        <w:rPr>
          <w:lang w:val="vi-VN"/>
        </w:rPr>
      </w:pPr>
      <w:bookmarkStart w:id="75" w:name="_Toc447095917"/>
      <w:bookmarkStart w:id="76" w:name="_Toc512930369"/>
      <w:bookmarkStart w:id="77" w:name="_Toc447095932"/>
      <w:bookmarkStart w:id="78" w:name="_Toc512930370"/>
      <w:bookmarkEnd w:id="72"/>
      <w:bookmarkEnd w:id="75"/>
      <w:bookmarkEnd w:id="76"/>
      <w:bookmarkEnd w:id="77"/>
      <w:bookmarkEnd w:id="78"/>
      <w:r>
        <w:rPr>
          <w:lang w:val="vi-VN"/>
        </w:rPr>
        <w:t xml:space="preserve">Nhóm sử dụng Github </w:t>
      </w:r>
      <w:r>
        <w:rPr>
          <w:lang w:val="vi"/>
        </w:rPr>
        <w:t xml:space="preserve">để lưu trữ và chia sẻ mã nguồn, tệp: </w:t>
      </w:r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DACB3" w14:textId="77777777" w:rsidR="00643395" w:rsidRDefault="00643395">
      <w:r>
        <w:separator/>
      </w:r>
    </w:p>
  </w:endnote>
  <w:endnote w:type="continuationSeparator" w:id="0">
    <w:p w14:paraId="6CF61CE1" w14:textId="77777777" w:rsidR="00643395" w:rsidRDefault="0064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4DDB0BC9" w:rsidR="00694855" w:rsidRDefault="00694855" w:rsidP="006139BA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09538F">
            <w:t>&lt;</w:t>
          </w:r>
          <w:proofErr w:type="spellStart"/>
          <w:r w:rsidR="0009154E">
            <w:t>Nhóm</w:t>
          </w:r>
          <w:proofErr w:type="spellEnd"/>
          <w:r w:rsidR="0009154E">
            <w:t xml:space="preserve"> 2</w:t>
          </w:r>
          <w:r w:rsidR="0009538F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217D6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6766C" w14:textId="77777777" w:rsidR="00643395" w:rsidRDefault="00643395">
      <w:r>
        <w:separator/>
      </w:r>
    </w:p>
  </w:footnote>
  <w:footnote w:type="continuationSeparator" w:id="0">
    <w:p w14:paraId="18DD438F" w14:textId="77777777" w:rsidR="00643395" w:rsidRDefault="00643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5C27B4A1" w:rsidR="00694855" w:rsidRPr="00815AD3" w:rsidRDefault="00815AD3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proofErr w:type="spellStart"/>
    <w:r>
      <w:rPr>
        <w:rFonts w:ascii="Arial" w:hAnsi="Arial"/>
        <w:b/>
        <w:sz w:val="36"/>
      </w:rPr>
      <w:t>Nhóm</w:t>
    </w:r>
    <w:proofErr w:type="spellEnd"/>
    <w:r>
      <w:rPr>
        <w:rFonts w:ascii="Arial" w:hAnsi="Arial"/>
        <w:b/>
        <w:sz w:val="36"/>
        <w:lang w:val="vi-VN"/>
      </w:rPr>
      <w:t xml:space="preserve"> 02</w:t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57E31BF1" w:rsidR="00694855" w:rsidRPr="00815AD3" w:rsidRDefault="00815AD3">
          <w:pPr>
            <w:rPr>
              <w:lang w:val="vi-VN"/>
            </w:rPr>
          </w:pPr>
          <w:r>
            <w:t>Website</w:t>
          </w:r>
          <w:r>
            <w:rPr>
              <w:lang w:val="vi-VN"/>
            </w:rPr>
            <w:t xml:space="preserve"> for Study</w:t>
          </w:r>
        </w:p>
      </w:tc>
      <w:tc>
        <w:tcPr>
          <w:tcW w:w="3179" w:type="dxa"/>
        </w:tcPr>
        <w:p w14:paraId="5E1900F6" w14:textId="0D3D45C3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1.0</w:t>
          </w:r>
        </w:p>
      </w:tc>
    </w:tr>
    <w:tr w:rsidR="00694855" w14:paraId="4F31E8EA" w14:textId="77777777">
      <w:tc>
        <w:tcPr>
          <w:tcW w:w="6379" w:type="dxa"/>
        </w:tcPr>
        <w:p w14:paraId="36C0BD77" w14:textId="77777777" w:rsidR="00694855" w:rsidRDefault="00000000" w:rsidP="00066F3C">
          <w:fldSimple w:instr=" TITLE  \* MERGEFORMAT ">
            <w:r w:rsidR="0009538F">
              <w:t>Software Development Plan</w:t>
            </w:r>
          </w:fldSimple>
        </w:p>
      </w:tc>
      <w:tc>
        <w:tcPr>
          <w:tcW w:w="3179" w:type="dxa"/>
        </w:tcPr>
        <w:p w14:paraId="1B31590C" w14:textId="3FA97F95" w:rsidR="00694855" w:rsidRPr="00815AD3" w:rsidRDefault="00694855">
          <w:pPr>
            <w:rPr>
              <w:lang w:val="vi-VN"/>
            </w:rPr>
          </w:pPr>
          <w:r>
            <w:t xml:space="preserve">  Date: </w:t>
          </w:r>
          <w:r w:rsidR="00815AD3">
            <w:t>01</w:t>
          </w:r>
          <w:r w:rsidR="00815AD3">
            <w:rPr>
              <w:lang w:val="vi-VN"/>
            </w:rPr>
            <w:t>/11/2022</w:t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0D6AFD94" w:rsidR="00694855" w:rsidRDefault="00F9593E">
          <w:r>
            <w:t>PA1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D31AB4"/>
    <w:multiLevelType w:val="hybridMultilevel"/>
    <w:tmpl w:val="74A8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C2223B"/>
    <w:multiLevelType w:val="hybridMultilevel"/>
    <w:tmpl w:val="373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A3DB0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E52A2C"/>
    <w:multiLevelType w:val="hybridMultilevel"/>
    <w:tmpl w:val="6ABE720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0F01DCC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080862980">
    <w:abstractNumId w:val="0"/>
  </w:num>
  <w:num w:numId="2" w16cid:durableId="1534463437">
    <w:abstractNumId w:val="6"/>
  </w:num>
  <w:num w:numId="3" w16cid:durableId="1043291481">
    <w:abstractNumId w:val="1"/>
  </w:num>
  <w:num w:numId="4" w16cid:durableId="1856796893">
    <w:abstractNumId w:val="3"/>
  </w:num>
  <w:num w:numId="5" w16cid:durableId="787430081">
    <w:abstractNumId w:val="5"/>
  </w:num>
  <w:num w:numId="6" w16cid:durableId="758520666">
    <w:abstractNumId w:val="4"/>
  </w:num>
  <w:num w:numId="7" w16cid:durableId="1295909567">
    <w:abstractNumId w:val="0"/>
  </w:num>
  <w:num w:numId="8" w16cid:durableId="1052735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8F"/>
    <w:rsid w:val="00064D55"/>
    <w:rsid w:val="00066F3C"/>
    <w:rsid w:val="0009154E"/>
    <w:rsid w:val="0009538F"/>
    <w:rsid w:val="000B05A5"/>
    <w:rsid w:val="00125F67"/>
    <w:rsid w:val="00197A42"/>
    <w:rsid w:val="001B1FD7"/>
    <w:rsid w:val="001E37A8"/>
    <w:rsid w:val="001F5B45"/>
    <w:rsid w:val="0021376E"/>
    <w:rsid w:val="00250870"/>
    <w:rsid w:val="00274D9D"/>
    <w:rsid w:val="00275A70"/>
    <w:rsid w:val="002A0579"/>
    <w:rsid w:val="00371A66"/>
    <w:rsid w:val="003C1713"/>
    <w:rsid w:val="00410967"/>
    <w:rsid w:val="004109F6"/>
    <w:rsid w:val="00417D23"/>
    <w:rsid w:val="004360BB"/>
    <w:rsid w:val="00460B58"/>
    <w:rsid w:val="004E7285"/>
    <w:rsid w:val="005115C7"/>
    <w:rsid w:val="00530E5E"/>
    <w:rsid w:val="006139BA"/>
    <w:rsid w:val="0063531E"/>
    <w:rsid w:val="00641F97"/>
    <w:rsid w:val="00643395"/>
    <w:rsid w:val="00651BFA"/>
    <w:rsid w:val="00694855"/>
    <w:rsid w:val="006A5319"/>
    <w:rsid w:val="006B6BBF"/>
    <w:rsid w:val="00772A3E"/>
    <w:rsid w:val="007C47A5"/>
    <w:rsid w:val="00815AD3"/>
    <w:rsid w:val="00836C1D"/>
    <w:rsid w:val="008B2806"/>
    <w:rsid w:val="008F3CB9"/>
    <w:rsid w:val="00933FA0"/>
    <w:rsid w:val="009615E1"/>
    <w:rsid w:val="00A30741"/>
    <w:rsid w:val="00A83434"/>
    <w:rsid w:val="00AB63D7"/>
    <w:rsid w:val="00AF1C5A"/>
    <w:rsid w:val="00B217D6"/>
    <w:rsid w:val="00B70384"/>
    <w:rsid w:val="00B71DE9"/>
    <w:rsid w:val="00BD4E1F"/>
    <w:rsid w:val="00C27145"/>
    <w:rsid w:val="00C83806"/>
    <w:rsid w:val="00CC091C"/>
    <w:rsid w:val="00D177E5"/>
    <w:rsid w:val="00D253B3"/>
    <w:rsid w:val="00D40423"/>
    <w:rsid w:val="00D45597"/>
    <w:rsid w:val="00DA5954"/>
    <w:rsid w:val="00DC745A"/>
    <w:rsid w:val="00E44956"/>
    <w:rsid w:val="00E61278"/>
    <w:rsid w:val="00E74E79"/>
    <w:rsid w:val="00EE3C86"/>
    <w:rsid w:val="00F64CCA"/>
    <w:rsid w:val="00F761F6"/>
    <w:rsid w:val="00F9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02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3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</a:t>
          </a:r>
          <a:endParaRPr lang="vi-VN"/>
        </a:p>
        <a:p>
          <a:r>
            <a:rPr lang="vi-VN"/>
            <a:t>Phan Trường An</a:t>
          </a:r>
          <a:endParaRPr lang="en-US"/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</a:t>
          </a:r>
          <a:endParaRPr lang="vi-VN"/>
        </a:p>
        <a:p>
          <a:r>
            <a:rPr lang="vi-VN"/>
            <a:t>Phan Trường An, Nguyễn Thị Bích Hà, Tào Khánh Duy</a:t>
          </a:r>
          <a:endParaRPr lang="en-US"/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Business Analyst:</a:t>
          </a:r>
          <a:r>
            <a:rPr lang="vi-VN"/>
            <a:t> Nguyễn Thị Bích Hà</a:t>
          </a:r>
          <a:endParaRPr lang="en-US"/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</a:t>
          </a:r>
          <a:endParaRPr lang="vi-VN"/>
        </a:p>
        <a:p>
          <a:r>
            <a:rPr lang="vi-VN"/>
            <a:t>Tào Khánh Duy, Phan Trường An</a:t>
          </a:r>
          <a:endParaRPr lang="en-US"/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3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3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3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3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3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3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2" presStyleCnt="3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2" presStyleCnt="3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2" presStyleCnt="3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2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6066CB0C-B0EC-8143-A403-7DCCD75A26A9}" type="presParOf" srcId="{8F1518CD-B5AD-4A0A-AD26-74F968BC76E1}" destId="{01FD4BD1-5982-4E24-AD2F-92F5B7557FE5}" srcOrd="4" destOrd="0" presId="urn:microsoft.com/office/officeart/2005/8/layout/orgChart1"/>
    <dgm:cxn modelId="{B2F897B3-9A5F-7B42-9E2E-49B11F292B68}" type="presParOf" srcId="{8F1518CD-B5AD-4A0A-AD26-74F968BC76E1}" destId="{B5FF1BFD-6743-4A7B-B08B-DDB1DE4F7D0A}" srcOrd="5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2257425" y="661504"/>
          <a:ext cx="1597144" cy="277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95"/>
              </a:lnTo>
              <a:lnTo>
                <a:pt x="1597144" y="138595"/>
              </a:lnTo>
              <a:lnTo>
                <a:pt x="1597144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2211704" y="661504"/>
          <a:ext cx="91440" cy="277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660280" y="661504"/>
          <a:ext cx="1597144" cy="277190"/>
        </a:xfrm>
        <a:custGeom>
          <a:avLst/>
          <a:gdLst/>
          <a:ahLst/>
          <a:cxnLst/>
          <a:rect l="0" t="0" r="0" b="0"/>
          <a:pathLst>
            <a:path>
              <a:moveTo>
                <a:pt x="1597144" y="0"/>
              </a:moveTo>
              <a:lnTo>
                <a:pt x="1597144" y="138595"/>
              </a:lnTo>
              <a:lnTo>
                <a:pt x="0" y="138595"/>
              </a:lnTo>
              <a:lnTo>
                <a:pt x="0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597447" y="1527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Team Lead: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Phan Trường An</a:t>
          </a:r>
          <a:endParaRPr lang="en-US" sz="1000" kern="1200"/>
        </a:p>
      </dsp:txBody>
      <dsp:txXfrm>
        <a:off x="1597447" y="1527"/>
        <a:ext cx="1319954" cy="659977"/>
      </dsp:txXfrm>
    </dsp:sp>
    <dsp:sp modelId="{2C8DA449-6A39-4427-BD10-384E53D11287}">
      <dsp:nvSpPr>
        <dsp:cNvPr id="0" name=""/>
        <dsp:cNvSpPr/>
      </dsp:nvSpPr>
      <dsp:spPr>
        <a:xfrm>
          <a:off x="303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Developer: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Phan Trường An, Nguyễn Thị Bích Hà, Tào Khánh Duy</a:t>
          </a:r>
          <a:endParaRPr lang="en-US" sz="1000" kern="1200"/>
        </a:p>
      </dsp:txBody>
      <dsp:txXfrm>
        <a:off x="303" y="938695"/>
        <a:ext cx="1319954" cy="659977"/>
      </dsp:txXfrm>
    </dsp:sp>
    <dsp:sp modelId="{FCB4F10E-495A-4EA3-AB8F-87418CE8D986}">
      <dsp:nvSpPr>
        <dsp:cNvPr id="0" name=""/>
        <dsp:cNvSpPr/>
      </dsp:nvSpPr>
      <dsp:spPr>
        <a:xfrm>
          <a:off x="1597447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Business Analyst:</a:t>
          </a:r>
          <a:r>
            <a:rPr lang="vi-VN" sz="1000" kern="1200"/>
            <a:t> Nguyễn Thị Bích Hà</a:t>
          </a:r>
          <a:endParaRPr lang="en-US" sz="1000" kern="1200"/>
        </a:p>
      </dsp:txBody>
      <dsp:txXfrm>
        <a:off x="1597447" y="938695"/>
        <a:ext cx="1319954" cy="659977"/>
      </dsp:txXfrm>
    </dsp:sp>
    <dsp:sp modelId="{C6E6A924-81D4-49B3-B84A-085270A87EA7}">
      <dsp:nvSpPr>
        <dsp:cNvPr id="0" name=""/>
        <dsp:cNvSpPr/>
      </dsp:nvSpPr>
      <dsp:spPr>
        <a:xfrm>
          <a:off x="3194592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Tester: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Tào Khánh Duy, Phan Trường An</a:t>
          </a:r>
          <a:endParaRPr lang="en-US" sz="1000" kern="1200"/>
        </a:p>
      </dsp:txBody>
      <dsp:txXfrm>
        <a:off x="3194592" y="938695"/>
        <a:ext cx="1319954" cy="659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FE677-66E5-6544-9746-015B86EE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538</TotalTime>
  <Pages>9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6662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&lt;Project Name&gt;</dc:subject>
  <dc:creator>David Kesfaw</dc:creator>
  <cp:lastModifiedBy>TÀO KHÁNH DUY</cp:lastModifiedBy>
  <cp:revision>26</cp:revision>
  <cp:lastPrinted>1900-12-31T16:59:00Z</cp:lastPrinted>
  <dcterms:created xsi:type="dcterms:W3CDTF">2022-11-01T06:37:00Z</dcterms:created>
  <dcterms:modified xsi:type="dcterms:W3CDTF">2022-11-01T21:30:00Z</dcterms:modified>
</cp:coreProperties>
</file>